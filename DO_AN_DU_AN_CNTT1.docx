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7AE78D" w14:textId="77777777" w:rsidR="00883B2A" w:rsidRDefault="00FE2CD9">
      <w:pPr>
        <w:suppressAutoHyphens/>
        <w:autoSpaceDE w:val="0"/>
        <w:autoSpaceDN w:val="0"/>
        <w:adjustRightInd w:val="0"/>
        <w:jc w:val="center"/>
        <w:rPr>
          <w:sz w:val="28"/>
          <w:szCs w:val="28"/>
          <w:lang w:val="en"/>
        </w:rPr>
      </w:pPr>
      <w:bookmarkStart w:id="0" w:name="_Hlk70521323"/>
      <w:bookmarkEnd w:id="0"/>
      <w:r>
        <w:rPr>
          <w:bCs/>
          <w:sz w:val="28"/>
          <w:szCs w:val="28"/>
          <w:lang w:val="en"/>
        </w:rPr>
        <w:t>TỔNG LIÊN ĐOÀN LAO ĐỘNG VIỆT NAM</w:t>
      </w:r>
      <w:r>
        <w:rPr>
          <w:b/>
          <w:bCs/>
          <w:sz w:val="28"/>
          <w:szCs w:val="28"/>
          <w:lang w:val="en"/>
        </w:rPr>
        <w:t xml:space="preserve"> </w:t>
      </w:r>
    </w:p>
    <w:p w14:paraId="3F11C0AD" w14:textId="77777777" w:rsidR="00883B2A" w:rsidRDefault="00FE2CD9">
      <w:pPr>
        <w:suppressAutoHyphens/>
        <w:autoSpaceDE w:val="0"/>
        <w:autoSpaceDN w:val="0"/>
        <w:adjustRightInd w:val="0"/>
        <w:jc w:val="center"/>
        <w:rPr>
          <w:sz w:val="28"/>
          <w:szCs w:val="28"/>
        </w:rPr>
      </w:pPr>
      <w:r>
        <w:rPr>
          <w:b/>
          <w:bCs/>
          <w:sz w:val="28"/>
          <w:szCs w:val="28"/>
          <w:lang w:val="en"/>
        </w:rPr>
        <w:t>TR</w:t>
      </w:r>
      <w:r>
        <w:rPr>
          <w:b/>
          <w:bCs/>
          <w:sz w:val="28"/>
          <w:szCs w:val="28"/>
          <w:lang w:val="vi-VN"/>
        </w:rPr>
        <w:t>ƯỜNG ĐẠI HỌC TÔN ĐỨC THẮNG</w:t>
      </w:r>
      <w:r>
        <w:rPr>
          <w:sz w:val="28"/>
          <w:szCs w:val="28"/>
          <w:lang w:val="vi-VN"/>
        </w:rPr>
        <w:t xml:space="preserve"> </w:t>
      </w:r>
    </w:p>
    <w:p w14:paraId="27197D06" w14:textId="77777777" w:rsidR="00883B2A" w:rsidRDefault="00FE2CD9">
      <w:pPr>
        <w:suppressAutoHyphens/>
        <w:autoSpaceDE w:val="0"/>
        <w:autoSpaceDN w:val="0"/>
        <w:adjustRightInd w:val="0"/>
        <w:jc w:val="center"/>
        <w:rPr>
          <w:sz w:val="28"/>
          <w:szCs w:val="28"/>
          <w:lang w:val="en"/>
        </w:rPr>
      </w:pPr>
      <w:r>
        <w:rPr>
          <w:b/>
          <w:bCs/>
          <w:sz w:val="28"/>
          <w:szCs w:val="28"/>
          <w:lang w:val="en"/>
        </w:rPr>
        <w:t xml:space="preserve">KHOA CÔNG NGHỆ THÔNG TIN </w:t>
      </w:r>
    </w:p>
    <w:p w14:paraId="17DE104C" w14:textId="77777777" w:rsidR="00883B2A" w:rsidRDefault="00883B2A">
      <w:pPr>
        <w:suppressAutoHyphens/>
        <w:autoSpaceDE w:val="0"/>
        <w:autoSpaceDN w:val="0"/>
        <w:adjustRightInd w:val="0"/>
        <w:ind w:firstLine="720"/>
        <w:jc w:val="center"/>
        <w:rPr>
          <w:lang w:val="en"/>
        </w:rPr>
      </w:pPr>
    </w:p>
    <w:p w14:paraId="3D23E12B" w14:textId="77777777" w:rsidR="00883B2A" w:rsidRDefault="00FE2CD9">
      <w:pPr>
        <w:suppressAutoHyphens/>
        <w:autoSpaceDE w:val="0"/>
        <w:autoSpaceDN w:val="0"/>
        <w:adjustRightInd w:val="0"/>
        <w:ind w:firstLine="720"/>
        <w:jc w:val="center"/>
        <w:rPr>
          <w:b/>
          <w:bCs/>
          <w:sz w:val="28"/>
          <w:szCs w:val="28"/>
          <w:lang w:val="en"/>
        </w:rPr>
      </w:pPr>
      <w:r>
        <w:rPr>
          <w:b/>
          <w:bCs/>
          <w:noProof/>
          <w:sz w:val="28"/>
          <w:szCs w:val="28"/>
        </w:rPr>
        <w:drawing>
          <wp:inline distT="0" distB="0" distL="0" distR="0" wp14:anchorId="767F46AA" wp14:editId="0BC6CE6A">
            <wp:extent cx="1176655" cy="652145"/>
            <wp:effectExtent l="0" t="0" r="444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1176655" cy="652145"/>
                    </a:xfrm>
                    <a:prstGeom prst="rect">
                      <a:avLst/>
                    </a:prstGeom>
                    <a:noFill/>
                  </pic:spPr>
                </pic:pic>
              </a:graphicData>
            </a:graphic>
          </wp:inline>
        </w:drawing>
      </w:r>
    </w:p>
    <w:p w14:paraId="2481F2E2" w14:textId="77777777" w:rsidR="00883B2A" w:rsidRDefault="00883B2A">
      <w:pPr>
        <w:suppressAutoHyphens/>
        <w:autoSpaceDE w:val="0"/>
        <w:autoSpaceDN w:val="0"/>
        <w:adjustRightInd w:val="0"/>
        <w:ind w:firstLine="720"/>
        <w:jc w:val="center"/>
        <w:rPr>
          <w:b/>
          <w:bCs/>
          <w:sz w:val="28"/>
          <w:szCs w:val="28"/>
          <w:lang w:val="en"/>
        </w:rPr>
      </w:pPr>
    </w:p>
    <w:p w14:paraId="284F8DC9" w14:textId="77777777" w:rsidR="00883B2A" w:rsidRDefault="00FE2CD9">
      <w:pPr>
        <w:tabs>
          <w:tab w:val="center" w:pos="4920"/>
          <w:tab w:val="right" w:pos="9121"/>
        </w:tabs>
        <w:suppressAutoHyphens/>
        <w:autoSpaceDE w:val="0"/>
        <w:autoSpaceDN w:val="0"/>
        <w:adjustRightInd w:val="0"/>
        <w:spacing w:line="360" w:lineRule="auto"/>
        <w:ind w:firstLine="720"/>
        <w:rPr>
          <w:b/>
          <w:bCs/>
          <w:sz w:val="32"/>
          <w:szCs w:val="32"/>
          <w:lang w:val="en"/>
        </w:rPr>
      </w:pPr>
      <w:r>
        <w:rPr>
          <w:b/>
          <w:bCs/>
          <w:sz w:val="32"/>
          <w:szCs w:val="32"/>
          <w:lang w:val="en"/>
        </w:rPr>
        <w:tab/>
        <w:t xml:space="preserve">ĐỒ ÁN CUỐI KÌ </w:t>
      </w:r>
    </w:p>
    <w:p w14:paraId="0EFF2F04" w14:textId="762303FA" w:rsidR="00883B2A" w:rsidRDefault="00FE2CD9">
      <w:pPr>
        <w:tabs>
          <w:tab w:val="center" w:pos="4920"/>
          <w:tab w:val="right" w:pos="9121"/>
        </w:tabs>
        <w:suppressAutoHyphens/>
        <w:autoSpaceDE w:val="0"/>
        <w:autoSpaceDN w:val="0"/>
        <w:adjustRightInd w:val="0"/>
        <w:spacing w:line="360" w:lineRule="auto"/>
        <w:ind w:firstLine="720"/>
        <w:jc w:val="center"/>
        <w:rPr>
          <w:b/>
          <w:bCs/>
          <w:sz w:val="32"/>
          <w:szCs w:val="32"/>
          <w:lang w:val="en"/>
        </w:rPr>
      </w:pPr>
      <w:r>
        <w:rPr>
          <w:b/>
          <w:bCs/>
          <w:sz w:val="32"/>
          <w:szCs w:val="32"/>
          <w:lang w:val="en"/>
        </w:rPr>
        <w:t xml:space="preserve">MÔN </w:t>
      </w:r>
      <w:r w:rsidR="00577E27">
        <w:rPr>
          <w:b/>
          <w:bCs/>
          <w:sz w:val="32"/>
          <w:szCs w:val="32"/>
          <w:lang w:val="en"/>
        </w:rPr>
        <w:t>DỰ ÁN CÔNG NGHỆ THÔNG TIN 1</w:t>
      </w:r>
    </w:p>
    <w:p w14:paraId="6EBB5B81" w14:textId="77777777" w:rsidR="00883B2A" w:rsidRDefault="00883B2A">
      <w:pPr>
        <w:suppressAutoHyphens/>
        <w:autoSpaceDE w:val="0"/>
        <w:autoSpaceDN w:val="0"/>
        <w:adjustRightInd w:val="0"/>
        <w:spacing w:line="360" w:lineRule="auto"/>
        <w:rPr>
          <w:b/>
          <w:bCs/>
          <w:lang w:val="en"/>
        </w:rPr>
      </w:pPr>
    </w:p>
    <w:p w14:paraId="6B1D2D44" w14:textId="40183483" w:rsidR="00883B2A" w:rsidRDefault="00577E27">
      <w:pPr>
        <w:suppressAutoHyphens/>
        <w:autoSpaceDE w:val="0"/>
        <w:autoSpaceDN w:val="0"/>
        <w:adjustRightInd w:val="0"/>
        <w:spacing w:line="360" w:lineRule="auto"/>
        <w:jc w:val="center"/>
        <w:rPr>
          <w:b/>
          <w:bCs/>
          <w:sz w:val="48"/>
          <w:szCs w:val="48"/>
          <w:lang w:val="en"/>
        </w:rPr>
      </w:pPr>
      <w:r>
        <w:rPr>
          <w:b/>
          <w:bCs/>
          <w:sz w:val="48"/>
          <w:szCs w:val="48"/>
          <w:lang w:val="en"/>
        </w:rPr>
        <w:t>TÌM HIỂU VỀ CÔNG CỤ TỰ ĐỘNG HÓA MẠNG</w:t>
      </w:r>
      <w:r w:rsidR="00D60BAF">
        <w:rPr>
          <w:b/>
          <w:bCs/>
          <w:sz w:val="48"/>
          <w:szCs w:val="48"/>
          <w:lang w:val="en"/>
        </w:rPr>
        <w:t>: THƯ VIỆN NETMIKO VÀ CÔNG CỤ QUẢN LÝ CẤU HÌNH ANSIBLE</w:t>
      </w:r>
    </w:p>
    <w:p w14:paraId="4548F3DE" w14:textId="77777777" w:rsidR="00D60BAF" w:rsidRDefault="00D60BAF">
      <w:pPr>
        <w:suppressAutoHyphens/>
        <w:autoSpaceDE w:val="0"/>
        <w:autoSpaceDN w:val="0"/>
        <w:adjustRightInd w:val="0"/>
        <w:spacing w:line="360" w:lineRule="auto"/>
        <w:jc w:val="right"/>
        <w:rPr>
          <w:i/>
          <w:sz w:val="28"/>
          <w:szCs w:val="28"/>
          <w:lang w:val="en"/>
        </w:rPr>
      </w:pPr>
    </w:p>
    <w:p w14:paraId="6025138C" w14:textId="77777777" w:rsidR="00D60BAF" w:rsidRDefault="00D60BAF">
      <w:pPr>
        <w:suppressAutoHyphens/>
        <w:autoSpaceDE w:val="0"/>
        <w:autoSpaceDN w:val="0"/>
        <w:adjustRightInd w:val="0"/>
        <w:spacing w:line="360" w:lineRule="auto"/>
        <w:jc w:val="right"/>
        <w:rPr>
          <w:i/>
          <w:sz w:val="28"/>
          <w:szCs w:val="28"/>
          <w:lang w:val="en"/>
        </w:rPr>
      </w:pPr>
    </w:p>
    <w:p w14:paraId="09C3DD63" w14:textId="77777777" w:rsidR="00D60BAF" w:rsidRDefault="00D60BAF">
      <w:pPr>
        <w:suppressAutoHyphens/>
        <w:autoSpaceDE w:val="0"/>
        <w:autoSpaceDN w:val="0"/>
        <w:adjustRightInd w:val="0"/>
        <w:spacing w:line="360" w:lineRule="auto"/>
        <w:jc w:val="right"/>
        <w:rPr>
          <w:i/>
          <w:sz w:val="28"/>
          <w:szCs w:val="28"/>
          <w:lang w:val="en"/>
        </w:rPr>
      </w:pPr>
    </w:p>
    <w:p w14:paraId="595E6F28" w14:textId="2C2D3FB9" w:rsidR="00883B2A" w:rsidRPr="00D60BAF" w:rsidRDefault="00FE2CD9">
      <w:pPr>
        <w:suppressAutoHyphens/>
        <w:autoSpaceDE w:val="0"/>
        <w:autoSpaceDN w:val="0"/>
        <w:adjustRightInd w:val="0"/>
        <w:spacing w:line="360" w:lineRule="auto"/>
        <w:jc w:val="right"/>
        <w:rPr>
          <w:sz w:val="28"/>
          <w:szCs w:val="28"/>
        </w:rPr>
      </w:pPr>
      <w:r>
        <w:rPr>
          <w:i/>
          <w:sz w:val="28"/>
          <w:szCs w:val="28"/>
          <w:lang w:val="en"/>
        </w:rPr>
        <w:t>Người h</w:t>
      </w:r>
      <w:r>
        <w:rPr>
          <w:i/>
          <w:sz w:val="28"/>
          <w:szCs w:val="28"/>
          <w:lang w:val="vi-VN"/>
        </w:rPr>
        <w:t>ướng dẫn</w:t>
      </w:r>
      <w:r>
        <w:rPr>
          <w:sz w:val="28"/>
          <w:szCs w:val="28"/>
          <w:lang w:val="vi-VN"/>
        </w:rPr>
        <w:t xml:space="preserve">: </w:t>
      </w:r>
      <w:r w:rsidR="00D60BAF">
        <w:rPr>
          <w:b/>
          <w:sz w:val="28"/>
          <w:szCs w:val="28"/>
        </w:rPr>
        <w:t>ĐẶNG QUANG MINH</w:t>
      </w:r>
    </w:p>
    <w:p w14:paraId="16DB2946" w14:textId="77777777" w:rsidR="00883B2A" w:rsidRDefault="00FE2CD9">
      <w:pPr>
        <w:suppressAutoHyphens/>
        <w:autoSpaceDE w:val="0"/>
        <w:autoSpaceDN w:val="0"/>
        <w:adjustRightInd w:val="0"/>
        <w:spacing w:line="360" w:lineRule="auto"/>
        <w:jc w:val="right"/>
        <w:rPr>
          <w:b/>
          <w:bCs/>
          <w:sz w:val="28"/>
          <w:szCs w:val="28"/>
        </w:rPr>
      </w:pPr>
      <w:r>
        <w:rPr>
          <w:i/>
          <w:sz w:val="28"/>
          <w:szCs w:val="28"/>
          <w:lang w:val="vi-VN"/>
        </w:rPr>
        <w:t>Người thực hiện</w:t>
      </w:r>
      <w:r>
        <w:rPr>
          <w:sz w:val="28"/>
          <w:szCs w:val="28"/>
          <w:lang w:val="vi-VN"/>
        </w:rPr>
        <w:t>:</w:t>
      </w:r>
      <w:r>
        <w:rPr>
          <w:b/>
          <w:bCs/>
          <w:sz w:val="28"/>
          <w:szCs w:val="28"/>
          <w:lang w:val="vi-VN"/>
        </w:rPr>
        <w:t xml:space="preserve">   </w:t>
      </w:r>
      <w:r>
        <w:rPr>
          <w:b/>
          <w:bCs/>
          <w:sz w:val="28"/>
          <w:szCs w:val="28"/>
        </w:rPr>
        <w:t>HUỲNH HỮU HIỆP – 51800677</w:t>
      </w:r>
    </w:p>
    <w:p w14:paraId="16C5F878" w14:textId="77777777" w:rsidR="00883B2A" w:rsidRDefault="00FE2CD9">
      <w:pPr>
        <w:suppressAutoHyphens/>
        <w:autoSpaceDE w:val="0"/>
        <w:autoSpaceDN w:val="0"/>
        <w:adjustRightInd w:val="0"/>
        <w:spacing w:line="360" w:lineRule="auto"/>
        <w:jc w:val="right"/>
        <w:rPr>
          <w:sz w:val="28"/>
          <w:szCs w:val="28"/>
        </w:rPr>
      </w:pPr>
      <w:r>
        <w:rPr>
          <w:sz w:val="28"/>
          <w:szCs w:val="28"/>
          <w:lang w:val="vi-VN"/>
        </w:rPr>
        <w:t xml:space="preserve">Lớp       </w:t>
      </w:r>
      <w:r>
        <w:rPr>
          <w:b/>
          <w:bCs/>
          <w:sz w:val="28"/>
          <w:szCs w:val="28"/>
          <w:lang w:val="vi-VN"/>
        </w:rPr>
        <w:t>:    1</w:t>
      </w:r>
      <w:r>
        <w:rPr>
          <w:b/>
          <w:bCs/>
          <w:sz w:val="28"/>
          <w:szCs w:val="28"/>
        </w:rPr>
        <w:t>8050402</w:t>
      </w:r>
    </w:p>
    <w:p w14:paraId="43D9C067" w14:textId="77777777" w:rsidR="00883B2A" w:rsidRDefault="00FE2CD9">
      <w:pPr>
        <w:suppressAutoHyphens/>
        <w:autoSpaceDE w:val="0"/>
        <w:autoSpaceDN w:val="0"/>
        <w:adjustRightInd w:val="0"/>
        <w:spacing w:line="360" w:lineRule="auto"/>
        <w:jc w:val="right"/>
        <w:rPr>
          <w:b/>
          <w:bCs/>
          <w:sz w:val="28"/>
          <w:szCs w:val="28"/>
        </w:rPr>
      </w:pPr>
      <w:r>
        <w:rPr>
          <w:sz w:val="28"/>
          <w:szCs w:val="28"/>
          <w:lang w:val="vi-VN"/>
        </w:rPr>
        <w:t xml:space="preserve">Khoá    </w:t>
      </w:r>
      <w:r>
        <w:rPr>
          <w:b/>
          <w:bCs/>
          <w:sz w:val="28"/>
          <w:szCs w:val="28"/>
          <w:lang w:val="vi-VN"/>
        </w:rPr>
        <w:t xml:space="preserve"> :    </w:t>
      </w:r>
      <w:r>
        <w:rPr>
          <w:b/>
          <w:bCs/>
          <w:sz w:val="28"/>
          <w:szCs w:val="28"/>
        </w:rPr>
        <w:t>22</w:t>
      </w:r>
    </w:p>
    <w:p w14:paraId="13B6FAB9" w14:textId="77777777" w:rsidR="00883B2A" w:rsidRDefault="00883B2A">
      <w:pPr>
        <w:suppressAutoHyphens/>
        <w:autoSpaceDE w:val="0"/>
        <w:autoSpaceDN w:val="0"/>
        <w:adjustRightInd w:val="0"/>
        <w:jc w:val="center"/>
        <w:rPr>
          <w:b/>
          <w:bCs/>
          <w:lang w:val="vi-VN"/>
        </w:rPr>
      </w:pPr>
    </w:p>
    <w:p w14:paraId="025FF26E" w14:textId="77777777" w:rsidR="00D60BAF" w:rsidRDefault="00D60BAF">
      <w:pPr>
        <w:suppressAutoHyphens/>
        <w:autoSpaceDE w:val="0"/>
        <w:autoSpaceDN w:val="0"/>
        <w:adjustRightInd w:val="0"/>
        <w:jc w:val="center"/>
        <w:rPr>
          <w:b/>
          <w:bCs/>
          <w:iCs/>
          <w:sz w:val="28"/>
          <w:szCs w:val="28"/>
          <w:lang w:val="vi-VN"/>
        </w:rPr>
      </w:pPr>
    </w:p>
    <w:p w14:paraId="08EA83CD" w14:textId="77777777" w:rsidR="00D60BAF" w:rsidRDefault="00D60BAF">
      <w:pPr>
        <w:suppressAutoHyphens/>
        <w:autoSpaceDE w:val="0"/>
        <w:autoSpaceDN w:val="0"/>
        <w:adjustRightInd w:val="0"/>
        <w:jc w:val="center"/>
        <w:rPr>
          <w:b/>
          <w:bCs/>
          <w:iCs/>
          <w:sz w:val="28"/>
          <w:szCs w:val="28"/>
          <w:lang w:val="vi-VN"/>
        </w:rPr>
      </w:pPr>
    </w:p>
    <w:p w14:paraId="798100E5" w14:textId="77777777" w:rsidR="00E202B4" w:rsidRDefault="00E202B4">
      <w:pPr>
        <w:suppressAutoHyphens/>
        <w:autoSpaceDE w:val="0"/>
        <w:autoSpaceDN w:val="0"/>
        <w:adjustRightInd w:val="0"/>
        <w:jc w:val="center"/>
        <w:rPr>
          <w:b/>
          <w:bCs/>
          <w:iCs/>
          <w:sz w:val="28"/>
          <w:szCs w:val="28"/>
          <w:lang w:val="vi-VN"/>
        </w:rPr>
      </w:pPr>
    </w:p>
    <w:p w14:paraId="43BCA4B9" w14:textId="77777777" w:rsidR="00D60BAF" w:rsidRDefault="00D60BAF">
      <w:pPr>
        <w:suppressAutoHyphens/>
        <w:autoSpaceDE w:val="0"/>
        <w:autoSpaceDN w:val="0"/>
        <w:adjustRightInd w:val="0"/>
        <w:jc w:val="center"/>
        <w:rPr>
          <w:b/>
          <w:bCs/>
          <w:iCs/>
          <w:sz w:val="28"/>
          <w:szCs w:val="28"/>
          <w:lang w:val="vi-VN"/>
        </w:rPr>
      </w:pPr>
    </w:p>
    <w:p w14:paraId="6DBD53BC" w14:textId="3DDB9958" w:rsidR="00883B2A" w:rsidRDefault="00FE2CD9">
      <w:pPr>
        <w:suppressAutoHyphens/>
        <w:autoSpaceDE w:val="0"/>
        <w:autoSpaceDN w:val="0"/>
        <w:adjustRightInd w:val="0"/>
        <w:jc w:val="center"/>
        <w:rPr>
          <w:b/>
          <w:bCs/>
          <w:iCs/>
          <w:sz w:val="28"/>
          <w:szCs w:val="28"/>
        </w:rPr>
        <w:sectPr w:rsidR="00883B2A">
          <w:headerReference w:type="default" r:id="rId10"/>
          <w:pgSz w:w="12240" w:h="15840"/>
          <w:pgMar w:top="1985" w:right="1134" w:bottom="1701" w:left="1985" w:header="720" w:footer="720" w:gutter="0"/>
          <w:cols w:space="720"/>
          <w:docGrid w:linePitch="360"/>
        </w:sectPr>
      </w:pPr>
      <w:r>
        <w:rPr>
          <w:b/>
          <w:bCs/>
          <w:iCs/>
          <w:sz w:val="28"/>
          <w:szCs w:val="28"/>
          <w:lang w:val="vi-VN"/>
        </w:rPr>
        <w:t>THÀNH PHỐ HỒ CHÍ MINH, NĂM 20</w:t>
      </w:r>
      <w:r>
        <w:rPr>
          <w:b/>
          <w:bCs/>
          <w:iCs/>
          <w:sz w:val="28"/>
          <w:szCs w:val="28"/>
        </w:rPr>
        <w:t>2</w:t>
      </w:r>
      <w:r w:rsidR="00D60BAF">
        <w:rPr>
          <w:b/>
          <w:bCs/>
          <w:iCs/>
          <w:sz w:val="28"/>
          <w:szCs w:val="28"/>
        </w:rPr>
        <w:t>2</w:t>
      </w:r>
    </w:p>
    <w:p w14:paraId="13424CE9" w14:textId="77777777" w:rsidR="00883B2A" w:rsidRDefault="00FE2CD9">
      <w:pPr>
        <w:suppressAutoHyphens/>
        <w:autoSpaceDE w:val="0"/>
        <w:autoSpaceDN w:val="0"/>
        <w:adjustRightInd w:val="0"/>
        <w:jc w:val="center"/>
        <w:rPr>
          <w:sz w:val="28"/>
          <w:szCs w:val="28"/>
          <w:lang w:val="vi-VN"/>
        </w:rPr>
      </w:pPr>
      <w:r>
        <w:rPr>
          <w:bCs/>
          <w:sz w:val="28"/>
          <w:szCs w:val="28"/>
          <w:lang w:val="vi-VN"/>
        </w:rPr>
        <w:lastRenderedPageBreak/>
        <w:t>TỔNG LIÊN ĐOÀN LAO ĐỘNG VIỆT NAM</w:t>
      </w:r>
    </w:p>
    <w:p w14:paraId="718D32A0" w14:textId="77777777" w:rsidR="00883B2A" w:rsidRDefault="00FE2CD9">
      <w:pPr>
        <w:suppressAutoHyphens/>
        <w:autoSpaceDE w:val="0"/>
        <w:autoSpaceDN w:val="0"/>
        <w:adjustRightInd w:val="0"/>
        <w:jc w:val="center"/>
        <w:rPr>
          <w:sz w:val="28"/>
          <w:szCs w:val="28"/>
          <w:lang w:val="vi-VN"/>
        </w:rPr>
      </w:pPr>
      <w:r>
        <w:rPr>
          <w:b/>
          <w:bCs/>
          <w:sz w:val="28"/>
          <w:szCs w:val="28"/>
          <w:lang w:val="vi-VN"/>
        </w:rPr>
        <w:t>TRƯỜNG ĐẠI HỌC TÔN ĐỨC THẮNG</w:t>
      </w:r>
    </w:p>
    <w:p w14:paraId="50DC15DE" w14:textId="77777777" w:rsidR="00883B2A" w:rsidRDefault="00FE2CD9">
      <w:pPr>
        <w:suppressAutoHyphens/>
        <w:autoSpaceDE w:val="0"/>
        <w:autoSpaceDN w:val="0"/>
        <w:adjustRightInd w:val="0"/>
        <w:jc w:val="center"/>
        <w:rPr>
          <w:sz w:val="28"/>
          <w:szCs w:val="28"/>
          <w:lang w:val="en"/>
        </w:rPr>
      </w:pPr>
      <w:r>
        <w:rPr>
          <w:b/>
          <w:bCs/>
          <w:sz w:val="28"/>
          <w:szCs w:val="28"/>
          <w:lang w:val="en"/>
        </w:rPr>
        <w:t>KHOA CÔNG NGHỆ THÔNG TIN</w:t>
      </w:r>
    </w:p>
    <w:p w14:paraId="263FB54D" w14:textId="77777777" w:rsidR="00883B2A" w:rsidRDefault="00883B2A">
      <w:pPr>
        <w:suppressAutoHyphens/>
        <w:autoSpaceDE w:val="0"/>
        <w:autoSpaceDN w:val="0"/>
        <w:adjustRightInd w:val="0"/>
        <w:ind w:firstLine="720"/>
        <w:jc w:val="center"/>
        <w:rPr>
          <w:lang w:val="en"/>
        </w:rPr>
      </w:pPr>
    </w:p>
    <w:p w14:paraId="751B01AB" w14:textId="77777777" w:rsidR="00883B2A" w:rsidRDefault="00FE2CD9">
      <w:pPr>
        <w:suppressAutoHyphens/>
        <w:autoSpaceDE w:val="0"/>
        <w:autoSpaceDN w:val="0"/>
        <w:adjustRightInd w:val="0"/>
        <w:ind w:firstLine="720"/>
        <w:jc w:val="center"/>
        <w:rPr>
          <w:b/>
          <w:bCs/>
          <w:sz w:val="28"/>
          <w:szCs w:val="28"/>
          <w:lang w:val="en"/>
        </w:rPr>
      </w:pPr>
      <w:r>
        <w:rPr>
          <w:b/>
          <w:bCs/>
          <w:noProof/>
          <w:sz w:val="28"/>
          <w:szCs w:val="28"/>
        </w:rPr>
        <w:drawing>
          <wp:inline distT="0" distB="0" distL="0" distR="0" wp14:anchorId="64E96649" wp14:editId="6905FE0C">
            <wp:extent cx="1176655" cy="652145"/>
            <wp:effectExtent l="0" t="0" r="444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1176655" cy="652145"/>
                    </a:xfrm>
                    <a:prstGeom prst="rect">
                      <a:avLst/>
                    </a:prstGeom>
                    <a:noFill/>
                  </pic:spPr>
                </pic:pic>
              </a:graphicData>
            </a:graphic>
          </wp:inline>
        </w:drawing>
      </w:r>
    </w:p>
    <w:p w14:paraId="281BEDE4" w14:textId="77777777" w:rsidR="00883B2A" w:rsidRDefault="00883B2A">
      <w:pPr>
        <w:suppressAutoHyphens/>
        <w:autoSpaceDE w:val="0"/>
        <w:autoSpaceDN w:val="0"/>
        <w:adjustRightInd w:val="0"/>
        <w:ind w:firstLine="720"/>
        <w:jc w:val="center"/>
        <w:rPr>
          <w:b/>
          <w:bCs/>
          <w:sz w:val="28"/>
          <w:szCs w:val="28"/>
          <w:lang w:val="en"/>
        </w:rPr>
      </w:pPr>
    </w:p>
    <w:p w14:paraId="5282058A" w14:textId="77777777" w:rsidR="00883B2A" w:rsidRDefault="00FE2CD9">
      <w:pPr>
        <w:suppressAutoHyphens/>
        <w:autoSpaceDE w:val="0"/>
        <w:autoSpaceDN w:val="0"/>
        <w:adjustRightInd w:val="0"/>
        <w:spacing w:line="360" w:lineRule="auto"/>
        <w:ind w:firstLine="720"/>
        <w:jc w:val="center"/>
        <w:rPr>
          <w:b/>
          <w:bCs/>
          <w:sz w:val="32"/>
          <w:szCs w:val="32"/>
          <w:lang w:val="en"/>
        </w:rPr>
      </w:pPr>
      <w:r>
        <w:rPr>
          <w:b/>
          <w:bCs/>
          <w:sz w:val="32"/>
          <w:szCs w:val="32"/>
          <w:lang w:val="en"/>
        </w:rPr>
        <w:t xml:space="preserve">ĐỒ ÁN CUỐI KÌ </w:t>
      </w:r>
    </w:p>
    <w:p w14:paraId="611B646F" w14:textId="1F2E9686" w:rsidR="00883B2A" w:rsidRDefault="00FE2CD9">
      <w:pPr>
        <w:suppressAutoHyphens/>
        <w:autoSpaceDE w:val="0"/>
        <w:autoSpaceDN w:val="0"/>
        <w:adjustRightInd w:val="0"/>
        <w:spacing w:line="360" w:lineRule="auto"/>
        <w:ind w:firstLine="720"/>
        <w:jc w:val="center"/>
        <w:rPr>
          <w:b/>
          <w:bCs/>
          <w:sz w:val="32"/>
          <w:szCs w:val="32"/>
          <w:lang w:val="en"/>
        </w:rPr>
      </w:pPr>
      <w:r>
        <w:rPr>
          <w:b/>
          <w:bCs/>
          <w:sz w:val="32"/>
          <w:szCs w:val="32"/>
          <w:lang w:val="en"/>
        </w:rPr>
        <w:t xml:space="preserve">MÔN </w:t>
      </w:r>
      <w:r w:rsidR="00D60BAF">
        <w:rPr>
          <w:b/>
          <w:bCs/>
          <w:sz w:val="32"/>
          <w:szCs w:val="32"/>
          <w:lang w:val="en"/>
        </w:rPr>
        <w:t>DỰ ÁN CÔNG NGHỆ THÔNG TIN 1</w:t>
      </w:r>
    </w:p>
    <w:p w14:paraId="72E8E657" w14:textId="77777777" w:rsidR="00883B2A" w:rsidRDefault="00883B2A">
      <w:pPr>
        <w:suppressAutoHyphens/>
        <w:autoSpaceDE w:val="0"/>
        <w:autoSpaceDN w:val="0"/>
        <w:adjustRightInd w:val="0"/>
        <w:spacing w:line="360" w:lineRule="auto"/>
        <w:rPr>
          <w:b/>
          <w:bCs/>
          <w:lang w:val="en"/>
        </w:rPr>
      </w:pPr>
    </w:p>
    <w:p w14:paraId="6BD986A6" w14:textId="77777777" w:rsidR="00883B2A" w:rsidRDefault="00883B2A">
      <w:pPr>
        <w:suppressAutoHyphens/>
        <w:autoSpaceDE w:val="0"/>
        <w:autoSpaceDN w:val="0"/>
        <w:adjustRightInd w:val="0"/>
        <w:spacing w:line="360" w:lineRule="auto"/>
        <w:rPr>
          <w:b/>
          <w:bCs/>
          <w:lang w:val="en"/>
        </w:rPr>
      </w:pPr>
    </w:p>
    <w:p w14:paraId="269DE659" w14:textId="77777777" w:rsidR="00D60BAF" w:rsidRDefault="00D60BAF" w:rsidP="00D60BAF">
      <w:pPr>
        <w:suppressAutoHyphens/>
        <w:autoSpaceDE w:val="0"/>
        <w:autoSpaceDN w:val="0"/>
        <w:adjustRightInd w:val="0"/>
        <w:spacing w:line="360" w:lineRule="auto"/>
        <w:jc w:val="center"/>
        <w:rPr>
          <w:b/>
          <w:bCs/>
          <w:sz w:val="48"/>
          <w:szCs w:val="48"/>
          <w:lang w:val="en"/>
        </w:rPr>
      </w:pPr>
      <w:r>
        <w:rPr>
          <w:b/>
          <w:bCs/>
          <w:sz w:val="48"/>
          <w:szCs w:val="48"/>
          <w:lang w:val="en"/>
        </w:rPr>
        <w:t>TÌM HIỂU VỀ CÔNG CỤ TỰ ĐỘNG HÓA MẠNG: THƯ VIỆN NETMIKO VÀ CÔNG CỤ QUẢN LÝ CẤU HÌNH ANSIBLE</w:t>
      </w:r>
    </w:p>
    <w:p w14:paraId="130F6FA4" w14:textId="358E13E4" w:rsidR="00883B2A" w:rsidRDefault="00883B2A" w:rsidP="00D60BAF">
      <w:pPr>
        <w:suppressAutoHyphens/>
        <w:autoSpaceDE w:val="0"/>
        <w:autoSpaceDN w:val="0"/>
        <w:adjustRightInd w:val="0"/>
        <w:spacing w:line="360" w:lineRule="auto"/>
        <w:rPr>
          <w:b/>
          <w:bCs/>
          <w:sz w:val="48"/>
          <w:szCs w:val="48"/>
          <w:lang w:val="en"/>
        </w:rPr>
      </w:pPr>
    </w:p>
    <w:p w14:paraId="2CEFDFDD" w14:textId="77777777" w:rsidR="00883B2A" w:rsidRDefault="00883B2A">
      <w:pPr>
        <w:suppressAutoHyphens/>
        <w:autoSpaceDE w:val="0"/>
        <w:autoSpaceDN w:val="0"/>
        <w:adjustRightInd w:val="0"/>
        <w:jc w:val="both"/>
        <w:rPr>
          <w:b/>
          <w:bCs/>
          <w:lang w:val="en"/>
        </w:rPr>
      </w:pPr>
    </w:p>
    <w:p w14:paraId="096BEA7E" w14:textId="77777777" w:rsidR="00883B2A" w:rsidRDefault="00883B2A">
      <w:pPr>
        <w:suppressAutoHyphens/>
        <w:autoSpaceDE w:val="0"/>
        <w:autoSpaceDN w:val="0"/>
        <w:adjustRightInd w:val="0"/>
        <w:jc w:val="both"/>
        <w:rPr>
          <w:b/>
          <w:bCs/>
          <w:lang w:val="en"/>
        </w:rPr>
      </w:pPr>
    </w:p>
    <w:p w14:paraId="0C0FA903" w14:textId="77777777" w:rsidR="00883B2A" w:rsidRDefault="00883B2A">
      <w:pPr>
        <w:suppressAutoHyphens/>
        <w:autoSpaceDE w:val="0"/>
        <w:autoSpaceDN w:val="0"/>
        <w:adjustRightInd w:val="0"/>
        <w:jc w:val="both"/>
        <w:rPr>
          <w:b/>
          <w:bCs/>
          <w:lang w:val="en"/>
        </w:rPr>
      </w:pPr>
    </w:p>
    <w:p w14:paraId="4FD38545" w14:textId="1DD655E1" w:rsidR="00883B2A" w:rsidRPr="00D60BAF" w:rsidRDefault="00FE2CD9">
      <w:pPr>
        <w:suppressAutoHyphens/>
        <w:autoSpaceDE w:val="0"/>
        <w:autoSpaceDN w:val="0"/>
        <w:adjustRightInd w:val="0"/>
        <w:jc w:val="right"/>
        <w:rPr>
          <w:sz w:val="28"/>
          <w:szCs w:val="28"/>
        </w:rPr>
      </w:pPr>
      <w:r>
        <w:rPr>
          <w:sz w:val="28"/>
          <w:szCs w:val="28"/>
          <w:lang w:val="en"/>
        </w:rPr>
        <w:t>Người h</w:t>
      </w:r>
      <w:r>
        <w:rPr>
          <w:sz w:val="28"/>
          <w:szCs w:val="28"/>
          <w:lang w:val="vi-VN"/>
        </w:rPr>
        <w:t xml:space="preserve">ướng dẫn: </w:t>
      </w:r>
      <w:r w:rsidR="00D60BAF">
        <w:rPr>
          <w:b/>
          <w:sz w:val="28"/>
          <w:szCs w:val="28"/>
        </w:rPr>
        <w:t>ĐẶNG QUANG MINH</w:t>
      </w:r>
    </w:p>
    <w:p w14:paraId="00AC9637" w14:textId="77777777" w:rsidR="00883B2A" w:rsidRDefault="00FE2CD9">
      <w:pPr>
        <w:suppressAutoHyphens/>
        <w:autoSpaceDE w:val="0"/>
        <w:autoSpaceDN w:val="0"/>
        <w:adjustRightInd w:val="0"/>
        <w:jc w:val="right"/>
        <w:rPr>
          <w:b/>
          <w:bCs/>
          <w:sz w:val="28"/>
          <w:szCs w:val="28"/>
        </w:rPr>
      </w:pPr>
      <w:r>
        <w:rPr>
          <w:sz w:val="28"/>
          <w:szCs w:val="28"/>
          <w:lang w:val="vi-VN"/>
        </w:rPr>
        <w:t>Người thực hiện:</w:t>
      </w:r>
      <w:r>
        <w:rPr>
          <w:b/>
          <w:bCs/>
          <w:sz w:val="28"/>
          <w:szCs w:val="28"/>
          <w:lang w:val="vi-VN"/>
        </w:rPr>
        <w:t xml:space="preserve">    </w:t>
      </w:r>
      <w:r>
        <w:rPr>
          <w:b/>
          <w:bCs/>
          <w:sz w:val="28"/>
          <w:szCs w:val="28"/>
        </w:rPr>
        <w:t>HUỲNH HỮU HIỆP</w:t>
      </w:r>
    </w:p>
    <w:p w14:paraId="5AC31F98" w14:textId="77777777" w:rsidR="00883B2A" w:rsidRDefault="00FE2CD9">
      <w:pPr>
        <w:suppressAutoHyphens/>
        <w:autoSpaceDE w:val="0"/>
        <w:autoSpaceDN w:val="0"/>
        <w:adjustRightInd w:val="0"/>
        <w:jc w:val="right"/>
        <w:rPr>
          <w:sz w:val="28"/>
          <w:szCs w:val="28"/>
        </w:rPr>
      </w:pPr>
      <w:r>
        <w:rPr>
          <w:sz w:val="28"/>
          <w:szCs w:val="28"/>
          <w:lang w:val="vi-VN"/>
        </w:rPr>
        <w:t xml:space="preserve">Lớp       </w:t>
      </w:r>
      <w:r>
        <w:rPr>
          <w:b/>
          <w:bCs/>
          <w:sz w:val="28"/>
          <w:szCs w:val="28"/>
          <w:lang w:val="vi-VN"/>
        </w:rPr>
        <w:t>:    1</w:t>
      </w:r>
      <w:r>
        <w:rPr>
          <w:b/>
          <w:bCs/>
          <w:sz w:val="28"/>
          <w:szCs w:val="28"/>
        </w:rPr>
        <w:t>8050402</w:t>
      </w:r>
    </w:p>
    <w:p w14:paraId="0A9FE0FD" w14:textId="77777777" w:rsidR="00883B2A" w:rsidRDefault="00FE2CD9">
      <w:pPr>
        <w:suppressAutoHyphens/>
        <w:autoSpaceDE w:val="0"/>
        <w:autoSpaceDN w:val="0"/>
        <w:adjustRightInd w:val="0"/>
        <w:jc w:val="right"/>
        <w:rPr>
          <w:sz w:val="28"/>
          <w:szCs w:val="28"/>
        </w:rPr>
      </w:pPr>
      <w:r>
        <w:rPr>
          <w:sz w:val="28"/>
          <w:szCs w:val="28"/>
          <w:lang w:val="vi-VN"/>
        </w:rPr>
        <w:t xml:space="preserve">Khoá    </w:t>
      </w:r>
      <w:r>
        <w:rPr>
          <w:b/>
          <w:bCs/>
          <w:sz w:val="28"/>
          <w:szCs w:val="28"/>
          <w:lang w:val="vi-VN"/>
        </w:rPr>
        <w:t xml:space="preserve"> :    </w:t>
      </w:r>
      <w:r>
        <w:rPr>
          <w:b/>
          <w:bCs/>
          <w:sz w:val="28"/>
          <w:szCs w:val="28"/>
        </w:rPr>
        <w:t>22</w:t>
      </w:r>
    </w:p>
    <w:p w14:paraId="32870A6D" w14:textId="77777777" w:rsidR="00883B2A" w:rsidRDefault="00883B2A">
      <w:pPr>
        <w:suppressAutoHyphens/>
        <w:autoSpaceDE w:val="0"/>
        <w:autoSpaceDN w:val="0"/>
        <w:adjustRightInd w:val="0"/>
        <w:rPr>
          <w:b/>
          <w:bCs/>
          <w:sz w:val="28"/>
          <w:szCs w:val="28"/>
          <w:lang w:val="vi-VN"/>
        </w:rPr>
      </w:pPr>
    </w:p>
    <w:p w14:paraId="01A7BA23" w14:textId="129AB9FA" w:rsidR="00883B2A" w:rsidRDefault="00883B2A">
      <w:pPr>
        <w:suppressAutoHyphens/>
        <w:autoSpaceDE w:val="0"/>
        <w:autoSpaceDN w:val="0"/>
        <w:adjustRightInd w:val="0"/>
        <w:jc w:val="center"/>
        <w:rPr>
          <w:b/>
          <w:bCs/>
          <w:lang w:val="vi-VN"/>
        </w:rPr>
      </w:pPr>
    </w:p>
    <w:p w14:paraId="402F1610" w14:textId="77777777" w:rsidR="00D60BAF" w:rsidRDefault="00D60BAF">
      <w:pPr>
        <w:suppressAutoHyphens/>
        <w:autoSpaceDE w:val="0"/>
        <w:autoSpaceDN w:val="0"/>
        <w:adjustRightInd w:val="0"/>
        <w:jc w:val="center"/>
        <w:rPr>
          <w:b/>
          <w:bCs/>
          <w:lang w:val="vi-VN"/>
        </w:rPr>
      </w:pPr>
    </w:p>
    <w:p w14:paraId="51CFB0FA" w14:textId="696E399A" w:rsidR="00D60BAF" w:rsidRDefault="00D60BAF">
      <w:pPr>
        <w:suppressAutoHyphens/>
        <w:autoSpaceDE w:val="0"/>
        <w:autoSpaceDN w:val="0"/>
        <w:adjustRightInd w:val="0"/>
        <w:jc w:val="center"/>
        <w:rPr>
          <w:b/>
          <w:bCs/>
          <w:lang w:val="vi-VN"/>
        </w:rPr>
      </w:pPr>
    </w:p>
    <w:p w14:paraId="780AFCE9" w14:textId="77777777" w:rsidR="00D60BAF" w:rsidRDefault="00D60BAF">
      <w:pPr>
        <w:suppressAutoHyphens/>
        <w:autoSpaceDE w:val="0"/>
        <w:autoSpaceDN w:val="0"/>
        <w:adjustRightInd w:val="0"/>
        <w:jc w:val="center"/>
        <w:rPr>
          <w:b/>
          <w:bCs/>
          <w:lang w:val="vi-VN"/>
        </w:rPr>
      </w:pPr>
    </w:p>
    <w:p w14:paraId="1A9C8F95" w14:textId="77777777" w:rsidR="00883B2A" w:rsidRDefault="00883B2A">
      <w:pPr>
        <w:suppressAutoHyphens/>
        <w:autoSpaceDE w:val="0"/>
        <w:autoSpaceDN w:val="0"/>
        <w:adjustRightInd w:val="0"/>
        <w:jc w:val="center"/>
        <w:rPr>
          <w:b/>
          <w:bCs/>
          <w:lang w:val="vi-VN"/>
        </w:rPr>
      </w:pPr>
    </w:p>
    <w:p w14:paraId="033D09D2" w14:textId="57E38752" w:rsidR="00883B2A" w:rsidRDefault="00FE2CD9">
      <w:pPr>
        <w:suppressAutoHyphens/>
        <w:autoSpaceDE w:val="0"/>
        <w:autoSpaceDN w:val="0"/>
        <w:adjustRightInd w:val="0"/>
        <w:jc w:val="center"/>
        <w:rPr>
          <w:b/>
          <w:bCs/>
          <w:iCs/>
          <w:sz w:val="28"/>
          <w:szCs w:val="28"/>
        </w:rPr>
        <w:sectPr w:rsidR="00883B2A">
          <w:pgSz w:w="12240" w:h="15840"/>
          <w:pgMar w:top="1985" w:right="1134" w:bottom="1701" w:left="1985" w:header="720" w:footer="720" w:gutter="0"/>
          <w:cols w:space="720"/>
          <w:docGrid w:linePitch="360"/>
        </w:sectPr>
      </w:pPr>
      <w:r>
        <w:rPr>
          <w:b/>
          <w:bCs/>
          <w:iCs/>
          <w:sz w:val="28"/>
          <w:szCs w:val="28"/>
          <w:lang w:val="vi-VN"/>
        </w:rPr>
        <w:t>THÀNH PHỐ HỒ CHÍ MINH,  NĂM 20</w:t>
      </w:r>
      <w:r>
        <w:rPr>
          <w:b/>
          <w:bCs/>
          <w:iCs/>
          <w:sz w:val="28"/>
          <w:szCs w:val="28"/>
        </w:rPr>
        <w:t>2</w:t>
      </w:r>
      <w:r w:rsidR="00D60BAF">
        <w:rPr>
          <w:b/>
          <w:bCs/>
          <w:iCs/>
          <w:sz w:val="28"/>
          <w:szCs w:val="28"/>
        </w:rPr>
        <w:t>2</w:t>
      </w:r>
    </w:p>
    <w:p w14:paraId="57AE6F3A" w14:textId="77777777" w:rsidR="00883B2A" w:rsidRDefault="00FE2CD9">
      <w:pPr>
        <w:pStyle w:val="Chng"/>
        <w:jc w:val="center"/>
        <w:rPr>
          <w:lang w:val="vi-VN"/>
        </w:rPr>
      </w:pPr>
      <w:bookmarkStart w:id="1" w:name="_Toc102728351"/>
      <w:r>
        <w:rPr>
          <w:lang w:val="vi-VN"/>
        </w:rPr>
        <w:lastRenderedPageBreak/>
        <w:t>LỜI CẢM ƠN</w:t>
      </w:r>
      <w:bookmarkEnd w:id="1"/>
    </w:p>
    <w:p w14:paraId="59EDF387" w14:textId="7A4E165B" w:rsidR="00883B2A" w:rsidRDefault="00FE2CD9">
      <w:pPr>
        <w:pStyle w:val="Nidungvnbn"/>
        <w:rPr>
          <w:lang w:val="vi-VN"/>
        </w:rPr>
      </w:pPr>
      <w:r>
        <w:rPr>
          <w:lang w:val="vi-VN"/>
        </w:rPr>
        <w:t xml:space="preserve">Lời đầu tiên chúng em xin gửi lời cảm ơn đến </w:t>
      </w:r>
      <w:r w:rsidR="00D60BAF">
        <w:t xml:space="preserve">cán bộ hướng dẫn tại VnPro là thầy Đặng Quang Minh </w:t>
      </w:r>
      <w:r>
        <w:rPr>
          <w:lang w:val="vi-VN"/>
        </w:rPr>
        <w:t xml:space="preserve">đã tạo điều kiện và cơ hội cho chúng em nghiên cứu đề tài đầy hấp dẫn và hữu ích này. Và hơn thế nữa </w:t>
      </w:r>
      <w:r w:rsidR="00D60BAF">
        <w:t xml:space="preserve">thầy đã cung cấp tài liệu bổ ích </w:t>
      </w:r>
      <w:r>
        <w:rPr>
          <w:lang w:val="vi-VN"/>
        </w:rPr>
        <w:t>cũng như giải đáp thắc mắc tận tình trong quá trình thực hiện đề tài này.</w:t>
      </w:r>
    </w:p>
    <w:p w14:paraId="18A466F9" w14:textId="3522DDC5" w:rsidR="00883B2A" w:rsidRDefault="00FE2CD9">
      <w:pPr>
        <w:pStyle w:val="Nidungvnbn"/>
        <w:rPr>
          <w:lang w:val="vi-VN"/>
        </w:rPr>
      </w:pPr>
      <w:r>
        <w:rPr>
          <w:lang w:val="vi-VN"/>
        </w:rPr>
        <w:t xml:space="preserve">Bước đầu đi vào thực tế, tìm hiểu về </w:t>
      </w:r>
      <w:r w:rsidR="00D60BAF">
        <w:t>các công cụ tự động hóa mạng mới phát triển trong thời gian gần dây</w:t>
      </w:r>
      <w:r>
        <w:rPr>
          <w:lang w:val="vi-VN"/>
        </w:rPr>
        <w:t xml:space="preserve">, kiến thức của chúng em còn hạn chế và nhiều bỡ ngỡ. Vì vậy, không tránh khỏi những thiếu sót trong quá trình </w:t>
      </w:r>
      <w:r w:rsidR="00E202B4">
        <w:t>thực hiện</w:t>
      </w:r>
      <w:r>
        <w:rPr>
          <w:lang w:val="vi-VN"/>
        </w:rPr>
        <w:t>, em rất mong nhận được những ý kiến đóng góp quý báu của quý thầy</w:t>
      </w:r>
      <w:r w:rsidRPr="00313F9D">
        <w:rPr>
          <w:lang w:val="vi-VN"/>
        </w:rPr>
        <w:t xml:space="preserve"> </w:t>
      </w:r>
      <w:r>
        <w:rPr>
          <w:lang w:val="vi-VN"/>
        </w:rPr>
        <w:t>(cô) để kiến thức củ</w:t>
      </w:r>
      <w:r w:rsidR="00E202B4">
        <w:t>a</w:t>
      </w:r>
      <w:r>
        <w:rPr>
          <w:lang w:val="vi-VN"/>
        </w:rPr>
        <w:t xml:space="preserve"> em được hoàn thiện hơn.</w:t>
      </w:r>
    </w:p>
    <w:p w14:paraId="1BA7D504" w14:textId="77777777" w:rsidR="00E202B4" w:rsidRDefault="00E202B4">
      <w:pPr>
        <w:rPr>
          <w:b/>
          <w:sz w:val="32"/>
          <w:szCs w:val="32"/>
          <w:lang w:val="vi-VN"/>
        </w:rPr>
      </w:pPr>
      <w:r>
        <w:rPr>
          <w:b/>
          <w:sz w:val="32"/>
          <w:szCs w:val="32"/>
          <w:lang w:val="vi-VN"/>
        </w:rPr>
        <w:br w:type="page"/>
      </w:r>
    </w:p>
    <w:p w14:paraId="00001548" w14:textId="15A2A530" w:rsidR="00883B2A" w:rsidRDefault="00FE2CD9">
      <w:pPr>
        <w:jc w:val="center"/>
        <w:rPr>
          <w:b/>
          <w:sz w:val="32"/>
          <w:szCs w:val="32"/>
          <w:lang w:val="vi-VN"/>
        </w:rPr>
      </w:pPr>
      <w:r>
        <w:rPr>
          <w:b/>
          <w:sz w:val="32"/>
          <w:szCs w:val="32"/>
          <w:lang w:val="vi-VN"/>
        </w:rPr>
        <w:lastRenderedPageBreak/>
        <w:t>ĐỒ ÁN ĐƯỢC HOÀN THÀNH</w:t>
      </w:r>
    </w:p>
    <w:p w14:paraId="1E3D0861" w14:textId="77777777" w:rsidR="00883B2A" w:rsidRDefault="00FE2CD9">
      <w:pPr>
        <w:jc w:val="center"/>
        <w:rPr>
          <w:b/>
          <w:sz w:val="32"/>
          <w:szCs w:val="32"/>
          <w:lang w:val="vi-VN"/>
        </w:rPr>
      </w:pPr>
      <w:r>
        <w:rPr>
          <w:b/>
          <w:sz w:val="32"/>
          <w:szCs w:val="32"/>
          <w:lang w:val="vi-VN"/>
        </w:rPr>
        <w:t>TẠI TRƯỜNG ĐẠI HỌC TÔN ĐỨC THẮNG</w:t>
      </w:r>
    </w:p>
    <w:p w14:paraId="267744F0" w14:textId="77777777" w:rsidR="00883B2A" w:rsidRDefault="00883B2A">
      <w:pPr>
        <w:autoSpaceDE w:val="0"/>
        <w:autoSpaceDN w:val="0"/>
        <w:adjustRightInd w:val="0"/>
        <w:spacing w:line="360" w:lineRule="auto"/>
        <w:ind w:firstLine="720"/>
        <w:jc w:val="both"/>
        <w:rPr>
          <w:sz w:val="26"/>
          <w:szCs w:val="26"/>
          <w:lang w:val="vi-VN"/>
        </w:rPr>
      </w:pPr>
    </w:p>
    <w:p w14:paraId="489C6854" w14:textId="129E0A3F" w:rsidR="00883B2A" w:rsidRDefault="00FE2CD9">
      <w:pPr>
        <w:autoSpaceDE w:val="0"/>
        <w:autoSpaceDN w:val="0"/>
        <w:adjustRightInd w:val="0"/>
        <w:spacing w:line="360" w:lineRule="auto"/>
        <w:ind w:firstLine="720"/>
        <w:jc w:val="both"/>
        <w:rPr>
          <w:sz w:val="26"/>
          <w:szCs w:val="26"/>
          <w:lang w:val="vi-VN"/>
        </w:rPr>
      </w:pPr>
      <w:r>
        <w:rPr>
          <w:sz w:val="26"/>
          <w:szCs w:val="26"/>
          <w:lang w:val="vi-VN"/>
        </w:rPr>
        <w:t>Tôi xin cam đoan đây là sản phẩm đồ án của tôi và được sự hướng dẫn của</w:t>
      </w:r>
      <w:r w:rsidR="00720FD5">
        <w:rPr>
          <w:sz w:val="26"/>
          <w:szCs w:val="26"/>
        </w:rPr>
        <w:t xml:space="preserve"> </w:t>
      </w:r>
      <w:r w:rsidR="008D27B3">
        <w:rPr>
          <w:sz w:val="26"/>
          <w:szCs w:val="26"/>
        </w:rPr>
        <w:t>t</w:t>
      </w:r>
      <w:r w:rsidR="00720FD5">
        <w:rPr>
          <w:sz w:val="26"/>
          <w:szCs w:val="26"/>
        </w:rPr>
        <w:t>hầy Đặng Quang Minh</w:t>
      </w:r>
      <w:r>
        <w:rPr>
          <w:sz w:val="26"/>
          <w:szCs w:val="26"/>
          <w:lang w:val="vi-VN"/>
        </w:rPr>
        <w:t>. Các nội dung nghiên cứu, kết quả trong đề tài này là trung thực và chưa công bố dưới bất kỳ hình thức nào trước đây. Những số liệu trong các bảng biểu phục vụ cho việc phân tích, nhận xét, đánh giá được chính tác giả thu thập từ các nguồn khác nhau có ghi rõ trong phần tài liệu tham khảo.</w:t>
      </w:r>
    </w:p>
    <w:p w14:paraId="335B40BF" w14:textId="77777777" w:rsidR="00883B2A" w:rsidRDefault="00FE2CD9">
      <w:pPr>
        <w:autoSpaceDE w:val="0"/>
        <w:autoSpaceDN w:val="0"/>
        <w:adjustRightInd w:val="0"/>
        <w:spacing w:line="360" w:lineRule="auto"/>
        <w:ind w:firstLine="720"/>
        <w:jc w:val="both"/>
        <w:rPr>
          <w:sz w:val="26"/>
          <w:szCs w:val="26"/>
          <w:lang w:val="vi-VN"/>
        </w:rPr>
      </w:pPr>
      <w:r>
        <w:rPr>
          <w:sz w:val="26"/>
          <w:szCs w:val="26"/>
          <w:lang w:val="vi-VN"/>
        </w:rPr>
        <w:t>Ngoài ra, trong đồ án còn sử dụng một số nhận xét, đánh giá cũng như số liệu của các tác giả khác, cơ quan tổ chức khác đều có trích dẫn và chú thích nguồn gốc.</w:t>
      </w:r>
    </w:p>
    <w:p w14:paraId="4ECFBE3F" w14:textId="77777777" w:rsidR="00883B2A" w:rsidRDefault="00FE2CD9">
      <w:pPr>
        <w:autoSpaceDE w:val="0"/>
        <w:autoSpaceDN w:val="0"/>
        <w:adjustRightInd w:val="0"/>
        <w:spacing w:line="360" w:lineRule="auto"/>
        <w:ind w:firstLine="720"/>
        <w:jc w:val="both"/>
        <w:rPr>
          <w:b/>
          <w:sz w:val="26"/>
          <w:szCs w:val="26"/>
          <w:lang w:val="vi-VN"/>
        </w:rPr>
      </w:pPr>
      <w:r>
        <w:rPr>
          <w:b/>
          <w:sz w:val="26"/>
          <w:szCs w:val="26"/>
          <w:lang w:val="vi-VN"/>
        </w:rPr>
        <w:t xml:space="preserve">Nếu phát hiện có bất kỳ sự gian lận nào tôi xin hoàn toàn chịu trách nhiệm về nội dung đồ án của mình. </w:t>
      </w:r>
      <w:r>
        <w:rPr>
          <w:sz w:val="26"/>
          <w:szCs w:val="26"/>
          <w:lang w:val="vi-VN"/>
        </w:rPr>
        <w:t>Trường đại học Tôn Đức Thắng không liên quan đến những vi phạm tác quyền, bản quyền do tôi gây ra trong quá trình thực hiện (nếu có).</w:t>
      </w:r>
    </w:p>
    <w:p w14:paraId="12C24F15" w14:textId="41FE8970" w:rsidR="00883B2A" w:rsidRDefault="00FE2CD9">
      <w:pPr>
        <w:autoSpaceDE w:val="0"/>
        <w:autoSpaceDN w:val="0"/>
        <w:adjustRightInd w:val="0"/>
        <w:spacing w:line="360" w:lineRule="auto"/>
        <w:ind w:left="3600"/>
        <w:jc w:val="center"/>
        <w:rPr>
          <w:i/>
          <w:sz w:val="26"/>
          <w:szCs w:val="26"/>
          <w:lang w:val="vi-VN"/>
        </w:rPr>
      </w:pPr>
      <w:r>
        <w:rPr>
          <w:i/>
          <w:sz w:val="26"/>
          <w:szCs w:val="26"/>
          <w:lang w:val="vi-VN"/>
        </w:rPr>
        <w:t xml:space="preserve">TP. Hồ Chí Minh, ngày </w:t>
      </w:r>
      <w:r w:rsidR="00E202B4">
        <w:rPr>
          <w:i/>
          <w:sz w:val="26"/>
          <w:szCs w:val="26"/>
        </w:rPr>
        <w:t xml:space="preserve"> 10</w:t>
      </w:r>
      <w:r>
        <w:rPr>
          <w:i/>
          <w:sz w:val="26"/>
          <w:szCs w:val="26"/>
          <w:lang w:val="vi-VN"/>
        </w:rPr>
        <w:t xml:space="preserve">  tháng</w:t>
      </w:r>
      <w:r w:rsidR="00E202B4">
        <w:rPr>
          <w:i/>
          <w:sz w:val="26"/>
          <w:szCs w:val="26"/>
        </w:rPr>
        <w:t xml:space="preserve">  04</w:t>
      </w:r>
      <w:r>
        <w:rPr>
          <w:i/>
          <w:sz w:val="26"/>
          <w:szCs w:val="26"/>
          <w:lang w:val="vi-VN"/>
        </w:rPr>
        <w:t xml:space="preserve">  năm </w:t>
      </w:r>
      <w:r w:rsidR="00E202B4">
        <w:rPr>
          <w:i/>
          <w:sz w:val="26"/>
          <w:szCs w:val="26"/>
        </w:rPr>
        <w:t>2022</w:t>
      </w:r>
      <w:r>
        <w:rPr>
          <w:i/>
          <w:sz w:val="26"/>
          <w:szCs w:val="26"/>
          <w:lang w:val="vi-VN"/>
        </w:rPr>
        <w:t xml:space="preserve">   </w:t>
      </w:r>
    </w:p>
    <w:p w14:paraId="43608416" w14:textId="77777777" w:rsidR="00883B2A" w:rsidRDefault="00FE2CD9">
      <w:pPr>
        <w:tabs>
          <w:tab w:val="center" w:pos="6521"/>
        </w:tabs>
        <w:autoSpaceDE w:val="0"/>
        <w:autoSpaceDN w:val="0"/>
        <w:adjustRightInd w:val="0"/>
        <w:spacing w:line="360" w:lineRule="auto"/>
        <w:ind w:left="3600"/>
        <w:jc w:val="center"/>
        <w:rPr>
          <w:i/>
          <w:sz w:val="26"/>
          <w:szCs w:val="26"/>
          <w:lang w:val="vi-VN"/>
        </w:rPr>
      </w:pPr>
      <w:r>
        <w:rPr>
          <w:i/>
          <w:sz w:val="26"/>
          <w:szCs w:val="26"/>
          <w:lang w:val="vi-VN"/>
        </w:rPr>
        <w:t>Tác giả</w:t>
      </w:r>
    </w:p>
    <w:p w14:paraId="68B82751" w14:textId="77777777" w:rsidR="00883B2A" w:rsidRDefault="00FE2CD9">
      <w:pPr>
        <w:tabs>
          <w:tab w:val="center" w:pos="6379"/>
        </w:tabs>
        <w:spacing w:after="200" w:line="276" w:lineRule="auto"/>
        <w:rPr>
          <w:i/>
          <w:sz w:val="26"/>
          <w:szCs w:val="26"/>
          <w:lang w:val="vi-VN"/>
        </w:rPr>
      </w:pPr>
      <w:r>
        <w:rPr>
          <w:i/>
          <w:sz w:val="26"/>
          <w:szCs w:val="26"/>
          <w:lang w:val="vi-VN"/>
        </w:rPr>
        <w:tab/>
        <w:t>(ký tên và ghi rõ họ tên)</w:t>
      </w:r>
    </w:p>
    <w:p w14:paraId="7BC93AC5" w14:textId="77777777" w:rsidR="00883B2A" w:rsidRDefault="00883B2A">
      <w:pPr>
        <w:tabs>
          <w:tab w:val="center" w:pos="6379"/>
        </w:tabs>
        <w:spacing w:after="200" w:line="276" w:lineRule="auto"/>
        <w:rPr>
          <w:i/>
          <w:sz w:val="26"/>
          <w:szCs w:val="26"/>
          <w:lang w:val="vi-VN"/>
        </w:rPr>
      </w:pPr>
    </w:p>
    <w:p w14:paraId="71E08A6E" w14:textId="77777777" w:rsidR="00883B2A" w:rsidRDefault="00FE2CD9">
      <w:pPr>
        <w:tabs>
          <w:tab w:val="center" w:pos="6379"/>
        </w:tabs>
        <w:spacing w:after="200" w:line="276" w:lineRule="auto"/>
        <w:rPr>
          <w:i/>
          <w:sz w:val="26"/>
          <w:szCs w:val="26"/>
          <w:lang w:val="vi-VN"/>
        </w:rPr>
      </w:pPr>
      <w:r>
        <w:rPr>
          <w:i/>
          <w:sz w:val="26"/>
          <w:szCs w:val="26"/>
          <w:lang w:val="vi-VN"/>
        </w:rPr>
        <w:tab/>
        <w:t>Huỳnh Hữu Hiệp</w:t>
      </w:r>
    </w:p>
    <w:p w14:paraId="1975C4B0" w14:textId="138D7396" w:rsidR="00883B2A" w:rsidRDefault="00FE2CD9" w:rsidP="004F3936">
      <w:pPr>
        <w:tabs>
          <w:tab w:val="center" w:pos="6379"/>
        </w:tabs>
        <w:spacing w:after="200" w:line="276" w:lineRule="auto"/>
        <w:rPr>
          <w:i/>
          <w:sz w:val="26"/>
          <w:szCs w:val="26"/>
          <w:lang w:val="vi-VN"/>
        </w:rPr>
      </w:pPr>
      <w:r>
        <w:rPr>
          <w:i/>
          <w:sz w:val="26"/>
          <w:szCs w:val="26"/>
          <w:lang w:val="vi-VN"/>
        </w:rPr>
        <w:tab/>
      </w:r>
    </w:p>
    <w:p w14:paraId="767FBBAD" w14:textId="4D15D31D" w:rsidR="004F3936" w:rsidRDefault="004F3936" w:rsidP="00720FD5">
      <w:pPr>
        <w:rPr>
          <w:i/>
          <w:sz w:val="26"/>
          <w:szCs w:val="26"/>
          <w:lang w:val="vi-VN"/>
        </w:rPr>
      </w:pPr>
      <w:r>
        <w:rPr>
          <w:i/>
          <w:sz w:val="26"/>
          <w:szCs w:val="26"/>
          <w:lang w:val="vi-VN"/>
        </w:rPr>
        <w:br w:type="page"/>
      </w:r>
    </w:p>
    <w:p w14:paraId="56074923" w14:textId="77777777" w:rsidR="00883B2A" w:rsidRDefault="00FE2CD9">
      <w:pPr>
        <w:pStyle w:val="Chng"/>
        <w:jc w:val="center"/>
        <w:rPr>
          <w:lang w:val="vi-VN"/>
        </w:rPr>
      </w:pPr>
      <w:bookmarkStart w:id="2" w:name="_Toc102728352"/>
      <w:r>
        <w:rPr>
          <w:lang w:val="vi-VN"/>
        </w:rPr>
        <w:lastRenderedPageBreak/>
        <w:t>PHẦN XÁC NHẬN VÀ ĐÁNH GIÁ CỦA GIẢNG VIÊN</w:t>
      </w:r>
      <w:bookmarkEnd w:id="2"/>
    </w:p>
    <w:p w14:paraId="708D9C34" w14:textId="77777777" w:rsidR="00883B2A" w:rsidRDefault="00FE2CD9">
      <w:pPr>
        <w:pStyle w:val="Nidungvnbn"/>
        <w:rPr>
          <w:b/>
          <w:lang w:val="vi-VN"/>
        </w:rPr>
      </w:pPr>
      <w:r>
        <w:rPr>
          <w:b/>
          <w:lang w:val="vi-VN"/>
        </w:rPr>
        <w:t>Phần xác nhận của GV hướng dẫn</w:t>
      </w:r>
    </w:p>
    <w:p w14:paraId="03AE6497" w14:textId="77777777" w:rsidR="00883B2A" w:rsidRDefault="00FE2CD9">
      <w:pPr>
        <w:spacing w:after="200" w:line="276" w:lineRule="auto"/>
        <w:rPr>
          <w:sz w:val="32"/>
          <w:szCs w:val="32"/>
          <w:lang w:val="vi-VN"/>
        </w:rPr>
      </w:pPr>
      <w:r>
        <w:rPr>
          <w:sz w:val="32"/>
          <w:szCs w:val="32"/>
          <w:lang w:val="vi-VN"/>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5455A555" w14:textId="77777777" w:rsidR="00883B2A" w:rsidRDefault="00FE2CD9">
      <w:pPr>
        <w:tabs>
          <w:tab w:val="center" w:pos="6237"/>
        </w:tabs>
        <w:spacing w:line="276" w:lineRule="auto"/>
        <w:rPr>
          <w:lang w:val="vi-VN"/>
        </w:rPr>
      </w:pPr>
      <w:r>
        <w:rPr>
          <w:lang w:val="vi-VN"/>
        </w:rPr>
        <w:tab/>
        <w:t xml:space="preserve">Tp. Hồ Chí Minh, ngày     tháng   năm   </w:t>
      </w:r>
    </w:p>
    <w:p w14:paraId="74B49BB9" w14:textId="77777777" w:rsidR="00883B2A" w:rsidRDefault="00FE2CD9">
      <w:pPr>
        <w:tabs>
          <w:tab w:val="center" w:pos="6237"/>
        </w:tabs>
        <w:spacing w:line="276" w:lineRule="auto"/>
        <w:rPr>
          <w:lang w:val="vi-VN"/>
        </w:rPr>
      </w:pPr>
      <w:r>
        <w:rPr>
          <w:lang w:val="vi-VN"/>
        </w:rPr>
        <w:tab/>
        <w:t>(kí và ghi họ tên)</w:t>
      </w:r>
    </w:p>
    <w:p w14:paraId="4FC6ECFC" w14:textId="77777777" w:rsidR="00883B2A" w:rsidRDefault="00883B2A">
      <w:pPr>
        <w:spacing w:after="200" w:line="276" w:lineRule="auto"/>
        <w:rPr>
          <w:lang w:val="vi-VN"/>
        </w:rPr>
      </w:pPr>
    </w:p>
    <w:p w14:paraId="1D7E653A" w14:textId="77777777" w:rsidR="00883B2A" w:rsidRDefault="00883B2A">
      <w:pPr>
        <w:spacing w:after="200" w:line="276" w:lineRule="auto"/>
        <w:rPr>
          <w:lang w:val="vi-VN"/>
        </w:rPr>
      </w:pPr>
    </w:p>
    <w:p w14:paraId="14FE2835" w14:textId="77777777" w:rsidR="00883B2A" w:rsidRDefault="00883B2A">
      <w:pPr>
        <w:spacing w:after="200" w:line="276" w:lineRule="auto"/>
        <w:rPr>
          <w:lang w:val="vi-VN"/>
        </w:rPr>
      </w:pPr>
    </w:p>
    <w:p w14:paraId="75592D53" w14:textId="77777777" w:rsidR="00883B2A" w:rsidRDefault="00FE2CD9">
      <w:pPr>
        <w:pStyle w:val="Nidungvnbn"/>
        <w:rPr>
          <w:b/>
          <w:lang w:val="vi-VN"/>
        </w:rPr>
      </w:pPr>
      <w:r>
        <w:rPr>
          <w:b/>
          <w:lang w:val="vi-VN"/>
        </w:rPr>
        <w:t>Phần đánh giá của GV chấm bài</w:t>
      </w:r>
    </w:p>
    <w:p w14:paraId="792CD291" w14:textId="77777777" w:rsidR="00883B2A" w:rsidRDefault="00FE2CD9">
      <w:pPr>
        <w:spacing w:after="200" w:line="276" w:lineRule="auto"/>
        <w:rPr>
          <w:sz w:val="32"/>
          <w:szCs w:val="32"/>
          <w:lang w:val="vi-VN"/>
        </w:rPr>
      </w:pPr>
      <w:r>
        <w:rPr>
          <w:sz w:val="32"/>
          <w:szCs w:val="32"/>
          <w:lang w:val="vi-VN"/>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479709F9" w14:textId="77777777" w:rsidR="00883B2A" w:rsidRDefault="00FE2CD9">
      <w:pPr>
        <w:tabs>
          <w:tab w:val="center" w:pos="6237"/>
        </w:tabs>
        <w:spacing w:line="276" w:lineRule="auto"/>
        <w:rPr>
          <w:lang w:val="vi-VN"/>
        </w:rPr>
      </w:pPr>
      <w:r>
        <w:rPr>
          <w:lang w:val="vi-VN"/>
        </w:rPr>
        <w:tab/>
        <w:t xml:space="preserve">Tp. Hồ Chí Minh, ngày     tháng   năm   </w:t>
      </w:r>
    </w:p>
    <w:p w14:paraId="086674B2" w14:textId="77777777" w:rsidR="00883B2A" w:rsidRDefault="00FE2CD9">
      <w:pPr>
        <w:tabs>
          <w:tab w:val="center" w:pos="6237"/>
        </w:tabs>
        <w:spacing w:line="276" w:lineRule="auto"/>
        <w:rPr>
          <w:lang w:val="vi-VN"/>
        </w:rPr>
      </w:pPr>
      <w:r>
        <w:rPr>
          <w:lang w:val="vi-VN"/>
        </w:rPr>
        <w:tab/>
        <w:t>(kí và ghi họ tên)</w:t>
      </w:r>
    </w:p>
    <w:p w14:paraId="5D977EF8" w14:textId="77777777" w:rsidR="00883B2A" w:rsidRDefault="00883B2A">
      <w:pPr>
        <w:spacing w:after="200" w:line="276" w:lineRule="auto"/>
        <w:rPr>
          <w:lang w:val="vi-VN"/>
        </w:rPr>
      </w:pPr>
    </w:p>
    <w:p w14:paraId="17EED3AD" w14:textId="77777777" w:rsidR="00883B2A" w:rsidRDefault="00FE2CD9">
      <w:pPr>
        <w:pStyle w:val="Tiumccp1"/>
        <w:rPr>
          <w:sz w:val="32"/>
          <w:szCs w:val="32"/>
          <w:lang w:val="vi-VN"/>
        </w:rPr>
      </w:pPr>
      <w:r>
        <w:rPr>
          <w:lang w:val="vi-VN"/>
        </w:rPr>
        <w:br w:type="page"/>
      </w:r>
    </w:p>
    <w:p w14:paraId="403B56AF" w14:textId="77777777" w:rsidR="00883B2A" w:rsidRDefault="00FE2CD9">
      <w:pPr>
        <w:pStyle w:val="Chng"/>
        <w:jc w:val="center"/>
        <w:rPr>
          <w:lang w:val="vi-VN"/>
        </w:rPr>
      </w:pPr>
      <w:bookmarkStart w:id="3" w:name="_Toc102728353"/>
      <w:r>
        <w:rPr>
          <w:lang w:val="vi-VN"/>
        </w:rPr>
        <w:lastRenderedPageBreak/>
        <w:t>TÓM TẮT</w:t>
      </w:r>
      <w:bookmarkEnd w:id="3"/>
    </w:p>
    <w:p w14:paraId="3F795250" w14:textId="4C66E0A4" w:rsidR="00883B2A" w:rsidRPr="00313F9D" w:rsidRDefault="0096314B" w:rsidP="0096314B">
      <w:pPr>
        <w:pStyle w:val="Nidungvnbn"/>
        <w:rPr>
          <w:lang w:val="vi-VN"/>
        </w:rPr>
        <w:sectPr w:rsidR="00883B2A" w:rsidRPr="00313F9D">
          <w:headerReference w:type="default" r:id="rId11"/>
          <w:pgSz w:w="12240" w:h="15840"/>
          <w:pgMar w:top="1985" w:right="1134" w:bottom="1701" w:left="1985" w:header="720" w:footer="720" w:gutter="0"/>
          <w:pgNumType w:fmt="lowerRoman" w:start="1"/>
          <w:cols w:space="720"/>
          <w:docGrid w:linePitch="360"/>
        </w:sectPr>
      </w:pPr>
      <w:r>
        <w:t xml:space="preserve">Cùng với sự phát triển của ngành công nghiệp 4.0 </w:t>
      </w:r>
      <w:r w:rsidR="00B33563">
        <w:t xml:space="preserve">đã </w:t>
      </w:r>
      <w:r>
        <w:t>kéo theo sự phát triển của hàng loạt lĩnh vực trong đó ngành công nghệ thông tin chúng ta phát triển nhanh chóng</w:t>
      </w:r>
      <w:r w:rsidR="00B33563">
        <w:t xml:space="preserve"> đặc biệt là tự động hóa</w:t>
      </w:r>
      <w:r>
        <w:t xml:space="preserve">. Trong đó ngành mạng chúng ta cũng </w:t>
      </w:r>
      <w:r w:rsidR="00B33563">
        <w:t>không là ngoại lệ</w:t>
      </w:r>
      <w:r>
        <w:t xml:space="preserve">. Bài tiểu luận này sẽ giới thiệu về các công cụ tự động hóa hỗ trợ cho công việc cấu hình truyền thống đã trở nên lạc hậu, lỗi thời, tuy không khó nhưng tốn nhiều thời gian và công sức. Vì vậy </w:t>
      </w:r>
      <w:r w:rsidR="00B33563">
        <w:t>nhiều</w:t>
      </w:r>
      <w:r>
        <w:t xml:space="preserve"> công cụ</w:t>
      </w:r>
      <w:r w:rsidR="00B33563">
        <w:t xml:space="preserve"> ra đời</w:t>
      </w:r>
      <w:r>
        <w:t xml:space="preserve"> phát triển nhanh chóng</w:t>
      </w:r>
      <w:r w:rsidR="00B33563">
        <w:t xml:space="preserve"> thay thế cho cách làm truyền thống và </w:t>
      </w:r>
      <w:r>
        <w:t xml:space="preserve"> bài tiểu luận này sẽ giới thiệu hai công cụ tự động hóa được áp dụng và sử dụng nhiều trong thời gian gần đây đó là: thư viện Netmiko và công cụ quản lý cấu hình Ansible. Để hiểu rõ hơn chúng ta sẽ tìm hiểu chúng thông qua các phần sau:</w:t>
      </w:r>
      <w:r w:rsidR="00B33563">
        <w:t xml:space="preserve"> </w:t>
      </w:r>
      <w:r w:rsidR="008844B3">
        <w:t xml:space="preserve">Phần đầu tiên sẽ giới thiệu về các lý thuyết cơ bản về thư viện Netmiko cũng như Ansible: Công cụ tự động hóa đó là gì? Tại sao phải sử dụng chúng? Lợi ích chúng mang lại? Cách cài đặt?. Phần thứ hai: Sẽ thực hiện ứng dụng chúng: Đối với thư viện Netmiko sử dụng xem thông tin và cấu hình cho các thiết bị Router và Switch cũng như chương trình cho phép xem thông tin và cấu hình chúng, đối với Ansible sẽ thực hiện cấu hình đồng loại trên các thiết bị Router và Switch trên cả hai nền tảng là Ansible Server và Linux. Cuối cùng sẽ thực hiện phân tích đánh giá kết quả đạt được và đề xuất </w:t>
      </w:r>
      <w:r w:rsidR="00B33563">
        <w:t>phát triển cấu hình ở mức độ cao hơn.</w:t>
      </w:r>
    </w:p>
    <w:p w14:paraId="2C579FA1" w14:textId="77777777" w:rsidR="00883B2A" w:rsidRDefault="00FE2CD9">
      <w:pPr>
        <w:pStyle w:val="Chng"/>
        <w:jc w:val="center"/>
      </w:pPr>
      <w:bookmarkStart w:id="4" w:name="_Toc102728354"/>
      <w:r>
        <w:lastRenderedPageBreak/>
        <w:t>MỤC LỤC</w:t>
      </w:r>
      <w:bookmarkEnd w:id="4"/>
    </w:p>
    <w:p w14:paraId="437A4586" w14:textId="26FB96D1" w:rsidR="00C87AE5" w:rsidRDefault="00FE2CD9">
      <w:pPr>
        <w:pStyle w:val="TOC1"/>
        <w:tabs>
          <w:tab w:val="right" w:leader="dot" w:pos="9111"/>
        </w:tabs>
        <w:rPr>
          <w:rFonts w:asciiTheme="minorHAnsi" w:eastAsiaTheme="minorEastAsia" w:hAnsiTheme="minorHAnsi" w:cstheme="minorBidi"/>
          <w:noProof/>
          <w:sz w:val="22"/>
          <w:szCs w:val="22"/>
        </w:rPr>
      </w:pPr>
      <w:r>
        <w:rPr>
          <w:szCs w:val="26"/>
        </w:rPr>
        <w:fldChar w:fldCharType="begin"/>
      </w:r>
      <w:r>
        <w:rPr>
          <w:szCs w:val="26"/>
        </w:rPr>
        <w:instrText xml:space="preserve"> TOC \h \z \t "Chương,1,Tiểu mục cấp 1,2,Tiểu mục cấp 2,3,Tiểu mục cấp 3,4" </w:instrText>
      </w:r>
      <w:r>
        <w:rPr>
          <w:szCs w:val="26"/>
        </w:rPr>
        <w:fldChar w:fldCharType="separate"/>
      </w:r>
      <w:hyperlink w:anchor="_Toc102728351" w:history="1">
        <w:r w:rsidR="00C87AE5" w:rsidRPr="00DC2B1B">
          <w:rPr>
            <w:rStyle w:val="Hyperlink"/>
            <w:noProof/>
            <w:lang w:val="vi-VN"/>
          </w:rPr>
          <w:t>LỜI CẢM ƠN</w:t>
        </w:r>
        <w:r w:rsidR="00C87AE5">
          <w:rPr>
            <w:noProof/>
            <w:webHidden/>
          </w:rPr>
          <w:tab/>
        </w:r>
        <w:r w:rsidR="00C87AE5">
          <w:rPr>
            <w:noProof/>
            <w:webHidden/>
          </w:rPr>
          <w:fldChar w:fldCharType="begin"/>
        </w:r>
        <w:r w:rsidR="00C87AE5">
          <w:rPr>
            <w:noProof/>
            <w:webHidden/>
          </w:rPr>
          <w:instrText xml:space="preserve"> PAGEREF _Toc102728351 \h </w:instrText>
        </w:r>
        <w:r w:rsidR="00C87AE5">
          <w:rPr>
            <w:noProof/>
            <w:webHidden/>
          </w:rPr>
        </w:r>
        <w:r w:rsidR="00C87AE5">
          <w:rPr>
            <w:noProof/>
            <w:webHidden/>
          </w:rPr>
          <w:fldChar w:fldCharType="separate"/>
        </w:r>
        <w:r w:rsidR="00A05FF4">
          <w:rPr>
            <w:noProof/>
            <w:webHidden/>
          </w:rPr>
          <w:t>i</w:t>
        </w:r>
        <w:r w:rsidR="00C87AE5">
          <w:rPr>
            <w:noProof/>
            <w:webHidden/>
          </w:rPr>
          <w:fldChar w:fldCharType="end"/>
        </w:r>
      </w:hyperlink>
    </w:p>
    <w:p w14:paraId="44C9EDD6" w14:textId="0E4189A6" w:rsidR="00C87AE5" w:rsidRDefault="00B13538">
      <w:pPr>
        <w:pStyle w:val="TOC1"/>
        <w:tabs>
          <w:tab w:val="right" w:leader="dot" w:pos="9111"/>
        </w:tabs>
        <w:rPr>
          <w:rFonts w:asciiTheme="minorHAnsi" w:eastAsiaTheme="minorEastAsia" w:hAnsiTheme="minorHAnsi" w:cstheme="minorBidi"/>
          <w:noProof/>
          <w:sz w:val="22"/>
          <w:szCs w:val="22"/>
        </w:rPr>
      </w:pPr>
      <w:hyperlink w:anchor="_Toc102728352" w:history="1">
        <w:r w:rsidR="00C87AE5" w:rsidRPr="00DC2B1B">
          <w:rPr>
            <w:rStyle w:val="Hyperlink"/>
            <w:noProof/>
            <w:lang w:val="vi-VN"/>
          </w:rPr>
          <w:t>PHẦN XÁC NHẬN VÀ ĐÁNH GIÁ CỦA GIẢNG VIÊN</w:t>
        </w:r>
        <w:r w:rsidR="00C87AE5">
          <w:rPr>
            <w:noProof/>
            <w:webHidden/>
          </w:rPr>
          <w:tab/>
        </w:r>
        <w:r w:rsidR="00C87AE5">
          <w:rPr>
            <w:noProof/>
            <w:webHidden/>
          </w:rPr>
          <w:fldChar w:fldCharType="begin"/>
        </w:r>
        <w:r w:rsidR="00C87AE5">
          <w:rPr>
            <w:noProof/>
            <w:webHidden/>
          </w:rPr>
          <w:instrText xml:space="preserve"> PAGEREF _Toc102728352 \h </w:instrText>
        </w:r>
        <w:r w:rsidR="00C87AE5">
          <w:rPr>
            <w:noProof/>
            <w:webHidden/>
          </w:rPr>
        </w:r>
        <w:r w:rsidR="00C87AE5">
          <w:rPr>
            <w:noProof/>
            <w:webHidden/>
          </w:rPr>
          <w:fldChar w:fldCharType="separate"/>
        </w:r>
        <w:r w:rsidR="00A05FF4">
          <w:rPr>
            <w:noProof/>
            <w:webHidden/>
          </w:rPr>
          <w:t>iii</w:t>
        </w:r>
        <w:r w:rsidR="00C87AE5">
          <w:rPr>
            <w:noProof/>
            <w:webHidden/>
          </w:rPr>
          <w:fldChar w:fldCharType="end"/>
        </w:r>
      </w:hyperlink>
    </w:p>
    <w:p w14:paraId="11B60183" w14:textId="56BB3CA3" w:rsidR="00C87AE5" w:rsidRDefault="00B13538">
      <w:pPr>
        <w:pStyle w:val="TOC1"/>
        <w:tabs>
          <w:tab w:val="right" w:leader="dot" w:pos="9111"/>
        </w:tabs>
        <w:rPr>
          <w:rFonts w:asciiTheme="minorHAnsi" w:eastAsiaTheme="minorEastAsia" w:hAnsiTheme="minorHAnsi" w:cstheme="minorBidi"/>
          <w:noProof/>
          <w:sz w:val="22"/>
          <w:szCs w:val="22"/>
        </w:rPr>
      </w:pPr>
      <w:hyperlink w:anchor="_Toc102728353" w:history="1">
        <w:r w:rsidR="00C87AE5" w:rsidRPr="00DC2B1B">
          <w:rPr>
            <w:rStyle w:val="Hyperlink"/>
            <w:noProof/>
            <w:lang w:val="vi-VN"/>
          </w:rPr>
          <w:t>TÓM TẮT</w:t>
        </w:r>
        <w:r w:rsidR="00C87AE5">
          <w:rPr>
            <w:noProof/>
            <w:webHidden/>
          </w:rPr>
          <w:tab/>
        </w:r>
        <w:r w:rsidR="00C87AE5">
          <w:rPr>
            <w:noProof/>
            <w:webHidden/>
          </w:rPr>
          <w:fldChar w:fldCharType="begin"/>
        </w:r>
        <w:r w:rsidR="00C87AE5">
          <w:rPr>
            <w:noProof/>
            <w:webHidden/>
          </w:rPr>
          <w:instrText xml:space="preserve"> PAGEREF _Toc102728353 \h </w:instrText>
        </w:r>
        <w:r w:rsidR="00C87AE5">
          <w:rPr>
            <w:noProof/>
            <w:webHidden/>
          </w:rPr>
        </w:r>
        <w:r w:rsidR="00C87AE5">
          <w:rPr>
            <w:noProof/>
            <w:webHidden/>
          </w:rPr>
          <w:fldChar w:fldCharType="separate"/>
        </w:r>
        <w:r w:rsidR="00A05FF4">
          <w:rPr>
            <w:noProof/>
            <w:webHidden/>
          </w:rPr>
          <w:t>iv</w:t>
        </w:r>
        <w:r w:rsidR="00C87AE5">
          <w:rPr>
            <w:noProof/>
            <w:webHidden/>
          </w:rPr>
          <w:fldChar w:fldCharType="end"/>
        </w:r>
      </w:hyperlink>
    </w:p>
    <w:p w14:paraId="0E64BF1B" w14:textId="19F3176F" w:rsidR="00C87AE5" w:rsidRDefault="00B13538">
      <w:pPr>
        <w:pStyle w:val="TOC1"/>
        <w:tabs>
          <w:tab w:val="right" w:leader="dot" w:pos="9111"/>
        </w:tabs>
        <w:rPr>
          <w:rFonts w:asciiTheme="minorHAnsi" w:eastAsiaTheme="minorEastAsia" w:hAnsiTheme="minorHAnsi" w:cstheme="minorBidi"/>
          <w:noProof/>
          <w:sz w:val="22"/>
          <w:szCs w:val="22"/>
        </w:rPr>
      </w:pPr>
      <w:hyperlink w:anchor="_Toc102728354" w:history="1">
        <w:r w:rsidR="00C87AE5" w:rsidRPr="00DC2B1B">
          <w:rPr>
            <w:rStyle w:val="Hyperlink"/>
            <w:noProof/>
          </w:rPr>
          <w:t>MỤC LỤC</w:t>
        </w:r>
        <w:r w:rsidR="00C87AE5">
          <w:rPr>
            <w:noProof/>
            <w:webHidden/>
          </w:rPr>
          <w:tab/>
        </w:r>
        <w:r w:rsidR="00C87AE5">
          <w:rPr>
            <w:noProof/>
            <w:webHidden/>
          </w:rPr>
          <w:fldChar w:fldCharType="begin"/>
        </w:r>
        <w:r w:rsidR="00C87AE5">
          <w:rPr>
            <w:noProof/>
            <w:webHidden/>
          </w:rPr>
          <w:instrText xml:space="preserve"> PAGEREF _Toc102728354 \h </w:instrText>
        </w:r>
        <w:r w:rsidR="00C87AE5">
          <w:rPr>
            <w:noProof/>
            <w:webHidden/>
          </w:rPr>
        </w:r>
        <w:r w:rsidR="00C87AE5">
          <w:rPr>
            <w:noProof/>
            <w:webHidden/>
          </w:rPr>
          <w:fldChar w:fldCharType="separate"/>
        </w:r>
        <w:r w:rsidR="00A05FF4">
          <w:rPr>
            <w:noProof/>
            <w:webHidden/>
          </w:rPr>
          <w:t>1</w:t>
        </w:r>
        <w:r w:rsidR="00C87AE5">
          <w:rPr>
            <w:noProof/>
            <w:webHidden/>
          </w:rPr>
          <w:fldChar w:fldCharType="end"/>
        </w:r>
      </w:hyperlink>
    </w:p>
    <w:p w14:paraId="4A043158" w14:textId="5257827A" w:rsidR="00C87AE5" w:rsidRDefault="00B13538">
      <w:pPr>
        <w:pStyle w:val="TOC1"/>
        <w:tabs>
          <w:tab w:val="right" w:leader="dot" w:pos="9111"/>
        </w:tabs>
        <w:rPr>
          <w:rFonts w:asciiTheme="minorHAnsi" w:eastAsiaTheme="minorEastAsia" w:hAnsiTheme="minorHAnsi" w:cstheme="minorBidi"/>
          <w:noProof/>
          <w:sz w:val="22"/>
          <w:szCs w:val="22"/>
        </w:rPr>
      </w:pPr>
      <w:hyperlink w:anchor="_Toc102728355" w:history="1">
        <w:r w:rsidR="00C87AE5" w:rsidRPr="00DC2B1B">
          <w:rPr>
            <w:rStyle w:val="Hyperlink"/>
            <w:noProof/>
          </w:rPr>
          <w:t>DANH MỤC CÁC BẢNG BIỂU, HÌNH VẼ, ĐỒ THỊ</w:t>
        </w:r>
        <w:r w:rsidR="00C87AE5">
          <w:rPr>
            <w:noProof/>
            <w:webHidden/>
          </w:rPr>
          <w:tab/>
        </w:r>
        <w:r w:rsidR="00C87AE5">
          <w:rPr>
            <w:noProof/>
            <w:webHidden/>
          </w:rPr>
          <w:fldChar w:fldCharType="begin"/>
        </w:r>
        <w:r w:rsidR="00C87AE5">
          <w:rPr>
            <w:noProof/>
            <w:webHidden/>
          </w:rPr>
          <w:instrText xml:space="preserve"> PAGEREF _Toc102728355 \h </w:instrText>
        </w:r>
        <w:r w:rsidR="00C87AE5">
          <w:rPr>
            <w:noProof/>
            <w:webHidden/>
          </w:rPr>
        </w:r>
        <w:r w:rsidR="00C87AE5">
          <w:rPr>
            <w:noProof/>
            <w:webHidden/>
          </w:rPr>
          <w:fldChar w:fldCharType="separate"/>
        </w:r>
        <w:r w:rsidR="00A05FF4">
          <w:rPr>
            <w:noProof/>
            <w:webHidden/>
          </w:rPr>
          <w:t>4</w:t>
        </w:r>
        <w:r w:rsidR="00C87AE5">
          <w:rPr>
            <w:noProof/>
            <w:webHidden/>
          </w:rPr>
          <w:fldChar w:fldCharType="end"/>
        </w:r>
      </w:hyperlink>
    </w:p>
    <w:p w14:paraId="1DE5E233" w14:textId="56032CB6" w:rsidR="00C87AE5" w:rsidRDefault="00B13538">
      <w:pPr>
        <w:pStyle w:val="TOC1"/>
        <w:tabs>
          <w:tab w:val="right" w:leader="dot" w:pos="9111"/>
        </w:tabs>
        <w:rPr>
          <w:rFonts w:asciiTheme="minorHAnsi" w:eastAsiaTheme="minorEastAsia" w:hAnsiTheme="minorHAnsi" w:cstheme="minorBidi"/>
          <w:noProof/>
          <w:sz w:val="22"/>
          <w:szCs w:val="22"/>
        </w:rPr>
      </w:pPr>
      <w:hyperlink w:anchor="_Toc102728356" w:history="1">
        <w:r w:rsidR="00C87AE5" w:rsidRPr="00DC2B1B">
          <w:rPr>
            <w:rStyle w:val="Hyperlink"/>
            <w:noProof/>
          </w:rPr>
          <w:t>CHƯƠNG 1 – LÝ THUYẾT CƠ BẢN</w:t>
        </w:r>
        <w:r w:rsidR="00C87AE5">
          <w:rPr>
            <w:noProof/>
            <w:webHidden/>
          </w:rPr>
          <w:tab/>
        </w:r>
        <w:r w:rsidR="00C87AE5">
          <w:rPr>
            <w:noProof/>
            <w:webHidden/>
          </w:rPr>
          <w:fldChar w:fldCharType="begin"/>
        </w:r>
        <w:r w:rsidR="00C87AE5">
          <w:rPr>
            <w:noProof/>
            <w:webHidden/>
          </w:rPr>
          <w:instrText xml:space="preserve"> PAGEREF _Toc102728356 \h </w:instrText>
        </w:r>
        <w:r w:rsidR="00C87AE5">
          <w:rPr>
            <w:noProof/>
            <w:webHidden/>
          </w:rPr>
        </w:r>
        <w:r w:rsidR="00C87AE5">
          <w:rPr>
            <w:noProof/>
            <w:webHidden/>
          </w:rPr>
          <w:fldChar w:fldCharType="separate"/>
        </w:r>
        <w:r w:rsidR="00A05FF4">
          <w:rPr>
            <w:noProof/>
            <w:webHidden/>
          </w:rPr>
          <w:t>5</w:t>
        </w:r>
        <w:r w:rsidR="00C87AE5">
          <w:rPr>
            <w:noProof/>
            <w:webHidden/>
          </w:rPr>
          <w:fldChar w:fldCharType="end"/>
        </w:r>
      </w:hyperlink>
    </w:p>
    <w:p w14:paraId="17238137" w14:textId="206419AC" w:rsidR="00C87AE5" w:rsidRDefault="00B13538">
      <w:pPr>
        <w:pStyle w:val="TOC2"/>
        <w:tabs>
          <w:tab w:val="left" w:pos="1440"/>
          <w:tab w:val="right" w:leader="dot" w:pos="9111"/>
        </w:tabs>
        <w:rPr>
          <w:rFonts w:asciiTheme="minorHAnsi" w:eastAsiaTheme="minorEastAsia" w:hAnsiTheme="minorHAnsi" w:cstheme="minorBidi"/>
          <w:noProof/>
          <w:sz w:val="22"/>
          <w:szCs w:val="22"/>
        </w:rPr>
      </w:pPr>
      <w:hyperlink w:anchor="_Toc102728357" w:history="1">
        <w:r w:rsidR="00C87AE5" w:rsidRPr="00DC2B1B">
          <w:rPr>
            <w:rStyle w:val="Hyperlink"/>
            <w:noProof/>
          </w:rPr>
          <w:t>1.1</w:t>
        </w:r>
        <w:r w:rsidR="00C87AE5">
          <w:rPr>
            <w:rFonts w:asciiTheme="minorHAnsi" w:eastAsiaTheme="minorEastAsia" w:hAnsiTheme="minorHAnsi" w:cstheme="minorBidi"/>
            <w:noProof/>
            <w:sz w:val="22"/>
            <w:szCs w:val="22"/>
          </w:rPr>
          <w:tab/>
        </w:r>
        <w:r w:rsidR="00C87AE5" w:rsidRPr="00DC2B1B">
          <w:rPr>
            <w:rStyle w:val="Hyperlink"/>
            <w:noProof/>
          </w:rPr>
          <w:t>Tổng quan về thư viện Netmiko</w:t>
        </w:r>
        <w:r w:rsidR="00C87AE5">
          <w:rPr>
            <w:noProof/>
            <w:webHidden/>
          </w:rPr>
          <w:tab/>
        </w:r>
        <w:r w:rsidR="00C87AE5">
          <w:rPr>
            <w:noProof/>
            <w:webHidden/>
          </w:rPr>
          <w:fldChar w:fldCharType="begin"/>
        </w:r>
        <w:r w:rsidR="00C87AE5">
          <w:rPr>
            <w:noProof/>
            <w:webHidden/>
          </w:rPr>
          <w:instrText xml:space="preserve"> PAGEREF _Toc102728357 \h </w:instrText>
        </w:r>
        <w:r w:rsidR="00C87AE5">
          <w:rPr>
            <w:noProof/>
            <w:webHidden/>
          </w:rPr>
        </w:r>
        <w:r w:rsidR="00C87AE5">
          <w:rPr>
            <w:noProof/>
            <w:webHidden/>
          </w:rPr>
          <w:fldChar w:fldCharType="separate"/>
        </w:r>
        <w:r w:rsidR="00A05FF4">
          <w:rPr>
            <w:noProof/>
            <w:webHidden/>
          </w:rPr>
          <w:t>5</w:t>
        </w:r>
        <w:r w:rsidR="00C87AE5">
          <w:rPr>
            <w:noProof/>
            <w:webHidden/>
          </w:rPr>
          <w:fldChar w:fldCharType="end"/>
        </w:r>
      </w:hyperlink>
    </w:p>
    <w:p w14:paraId="4820E7C8" w14:textId="2F418A96" w:rsidR="00C87AE5" w:rsidRDefault="00B13538">
      <w:pPr>
        <w:pStyle w:val="TOC3"/>
        <w:tabs>
          <w:tab w:val="left" w:pos="2180"/>
          <w:tab w:val="right" w:leader="dot" w:pos="9111"/>
        </w:tabs>
        <w:rPr>
          <w:rFonts w:asciiTheme="minorHAnsi" w:eastAsiaTheme="minorEastAsia" w:hAnsiTheme="minorHAnsi" w:cstheme="minorBidi"/>
          <w:noProof/>
          <w:sz w:val="22"/>
          <w:szCs w:val="22"/>
        </w:rPr>
      </w:pPr>
      <w:hyperlink w:anchor="_Toc102728358" w:history="1">
        <w:r w:rsidR="00C87AE5" w:rsidRPr="00DC2B1B">
          <w:rPr>
            <w:rStyle w:val="Hyperlink"/>
            <w:noProof/>
          </w:rPr>
          <w:t>1.1.1</w:t>
        </w:r>
        <w:r w:rsidR="00C87AE5">
          <w:rPr>
            <w:rFonts w:asciiTheme="minorHAnsi" w:eastAsiaTheme="minorEastAsia" w:hAnsiTheme="minorHAnsi" w:cstheme="minorBidi"/>
            <w:noProof/>
            <w:sz w:val="22"/>
            <w:szCs w:val="22"/>
          </w:rPr>
          <w:tab/>
        </w:r>
        <w:r w:rsidR="00C87AE5" w:rsidRPr="00DC2B1B">
          <w:rPr>
            <w:rStyle w:val="Hyperlink"/>
            <w:noProof/>
          </w:rPr>
          <w:t>Tự động hóa mạng sử dụng Python ( Network Automation Using Python)</w:t>
        </w:r>
        <w:r w:rsidR="00C87AE5">
          <w:rPr>
            <w:noProof/>
            <w:webHidden/>
          </w:rPr>
          <w:tab/>
        </w:r>
        <w:r w:rsidR="00C87AE5">
          <w:rPr>
            <w:noProof/>
            <w:webHidden/>
          </w:rPr>
          <w:fldChar w:fldCharType="begin"/>
        </w:r>
        <w:r w:rsidR="00C87AE5">
          <w:rPr>
            <w:noProof/>
            <w:webHidden/>
          </w:rPr>
          <w:instrText xml:space="preserve"> PAGEREF _Toc102728358 \h </w:instrText>
        </w:r>
        <w:r w:rsidR="00C87AE5">
          <w:rPr>
            <w:noProof/>
            <w:webHidden/>
          </w:rPr>
        </w:r>
        <w:r w:rsidR="00C87AE5">
          <w:rPr>
            <w:noProof/>
            <w:webHidden/>
          </w:rPr>
          <w:fldChar w:fldCharType="separate"/>
        </w:r>
        <w:r w:rsidR="00A05FF4">
          <w:rPr>
            <w:noProof/>
            <w:webHidden/>
          </w:rPr>
          <w:t>5</w:t>
        </w:r>
        <w:r w:rsidR="00C87AE5">
          <w:rPr>
            <w:noProof/>
            <w:webHidden/>
          </w:rPr>
          <w:fldChar w:fldCharType="end"/>
        </w:r>
      </w:hyperlink>
    </w:p>
    <w:p w14:paraId="3168C477" w14:textId="257CD20F" w:rsidR="00C87AE5" w:rsidRDefault="00B13538">
      <w:pPr>
        <w:pStyle w:val="TOC3"/>
        <w:tabs>
          <w:tab w:val="left" w:pos="2180"/>
          <w:tab w:val="right" w:leader="dot" w:pos="9111"/>
        </w:tabs>
        <w:rPr>
          <w:rFonts w:asciiTheme="minorHAnsi" w:eastAsiaTheme="minorEastAsia" w:hAnsiTheme="minorHAnsi" w:cstheme="minorBidi"/>
          <w:noProof/>
          <w:sz w:val="22"/>
          <w:szCs w:val="22"/>
        </w:rPr>
      </w:pPr>
      <w:hyperlink w:anchor="_Toc102728359" w:history="1">
        <w:r w:rsidR="00C87AE5" w:rsidRPr="00DC2B1B">
          <w:rPr>
            <w:rStyle w:val="Hyperlink"/>
            <w:noProof/>
          </w:rPr>
          <w:t>1.1.2</w:t>
        </w:r>
        <w:r w:rsidR="00C87AE5">
          <w:rPr>
            <w:rFonts w:asciiTheme="minorHAnsi" w:eastAsiaTheme="minorEastAsia" w:hAnsiTheme="minorHAnsi" w:cstheme="minorBidi"/>
            <w:noProof/>
            <w:sz w:val="22"/>
            <w:szCs w:val="22"/>
          </w:rPr>
          <w:tab/>
        </w:r>
        <w:r w:rsidR="00C87AE5" w:rsidRPr="00DC2B1B">
          <w:rPr>
            <w:rStyle w:val="Hyperlink"/>
            <w:noProof/>
          </w:rPr>
          <w:t>Giới thiệu Netmiko</w:t>
        </w:r>
        <w:r w:rsidR="00C87AE5">
          <w:rPr>
            <w:noProof/>
            <w:webHidden/>
          </w:rPr>
          <w:tab/>
        </w:r>
        <w:r w:rsidR="00C87AE5">
          <w:rPr>
            <w:noProof/>
            <w:webHidden/>
          </w:rPr>
          <w:fldChar w:fldCharType="begin"/>
        </w:r>
        <w:r w:rsidR="00C87AE5">
          <w:rPr>
            <w:noProof/>
            <w:webHidden/>
          </w:rPr>
          <w:instrText xml:space="preserve"> PAGEREF _Toc102728359 \h </w:instrText>
        </w:r>
        <w:r w:rsidR="00C87AE5">
          <w:rPr>
            <w:noProof/>
            <w:webHidden/>
          </w:rPr>
        </w:r>
        <w:r w:rsidR="00C87AE5">
          <w:rPr>
            <w:noProof/>
            <w:webHidden/>
          </w:rPr>
          <w:fldChar w:fldCharType="separate"/>
        </w:r>
        <w:r w:rsidR="00A05FF4">
          <w:rPr>
            <w:noProof/>
            <w:webHidden/>
          </w:rPr>
          <w:t>9</w:t>
        </w:r>
        <w:r w:rsidR="00C87AE5">
          <w:rPr>
            <w:noProof/>
            <w:webHidden/>
          </w:rPr>
          <w:fldChar w:fldCharType="end"/>
        </w:r>
      </w:hyperlink>
    </w:p>
    <w:p w14:paraId="1B45D6C9" w14:textId="6C6423F5" w:rsidR="00C87AE5" w:rsidRDefault="00B13538">
      <w:pPr>
        <w:pStyle w:val="TOC4"/>
        <w:tabs>
          <w:tab w:val="left" w:pos="3095"/>
          <w:tab w:val="right" w:leader="dot" w:pos="9111"/>
        </w:tabs>
        <w:rPr>
          <w:rFonts w:asciiTheme="minorHAnsi" w:eastAsiaTheme="minorEastAsia" w:hAnsiTheme="minorHAnsi" w:cstheme="minorBidi"/>
          <w:noProof/>
          <w:sz w:val="22"/>
          <w:szCs w:val="22"/>
        </w:rPr>
      </w:pPr>
      <w:hyperlink w:anchor="_Toc102728360" w:history="1">
        <w:r w:rsidR="00C87AE5" w:rsidRPr="00DC2B1B">
          <w:rPr>
            <w:rStyle w:val="Hyperlink"/>
            <w:noProof/>
          </w:rPr>
          <w:t>1.1.2.1</w:t>
        </w:r>
        <w:r w:rsidR="00C87AE5">
          <w:rPr>
            <w:rFonts w:asciiTheme="minorHAnsi" w:eastAsiaTheme="minorEastAsia" w:hAnsiTheme="minorHAnsi" w:cstheme="minorBidi"/>
            <w:noProof/>
            <w:sz w:val="22"/>
            <w:szCs w:val="22"/>
          </w:rPr>
          <w:tab/>
        </w:r>
        <w:r w:rsidR="00C87AE5" w:rsidRPr="00DC2B1B">
          <w:rPr>
            <w:rStyle w:val="Hyperlink"/>
            <w:noProof/>
          </w:rPr>
          <w:t>Thư viện Netmiko là gì?</w:t>
        </w:r>
        <w:r w:rsidR="00C87AE5">
          <w:rPr>
            <w:noProof/>
            <w:webHidden/>
          </w:rPr>
          <w:tab/>
        </w:r>
        <w:r w:rsidR="00C87AE5">
          <w:rPr>
            <w:noProof/>
            <w:webHidden/>
          </w:rPr>
          <w:fldChar w:fldCharType="begin"/>
        </w:r>
        <w:r w:rsidR="00C87AE5">
          <w:rPr>
            <w:noProof/>
            <w:webHidden/>
          </w:rPr>
          <w:instrText xml:space="preserve"> PAGEREF _Toc102728360 \h </w:instrText>
        </w:r>
        <w:r w:rsidR="00C87AE5">
          <w:rPr>
            <w:noProof/>
            <w:webHidden/>
          </w:rPr>
        </w:r>
        <w:r w:rsidR="00C87AE5">
          <w:rPr>
            <w:noProof/>
            <w:webHidden/>
          </w:rPr>
          <w:fldChar w:fldCharType="separate"/>
        </w:r>
        <w:r w:rsidR="00A05FF4">
          <w:rPr>
            <w:noProof/>
            <w:webHidden/>
          </w:rPr>
          <w:t>9</w:t>
        </w:r>
        <w:r w:rsidR="00C87AE5">
          <w:rPr>
            <w:noProof/>
            <w:webHidden/>
          </w:rPr>
          <w:fldChar w:fldCharType="end"/>
        </w:r>
      </w:hyperlink>
    </w:p>
    <w:p w14:paraId="614D906B" w14:textId="00AB311D" w:rsidR="00C87AE5" w:rsidRDefault="00B13538">
      <w:pPr>
        <w:pStyle w:val="TOC4"/>
        <w:tabs>
          <w:tab w:val="left" w:pos="3095"/>
          <w:tab w:val="right" w:leader="dot" w:pos="9111"/>
        </w:tabs>
        <w:rPr>
          <w:rFonts w:asciiTheme="minorHAnsi" w:eastAsiaTheme="minorEastAsia" w:hAnsiTheme="minorHAnsi" w:cstheme="minorBidi"/>
          <w:noProof/>
          <w:sz w:val="22"/>
          <w:szCs w:val="22"/>
        </w:rPr>
      </w:pPr>
      <w:hyperlink w:anchor="_Toc102728361" w:history="1">
        <w:r w:rsidR="00C87AE5" w:rsidRPr="00DC2B1B">
          <w:rPr>
            <w:rStyle w:val="Hyperlink"/>
            <w:noProof/>
          </w:rPr>
          <w:t>1.1.2.2</w:t>
        </w:r>
        <w:r w:rsidR="00C87AE5">
          <w:rPr>
            <w:rFonts w:asciiTheme="minorHAnsi" w:eastAsiaTheme="minorEastAsia" w:hAnsiTheme="minorHAnsi" w:cstheme="minorBidi"/>
            <w:noProof/>
            <w:sz w:val="22"/>
            <w:szCs w:val="22"/>
          </w:rPr>
          <w:tab/>
        </w:r>
        <w:r w:rsidR="00C87AE5" w:rsidRPr="00DC2B1B">
          <w:rPr>
            <w:rStyle w:val="Hyperlink"/>
            <w:noProof/>
          </w:rPr>
          <w:t>Bắt đầu với thư viện Netmiko</w:t>
        </w:r>
        <w:r w:rsidR="00C87AE5">
          <w:rPr>
            <w:noProof/>
            <w:webHidden/>
          </w:rPr>
          <w:tab/>
        </w:r>
        <w:r w:rsidR="00C87AE5">
          <w:rPr>
            <w:noProof/>
            <w:webHidden/>
          </w:rPr>
          <w:fldChar w:fldCharType="begin"/>
        </w:r>
        <w:r w:rsidR="00C87AE5">
          <w:rPr>
            <w:noProof/>
            <w:webHidden/>
          </w:rPr>
          <w:instrText xml:space="preserve"> PAGEREF _Toc102728361 \h </w:instrText>
        </w:r>
        <w:r w:rsidR="00C87AE5">
          <w:rPr>
            <w:noProof/>
            <w:webHidden/>
          </w:rPr>
        </w:r>
        <w:r w:rsidR="00C87AE5">
          <w:rPr>
            <w:noProof/>
            <w:webHidden/>
          </w:rPr>
          <w:fldChar w:fldCharType="separate"/>
        </w:r>
        <w:r w:rsidR="00A05FF4">
          <w:rPr>
            <w:noProof/>
            <w:webHidden/>
          </w:rPr>
          <w:t>11</w:t>
        </w:r>
        <w:r w:rsidR="00C87AE5">
          <w:rPr>
            <w:noProof/>
            <w:webHidden/>
          </w:rPr>
          <w:fldChar w:fldCharType="end"/>
        </w:r>
      </w:hyperlink>
    </w:p>
    <w:p w14:paraId="77AA49EF" w14:textId="710D34B7" w:rsidR="00C87AE5" w:rsidRDefault="00B13538">
      <w:pPr>
        <w:pStyle w:val="TOC2"/>
        <w:tabs>
          <w:tab w:val="left" w:pos="1440"/>
          <w:tab w:val="right" w:leader="dot" w:pos="9111"/>
        </w:tabs>
        <w:rPr>
          <w:rFonts w:asciiTheme="minorHAnsi" w:eastAsiaTheme="minorEastAsia" w:hAnsiTheme="minorHAnsi" w:cstheme="minorBidi"/>
          <w:noProof/>
          <w:sz w:val="22"/>
          <w:szCs w:val="22"/>
        </w:rPr>
      </w:pPr>
      <w:hyperlink w:anchor="_Toc102728362" w:history="1">
        <w:r w:rsidR="00C87AE5" w:rsidRPr="00DC2B1B">
          <w:rPr>
            <w:rStyle w:val="Hyperlink"/>
            <w:noProof/>
          </w:rPr>
          <w:t>1.2</w:t>
        </w:r>
        <w:r w:rsidR="00C87AE5">
          <w:rPr>
            <w:rFonts w:asciiTheme="minorHAnsi" w:eastAsiaTheme="minorEastAsia" w:hAnsiTheme="minorHAnsi" w:cstheme="minorBidi"/>
            <w:noProof/>
            <w:sz w:val="22"/>
            <w:szCs w:val="22"/>
          </w:rPr>
          <w:tab/>
        </w:r>
        <w:r w:rsidR="00C87AE5" w:rsidRPr="00DC2B1B">
          <w:rPr>
            <w:rStyle w:val="Hyperlink"/>
            <w:noProof/>
          </w:rPr>
          <w:t>Tổng quan về công cụ quản lý cấu hình Ansible</w:t>
        </w:r>
        <w:r w:rsidR="00C87AE5">
          <w:rPr>
            <w:noProof/>
            <w:webHidden/>
          </w:rPr>
          <w:tab/>
        </w:r>
        <w:r w:rsidR="00C87AE5">
          <w:rPr>
            <w:noProof/>
            <w:webHidden/>
          </w:rPr>
          <w:fldChar w:fldCharType="begin"/>
        </w:r>
        <w:r w:rsidR="00C87AE5">
          <w:rPr>
            <w:noProof/>
            <w:webHidden/>
          </w:rPr>
          <w:instrText xml:space="preserve"> PAGEREF _Toc102728362 \h </w:instrText>
        </w:r>
        <w:r w:rsidR="00C87AE5">
          <w:rPr>
            <w:noProof/>
            <w:webHidden/>
          </w:rPr>
        </w:r>
        <w:r w:rsidR="00C87AE5">
          <w:rPr>
            <w:noProof/>
            <w:webHidden/>
          </w:rPr>
          <w:fldChar w:fldCharType="separate"/>
        </w:r>
        <w:r w:rsidR="00A05FF4">
          <w:rPr>
            <w:noProof/>
            <w:webHidden/>
          </w:rPr>
          <w:t>13</w:t>
        </w:r>
        <w:r w:rsidR="00C87AE5">
          <w:rPr>
            <w:noProof/>
            <w:webHidden/>
          </w:rPr>
          <w:fldChar w:fldCharType="end"/>
        </w:r>
      </w:hyperlink>
    </w:p>
    <w:p w14:paraId="5AE359B2" w14:textId="482FD4DB" w:rsidR="00C87AE5" w:rsidRDefault="00B13538">
      <w:pPr>
        <w:pStyle w:val="TOC3"/>
        <w:tabs>
          <w:tab w:val="left" w:pos="2180"/>
          <w:tab w:val="right" w:leader="dot" w:pos="9111"/>
        </w:tabs>
        <w:rPr>
          <w:rFonts w:asciiTheme="minorHAnsi" w:eastAsiaTheme="minorEastAsia" w:hAnsiTheme="minorHAnsi" w:cstheme="minorBidi"/>
          <w:noProof/>
          <w:sz w:val="22"/>
          <w:szCs w:val="22"/>
        </w:rPr>
      </w:pPr>
      <w:hyperlink w:anchor="_Toc102728363" w:history="1">
        <w:r w:rsidR="00C87AE5" w:rsidRPr="00DC2B1B">
          <w:rPr>
            <w:rStyle w:val="Hyperlink"/>
            <w:noProof/>
          </w:rPr>
          <w:t>1.2.1</w:t>
        </w:r>
        <w:r w:rsidR="00C87AE5">
          <w:rPr>
            <w:rFonts w:asciiTheme="minorHAnsi" w:eastAsiaTheme="minorEastAsia" w:hAnsiTheme="minorHAnsi" w:cstheme="minorBidi"/>
            <w:noProof/>
            <w:sz w:val="22"/>
            <w:szCs w:val="22"/>
          </w:rPr>
          <w:tab/>
        </w:r>
        <w:r w:rsidR="00C87AE5" w:rsidRPr="00DC2B1B">
          <w:rPr>
            <w:rStyle w:val="Hyperlink"/>
            <w:noProof/>
          </w:rPr>
          <w:t>Ansible là gì?</w:t>
        </w:r>
        <w:r w:rsidR="00C87AE5">
          <w:rPr>
            <w:noProof/>
            <w:webHidden/>
          </w:rPr>
          <w:tab/>
        </w:r>
        <w:r w:rsidR="00C87AE5">
          <w:rPr>
            <w:noProof/>
            <w:webHidden/>
          </w:rPr>
          <w:fldChar w:fldCharType="begin"/>
        </w:r>
        <w:r w:rsidR="00C87AE5">
          <w:rPr>
            <w:noProof/>
            <w:webHidden/>
          </w:rPr>
          <w:instrText xml:space="preserve"> PAGEREF _Toc102728363 \h </w:instrText>
        </w:r>
        <w:r w:rsidR="00C87AE5">
          <w:rPr>
            <w:noProof/>
            <w:webHidden/>
          </w:rPr>
        </w:r>
        <w:r w:rsidR="00C87AE5">
          <w:rPr>
            <w:noProof/>
            <w:webHidden/>
          </w:rPr>
          <w:fldChar w:fldCharType="separate"/>
        </w:r>
        <w:r w:rsidR="00A05FF4">
          <w:rPr>
            <w:noProof/>
            <w:webHidden/>
          </w:rPr>
          <w:t>13</w:t>
        </w:r>
        <w:r w:rsidR="00C87AE5">
          <w:rPr>
            <w:noProof/>
            <w:webHidden/>
          </w:rPr>
          <w:fldChar w:fldCharType="end"/>
        </w:r>
      </w:hyperlink>
    </w:p>
    <w:p w14:paraId="5EF4F5E0" w14:textId="69FE9B0B" w:rsidR="00C87AE5" w:rsidRDefault="00B13538">
      <w:pPr>
        <w:pStyle w:val="TOC3"/>
        <w:tabs>
          <w:tab w:val="left" w:pos="2180"/>
          <w:tab w:val="right" w:leader="dot" w:pos="9111"/>
        </w:tabs>
        <w:rPr>
          <w:rFonts w:asciiTheme="minorHAnsi" w:eastAsiaTheme="minorEastAsia" w:hAnsiTheme="minorHAnsi" w:cstheme="minorBidi"/>
          <w:noProof/>
          <w:sz w:val="22"/>
          <w:szCs w:val="22"/>
        </w:rPr>
      </w:pPr>
      <w:hyperlink w:anchor="_Toc102728364" w:history="1">
        <w:r w:rsidR="00C87AE5" w:rsidRPr="00DC2B1B">
          <w:rPr>
            <w:rStyle w:val="Hyperlink"/>
            <w:noProof/>
          </w:rPr>
          <w:t>1.2.2</w:t>
        </w:r>
        <w:r w:rsidR="00C87AE5">
          <w:rPr>
            <w:rFonts w:asciiTheme="minorHAnsi" w:eastAsiaTheme="minorEastAsia" w:hAnsiTheme="minorHAnsi" w:cstheme="minorBidi"/>
            <w:noProof/>
            <w:sz w:val="22"/>
            <w:szCs w:val="22"/>
          </w:rPr>
          <w:tab/>
        </w:r>
        <w:r w:rsidR="00C87AE5" w:rsidRPr="00DC2B1B">
          <w:rPr>
            <w:rStyle w:val="Hyperlink"/>
            <w:noProof/>
          </w:rPr>
          <w:t>Tại sao cần Ansible?</w:t>
        </w:r>
        <w:r w:rsidR="00C87AE5">
          <w:rPr>
            <w:noProof/>
            <w:webHidden/>
          </w:rPr>
          <w:tab/>
        </w:r>
        <w:r w:rsidR="00C87AE5">
          <w:rPr>
            <w:noProof/>
            <w:webHidden/>
          </w:rPr>
          <w:fldChar w:fldCharType="begin"/>
        </w:r>
        <w:r w:rsidR="00C87AE5">
          <w:rPr>
            <w:noProof/>
            <w:webHidden/>
          </w:rPr>
          <w:instrText xml:space="preserve"> PAGEREF _Toc102728364 \h </w:instrText>
        </w:r>
        <w:r w:rsidR="00C87AE5">
          <w:rPr>
            <w:noProof/>
            <w:webHidden/>
          </w:rPr>
        </w:r>
        <w:r w:rsidR="00C87AE5">
          <w:rPr>
            <w:noProof/>
            <w:webHidden/>
          </w:rPr>
          <w:fldChar w:fldCharType="separate"/>
        </w:r>
        <w:r w:rsidR="00A05FF4">
          <w:rPr>
            <w:noProof/>
            <w:webHidden/>
          </w:rPr>
          <w:t>13</w:t>
        </w:r>
        <w:r w:rsidR="00C87AE5">
          <w:rPr>
            <w:noProof/>
            <w:webHidden/>
          </w:rPr>
          <w:fldChar w:fldCharType="end"/>
        </w:r>
      </w:hyperlink>
    </w:p>
    <w:p w14:paraId="76898802" w14:textId="72B1F393" w:rsidR="00C87AE5" w:rsidRDefault="00B13538">
      <w:pPr>
        <w:pStyle w:val="TOC3"/>
        <w:tabs>
          <w:tab w:val="left" w:pos="2180"/>
          <w:tab w:val="right" w:leader="dot" w:pos="9111"/>
        </w:tabs>
        <w:rPr>
          <w:rFonts w:asciiTheme="minorHAnsi" w:eastAsiaTheme="minorEastAsia" w:hAnsiTheme="minorHAnsi" w:cstheme="minorBidi"/>
          <w:noProof/>
          <w:sz w:val="22"/>
          <w:szCs w:val="22"/>
        </w:rPr>
      </w:pPr>
      <w:hyperlink w:anchor="_Toc102728365" w:history="1">
        <w:r w:rsidR="00C87AE5" w:rsidRPr="00DC2B1B">
          <w:rPr>
            <w:rStyle w:val="Hyperlink"/>
            <w:noProof/>
          </w:rPr>
          <w:t>1.2.3</w:t>
        </w:r>
        <w:r w:rsidR="00C87AE5">
          <w:rPr>
            <w:rFonts w:asciiTheme="minorHAnsi" w:eastAsiaTheme="minorEastAsia" w:hAnsiTheme="minorHAnsi" w:cstheme="minorBidi"/>
            <w:noProof/>
            <w:sz w:val="22"/>
            <w:szCs w:val="22"/>
          </w:rPr>
          <w:tab/>
        </w:r>
        <w:r w:rsidR="00C87AE5" w:rsidRPr="00DC2B1B">
          <w:rPr>
            <w:rStyle w:val="Hyperlink"/>
            <w:noProof/>
          </w:rPr>
          <w:t>Ưu điểm và những gì Ansible làm được những gì?</w:t>
        </w:r>
        <w:r w:rsidR="00C87AE5">
          <w:rPr>
            <w:noProof/>
            <w:webHidden/>
          </w:rPr>
          <w:tab/>
        </w:r>
        <w:r w:rsidR="00C87AE5">
          <w:rPr>
            <w:noProof/>
            <w:webHidden/>
          </w:rPr>
          <w:fldChar w:fldCharType="begin"/>
        </w:r>
        <w:r w:rsidR="00C87AE5">
          <w:rPr>
            <w:noProof/>
            <w:webHidden/>
          </w:rPr>
          <w:instrText xml:space="preserve"> PAGEREF _Toc102728365 \h </w:instrText>
        </w:r>
        <w:r w:rsidR="00C87AE5">
          <w:rPr>
            <w:noProof/>
            <w:webHidden/>
          </w:rPr>
        </w:r>
        <w:r w:rsidR="00C87AE5">
          <w:rPr>
            <w:noProof/>
            <w:webHidden/>
          </w:rPr>
          <w:fldChar w:fldCharType="separate"/>
        </w:r>
        <w:r w:rsidR="00A05FF4">
          <w:rPr>
            <w:noProof/>
            <w:webHidden/>
          </w:rPr>
          <w:t>15</w:t>
        </w:r>
        <w:r w:rsidR="00C87AE5">
          <w:rPr>
            <w:noProof/>
            <w:webHidden/>
          </w:rPr>
          <w:fldChar w:fldCharType="end"/>
        </w:r>
      </w:hyperlink>
    </w:p>
    <w:p w14:paraId="1533BBAD" w14:textId="64E9A359" w:rsidR="00C87AE5" w:rsidRDefault="00B13538">
      <w:pPr>
        <w:pStyle w:val="TOC3"/>
        <w:tabs>
          <w:tab w:val="left" w:pos="2180"/>
          <w:tab w:val="right" w:leader="dot" w:pos="9111"/>
        </w:tabs>
        <w:rPr>
          <w:rFonts w:asciiTheme="minorHAnsi" w:eastAsiaTheme="minorEastAsia" w:hAnsiTheme="minorHAnsi" w:cstheme="minorBidi"/>
          <w:noProof/>
          <w:sz w:val="22"/>
          <w:szCs w:val="22"/>
        </w:rPr>
      </w:pPr>
      <w:hyperlink w:anchor="_Toc102728366" w:history="1">
        <w:r w:rsidR="00C87AE5" w:rsidRPr="00DC2B1B">
          <w:rPr>
            <w:rStyle w:val="Hyperlink"/>
            <w:noProof/>
          </w:rPr>
          <w:t>1.2.4</w:t>
        </w:r>
        <w:r w:rsidR="00C87AE5">
          <w:rPr>
            <w:rFonts w:asciiTheme="minorHAnsi" w:eastAsiaTheme="minorEastAsia" w:hAnsiTheme="minorHAnsi" w:cstheme="minorBidi"/>
            <w:noProof/>
            <w:sz w:val="22"/>
            <w:szCs w:val="22"/>
          </w:rPr>
          <w:tab/>
        </w:r>
        <w:r w:rsidR="00C87AE5" w:rsidRPr="00DC2B1B">
          <w:rPr>
            <w:rStyle w:val="Hyperlink"/>
            <w:noProof/>
          </w:rPr>
          <w:t>Ansible và kiến trúc của chúng</w:t>
        </w:r>
        <w:r w:rsidR="00C87AE5">
          <w:rPr>
            <w:noProof/>
            <w:webHidden/>
          </w:rPr>
          <w:tab/>
        </w:r>
        <w:r w:rsidR="00C87AE5">
          <w:rPr>
            <w:noProof/>
            <w:webHidden/>
          </w:rPr>
          <w:fldChar w:fldCharType="begin"/>
        </w:r>
        <w:r w:rsidR="00C87AE5">
          <w:rPr>
            <w:noProof/>
            <w:webHidden/>
          </w:rPr>
          <w:instrText xml:space="preserve"> PAGEREF _Toc102728366 \h </w:instrText>
        </w:r>
        <w:r w:rsidR="00C87AE5">
          <w:rPr>
            <w:noProof/>
            <w:webHidden/>
          </w:rPr>
        </w:r>
        <w:r w:rsidR="00C87AE5">
          <w:rPr>
            <w:noProof/>
            <w:webHidden/>
          </w:rPr>
          <w:fldChar w:fldCharType="separate"/>
        </w:r>
        <w:r w:rsidR="00A05FF4">
          <w:rPr>
            <w:noProof/>
            <w:webHidden/>
          </w:rPr>
          <w:t>19</w:t>
        </w:r>
        <w:r w:rsidR="00C87AE5">
          <w:rPr>
            <w:noProof/>
            <w:webHidden/>
          </w:rPr>
          <w:fldChar w:fldCharType="end"/>
        </w:r>
      </w:hyperlink>
    </w:p>
    <w:p w14:paraId="7CB39491" w14:textId="2DE6247E" w:rsidR="00C87AE5" w:rsidRDefault="00B13538">
      <w:pPr>
        <w:pStyle w:val="TOC1"/>
        <w:tabs>
          <w:tab w:val="right" w:leader="dot" w:pos="9111"/>
        </w:tabs>
        <w:rPr>
          <w:rFonts w:asciiTheme="minorHAnsi" w:eastAsiaTheme="minorEastAsia" w:hAnsiTheme="minorHAnsi" w:cstheme="minorBidi"/>
          <w:noProof/>
          <w:sz w:val="22"/>
          <w:szCs w:val="22"/>
        </w:rPr>
      </w:pPr>
      <w:hyperlink w:anchor="_Toc102728367" w:history="1">
        <w:r w:rsidR="00C87AE5" w:rsidRPr="00DC2B1B">
          <w:rPr>
            <w:rStyle w:val="Hyperlink"/>
            <w:noProof/>
          </w:rPr>
          <w:t>CHƯƠNG 2 – ỨNG DỤNG THƯ VIỆN NETMIKO VÀ ANSIBLE</w:t>
        </w:r>
        <w:r w:rsidR="00C87AE5">
          <w:rPr>
            <w:noProof/>
            <w:webHidden/>
          </w:rPr>
          <w:tab/>
        </w:r>
        <w:r w:rsidR="00C87AE5">
          <w:rPr>
            <w:noProof/>
            <w:webHidden/>
          </w:rPr>
          <w:fldChar w:fldCharType="begin"/>
        </w:r>
        <w:r w:rsidR="00C87AE5">
          <w:rPr>
            <w:noProof/>
            <w:webHidden/>
          </w:rPr>
          <w:instrText xml:space="preserve"> PAGEREF _Toc102728367 \h </w:instrText>
        </w:r>
        <w:r w:rsidR="00C87AE5">
          <w:rPr>
            <w:noProof/>
            <w:webHidden/>
          </w:rPr>
        </w:r>
        <w:r w:rsidR="00C87AE5">
          <w:rPr>
            <w:noProof/>
            <w:webHidden/>
          </w:rPr>
          <w:fldChar w:fldCharType="separate"/>
        </w:r>
        <w:r w:rsidR="00A05FF4">
          <w:rPr>
            <w:noProof/>
            <w:webHidden/>
          </w:rPr>
          <w:t>22</w:t>
        </w:r>
        <w:r w:rsidR="00C87AE5">
          <w:rPr>
            <w:noProof/>
            <w:webHidden/>
          </w:rPr>
          <w:fldChar w:fldCharType="end"/>
        </w:r>
      </w:hyperlink>
    </w:p>
    <w:p w14:paraId="10576BC6" w14:textId="772FA8AC" w:rsidR="00C87AE5" w:rsidRDefault="00B13538">
      <w:pPr>
        <w:pStyle w:val="TOC2"/>
        <w:tabs>
          <w:tab w:val="left" w:pos="1440"/>
          <w:tab w:val="right" w:leader="dot" w:pos="9111"/>
        </w:tabs>
        <w:rPr>
          <w:rFonts w:asciiTheme="minorHAnsi" w:eastAsiaTheme="minorEastAsia" w:hAnsiTheme="minorHAnsi" w:cstheme="minorBidi"/>
          <w:noProof/>
          <w:sz w:val="22"/>
          <w:szCs w:val="22"/>
        </w:rPr>
      </w:pPr>
      <w:hyperlink w:anchor="_Toc102728368" w:history="1">
        <w:r w:rsidR="00C87AE5" w:rsidRPr="00DC2B1B">
          <w:rPr>
            <w:rStyle w:val="Hyperlink"/>
            <w:noProof/>
          </w:rPr>
          <w:t>2.1</w:t>
        </w:r>
        <w:r w:rsidR="00C87AE5">
          <w:rPr>
            <w:rFonts w:asciiTheme="minorHAnsi" w:eastAsiaTheme="minorEastAsia" w:hAnsiTheme="minorHAnsi" w:cstheme="minorBidi"/>
            <w:noProof/>
            <w:sz w:val="22"/>
            <w:szCs w:val="22"/>
          </w:rPr>
          <w:tab/>
        </w:r>
        <w:r w:rsidR="00C87AE5" w:rsidRPr="00DC2B1B">
          <w:rPr>
            <w:rStyle w:val="Hyperlink"/>
            <w:noProof/>
          </w:rPr>
          <w:t>Ứng dụng thư viện Netmiko</w:t>
        </w:r>
        <w:r w:rsidR="00C87AE5">
          <w:rPr>
            <w:noProof/>
            <w:webHidden/>
          </w:rPr>
          <w:tab/>
        </w:r>
        <w:r w:rsidR="00C87AE5">
          <w:rPr>
            <w:noProof/>
            <w:webHidden/>
          </w:rPr>
          <w:fldChar w:fldCharType="begin"/>
        </w:r>
        <w:r w:rsidR="00C87AE5">
          <w:rPr>
            <w:noProof/>
            <w:webHidden/>
          </w:rPr>
          <w:instrText xml:space="preserve"> PAGEREF _Toc102728368 \h </w:instrText>
        </w:r>
        <w:r w:rsidR="00C87AE5">
          <w:rPr>
            <w:noProof/>
            <w:webHidden/>
          </w:rPr>
        </w:r>
        <w:r w:rsidR="00C87AE5">
          <w:rPr>
            <w:noProof/>
            <w:webHidden/>
          </w:rPr>
          <w:fldChar w:fldCharType="separate"/>
        </w:r>
        <w:r w:rsidR="00A05FF4">
          <w:rPr>
            <w:noProof/>
            <w:webHidden/>
          </w:rPr>
          <w:t>22</w:t>
        </w:r>
        <w:r w:rsidR="00C87AE5">
          <w:rPr>
            <w:noProof/>
            <w:webHidden/>
          </w:rPr>
          <w:fldChar w:fldCharType="end"/>
        </w:r>
      </w:hyperlink>
    </w:p>
    <w:p w14:paraId="04CE5064" w14:textId="55648410" w:rsidR="00C87AE5" w:rsidRDefault="00B13538">
      <w:pPr>
        <w:pStyle w:val="TOC3"/>
        <w:tabs>
          <w:tab w:val="left" w:pos="2180"/>
          <w:tab w:val="right" w:leader="dot" w:pos="9111"/>
        </w:tabs>
        <w:rPr>
          <w:rFonts w:asciiTheme="minorHAnsi" w:eastAsiaTheme="minorEastAsia" w:hAnsiTheme="minorHAnsi" w:cstheme="minorBidi"/>
          <w:noProof/>
          <w:sz w:val="22"/>
          <w:szCs w:val="22"/>
        </w:rPr>
      </w:pPr>
      <w:hyperlink w:anchor="_Toc102728369" w:history="1">
        <w:r w:rsidR="00C87AE5" w:rsidRPr="00DC2B1B">
          <w:rPr>
            <w:rStyle w:val="Hyperlink"/>
            <w:noProof/>
          </w:rPr>
          <w:t>2.1.1</w:t>
        </w:r>
        <w:r w:rsidR="00C87AE5">
          <w:rPr>
            <w:rFonts w:asciiTheme="minorHAnsi" w:eastAsiaTheme="minorEastAsia" w:hAnsiTheme="minorHAnsi" w:cstheme="minorBidi"/>
            <w:noProof/>
            <w:sz w:val="22"/>
            <w:szCs w:val="22"/>
          </w:rPr>
          <w:tab/>
        </w:r>
        <w:r w:rsidR="00C87AE5" w:rsidRPr="00DC2B1B">
          <w:rPr>
            <w:rStyle w:val="Hyperlink"/>
            <w:noProof/>
          </w:rPr>
          <w:t>Chương trình cho phép xem thông tin và cấu hình chúng</w:t>
        </w:r>
        <w:r w:rsidR="00C87AE5">
          <w:rPr>
            <w:noProof/>
            <w:webHidden/>
          </w:rPr>
          <w:tab/>
        </w:r>
        <w:r w:rsidR="00C87AE5">
          <w:rPr>
            <w:noProof/>
            <w:webHidden/>
          </w:rPr>
          <w:fldChar w:fldCharType="begin"/>
        </w:r>
        <w:r w:rsidR="00C87AE5">
          <w:rPr>
            <w:noProof/>
            <w:webHidden/>
          </w:rPr>
          <w:instrText xml:space="preserve"> PAGEREF _Toc102728369 \h </w:instrText>
        </w:r>
        <w:r w:rsidR="00C87AE5">
          <w:rPr>
            <w:noProof/>
            <w:webHidden/>
          </w:rPr>
        </w:r>
        <w:r w:rsidR="00C87AE5">
          <w:rPr>
            <w:noProof/>
            <w:webHidden/>
          </w:rPr>
          <w:fldChar w:fldCharType="separate"/>
        </w:r>
        <w:r w:rsidR="00A05FF4">
          <w:rPr>
            <w:noProof/>
            <w:webHidden/>
          </w:rPr>
          <w:t>39</w:t>
        </w:r>
        <w:r w:rsidR="00C87AE5">
          <w:rPr>
            <w:noProof/>
            <w:webHidden/>
          </w:rPr>
          <w:fldChar w:fldCharType="end"/>
        </w:r>
      </w:hyperlink>
    </w:p>
    <w:p w14:paraId="79EECE69" w14:textId="715AD479" w:rsidR="00C87AE5" w:rsidRDefault="00B13538">
      <w:pPr>
        <w:pStyle w:val="TOC2"/>
        <w:tabs>
          <w:tab w:val="left" w:pos="1440"/>
          <w:tab w:val="right" w:leader="dot" w:pos="9111"/>
        </w:tabs>
        <w:rPr>
          <w:rFonts w:asciiTheme="minorHAnsi" w:eastAsiaTheme="minorEastAsia" w:hAnsiTheme="minorHAnsi" w:cstheme="minorBidi"/>
          <w:noProof/>
          <w:sz w:val="22"/>
          <w:szCs w:val="22"/>
        </w:rPr>
      </w:pPr>
      <w:hyperlink w:anchor="_Toc102728370" w:history="1">
        <w:r w:rsidR="00C87AE5" w:rsidRPr="00DC2B1B">
          <w:rPr>
            <w:rStyle w:val="Hyperlink"/>
            <w:noProof/>
          </w:rPr>
          <w:t>2.2</w:t>
        </w:r>
        <w:r w:rsidR="00C87AE5">
          <w:rPr>
            <w:rFonts w:asciiTheme="minorHAnsi" w:eastAsiaTheme="minorEastAsia" w:hAnsiTheme="minorHAnsi" w:cstheme="minorBidi"/>
            <w:noProof/>
            <w:sz w:val="22"/>
            <w:szCs w:val="22"/>
          </w:rPr>
          <w:tab/>
        </w:r>
        <w:r w:rsidR="00C87AE5" w:rsidRPr="00DC2B1B">
          <w:rPr>
            <w:rStyle w:val="Hyperlink"/>
            <w:noProof/>
          </w:rPr>
          <w:t>Ứng dụng công cụ quản lý cấu hình Ansible</w:t>
        </w:r>
        <w:r w:rsidR="00C87AE5">
          <w:rPr>
            <w:noProof/>
            <w:webHidden/>
          </w:rPr>
          <w:tab/>
        </w:r>
        <w:r w:rsidR="00C87AE5">
          <w:rPr>
            <w:noProof/>
            <w:webHidden/>
          </w:rPr>
          <w:fldChar w:fldCharType="begin"/>
        </w:r>
        <w:r w:rsidR="00C87AE5">
          <w:rPr>
            <w:noProof/>
            <w:webHidden/>
          </w:rPr>
          <w:instrText xml:space="preserve"> PAGEREF _Toc102728370 \h </w:instrText>
        </w:r>
        <w:r w:rsidR="00C87AE5">
          <w:rPr>
            <w:noProof/>
            <w:webHidden/>
          </w:rPr>
        </w:r>
        <w:r w:rsidR="00C87AE5">
          <w:rPr>
            <w:noProof/>
            <w:webHidden/>
          </w:rPr>
          <w:fldChar w:fldCharType="separate"/>
        </w:r>
        <w:r w:rsidR="00A05FF4">
          <w:rPr>
            <w:noProof/>
            <w:webHidden/>
          </w:rPr>
          <w:t>49</w:t>
        </w:r>
        <w:r w:rsidR="00C87AE5">
          <w:rPr>
            <w:noProof/>
            <w:webHidden/>
          </w:rPr>
          <w:fldChar w:fldCharType="end"/>
        </w:r>
      </w:hyperlink>
    </w:p>
    <w:p w14:paraId="59719A4A" w14:textId="4F0F06F8" w:rsidR="00C87AE5" w:rsidRDefault="00B13538">
      <w:pPr>
        <w:pStyle w:val="TOC3"/>
        <w:tabs>
          <w:tab w:val="left" w:pos="2180"/>
          <w:tab w:val="right" w:leader="dot" w:pos="9111"/>
        </w:tabs>
        <w:rPr>
          <w:rFonts w:asciiTheme="minorHAnsi" w:eastAsiaTheme="minorEastAsia" w:hAnsiTheme="minorHAnsi" w:cstheme="minorBidi"/>
          <w:noProof/>
          <w:sz w:val="22"/>
          <w:szCs w:val="22"/>
        </w:rPr>
      </w:pPr>
      <w:hyperlink w:anchor="_Toc102728371" w:history="1">
        <w:r w:rsidR="00C87AE5" w:rsidRPr="00DC2B1B">
          <w:rPr>
            <w:rStyle w:val="Hyperlink"/>
            <w:noProof/>
          </w:rPr>
          <w:t>2.2.1</w:t>
        </w:r>
        <w:r w:rsidR="00C87AE5">
          <w:rPr>
            <w:rFonts w:asciiTheme="minorHAnsi" w:eastAsiaTheme="minorEastAsia" w:hAnsiTheme="minorHAnsi" w:cstheme="minorBidi"/>
            <w:noProof/>
            <w:sz w:val="22"/>
            <w:szCs w:val="22"/>
          </w:rPr>
          <w:tab/>
        </w:r>
        <w:r w:rsidR="00C87AE5" w:rsidRPr="00DC2B1B">
          <w:rPr>
            <w:rStyle w:val="Hyperlink"/>
            <w:noProof/>
          </w:rPr>
          <w:t>Ứng dụng Ansible để xem thông tin và cấu hình đồng loạt trên nhiều thiết bị ( Ansible AWX)</w:t>
        </w:r>
        <w:r w:rsidR="00C87AE5">
          <w:rPr>
            <w:noProof/>
            <w:webHidden/>
          </w:rPr>
          <w:tab/>
        </w:r>
        <w:r w:rsidR="00C87AE5">
          <w:rPr>
            <w:noProof/>
            <w:webHidden/>
          </w:rPr>
          <w:fldChar w:fldCharType="begin"/>
        </w:r>
        <w:r w:rsidR="00C87AE5">
          <w:rPr>
            <w:noProof/>
            <w:webHidden/>
          </w:rPr>
          <w:instrText xml:space="preserve"> PAGEREF _Toc102728371 \h </w:instrText>
        </w:r>
        <w:r w:rsidR="00C87AE5">
          <w:rPr>
            <w:noProof/>
            <w:webHidden/>
          </w:rPr>
        </w:r>
        <w:r w:rsidR="00C87AE5">
          <w:rPr>
            <w:noProof/>
            <w:webHidden/>
          </w:rPr>
          <w:fldChar w:fldCharType="separate"/>
        </w:r>
        <w:r w:rsidR="00A05FF4">
          <w:rPr>
            <w:noProof/>
            <w:webHidden/>
          </w:rPr>
          <w:t>49</w:t>
        </w:r>
        <w:r w:rsidR="00C87AE5">
          <w:rPr>
            <w:noProof/>
            <w:webHidden/>
          </w:rPr>
          <w:fldChar w:fldCharType="end"/>
        </w:r>
      </w:hyperlink>
    </w:p>
    <w:p w14:paraId="7638E45E" w14:textId="0D9FC8A5" w:rsidR="00C87AE5" w:rsidRDefault="00B13538">
      <w:pPr>
        <w:pStyle w:val="TOC3"/>
        <w:tabs>
          <w:tab w:val="left" w:pos="2180"/>
          <w:tab w:val="right" w:leader="dot" w:pos="9111"/>
        </w:tabs>
        <w:rPr>
          <w:rFonts w:asciiTheme="minorHAnsi" w:eastAsiaTheme="minorEastAsia" w:hAnsiTheme="minorHAnsi" w:cstheme="minorBidi"/>
          <w:noProof/>
          <w:sz w:val="22"/>
          <w:szCs w:val="22"/>
        </w:rPr>
      </w:pPr>
      <w:hyperlink w:anchor="_Toc102728372" w:history="1">
        <w:r w:rsidR="00C87AE5" w:rsidRPr="00DC2B1B">
          <w:rPr>
            <w:rStyle w:val="Hyperlink"/>
            <w:noProof/>
          </w:rPr>
          <w:t>2.2.2</w:t>
        </w:r>
        <w:r w:rsidR="00C87AE5">
          <w:rPr>
            <w:rFonts w:asciiTheme="minorHAnsi" w:eastAsiaTheme="minorEastAsia" w:hAnsiTheme="minorHAnsi" w:cstheme="minorBidi"/>
            <w:noProof/>
            <w:sz w:val="22"/>
            <w:szCs w:val="22"/>
          </w:rPr>
          <w:tab/>
        </w:r>
        <w:r w:rsidR="00C87AE5" w:rsidRPr="00DC2B1B">
          <w:rPr>
            <w:rStyle w:val="Hyperlink"/>
            <w:noProof/>
          </w:rPr>
          <w:t>Thực hiện cấu hình Trunking đồng loạt trên các thiết bị qua Ansible cài đặt trên Linux</w:t>
        </w:r>
        <w:r w:rsidR="00C87AE5">
          <w:rPr>
            <w:noProof/>
            <w:webHidden/>
          </w:rPr>
          <w:tab/>
        </w:r>
        <w:r w:rsidR="00C87AE5">
          <w:rPr>
            <w:noProof/>
            <w:webHidden/>
          </w:rPr>
          <w:fldChar w:fldCharType="begin"/>
        </w:r>
        <w:r w:rsidR="00C87AE5">
          <w:rPr>
            <w:noProof/>
            <w:webHidden/>
          </w:rPr>
          <w:instrText xml:space="preserve"> PAGEREF _Toc102728372 \h </w:instrText>
        </w:r>
        <w:r w:rsidR="00C87AE5">
          <w:rPr>
            <w:noProof/>
            <w:webHidden/>
          </w:rPr>
        </w:r>
        <w:r w:rsidR="00C87AE5">
          <w:rPr>
            <w:noProof/>
            <w:webHidden/>
          </w:rPr>
          <w:fldChar w:fldCharType="separate"/>
        </w:r>
        <w:r w:rsidR="00A05FF4">
          <w:rPr>
            <w:noProof/>
            <w:webHidden/>
          </w:rPr>
          <w:t>84</w:t>
        </w:r>
        <w:r w:rsidR="00C87AE5">
          <w:rPr>
            <w:noProof/>
            <w:webHidden/>
          </w:rPr>
          <w:fldChar w:fldCharType="end"/>
        </w:r>
      </w:hyperlink>
    </w:p>
    <w:p w14:paraId="7F9DE208" w14:textId="68B18803" w:rsidR="00C87AE5" w:rsidRDefault="00B13538">
      <w:pPr>
        <w:pStyle w:val="TOC1"/>
        <w:tabs>
          <w:tab w:val="right" w:leader="dot" w:pos="9111"/>
        </w:tabs>
        <w:rPr>
          <w:rFonts w:asciiTheme="minorHAnsi" w:eastAsiaTheme="minorEastAsia" w:hAnsiTheme="minorHAnsi" w:cstheme="minorBidi"/>
          <w:noProof/>
          <w:sz w:val="22"/>
          <w:szCs w:val="22"/>
        </w:rPr>
      </w:pPr>
      <w:hyperlink w:anchor="_Toc102728373" w:history="1">
        <w:r w:rsidR="00C87AE5" w:rsidRPr="00DC2B1B">
          <w:rPr>
            <w:rStyle w:val="Hyperlink"/>
            <w:noProof/>
          </w:rPr>
          <w:t>CHƯƠNG 3 – PHÂN TÍCH ĐÁNH GIÁ KẾT QUẢ VÀ KẾT LUẬN</w:t>
        </w:r>
        <w:r w:rsidR="00C87AE5">
          <w:rPr>
            <w:noProof/>
            <w:webHidden/>
          </w:rPr>
          <w:tab/>
        </w:r>
        <w:r w:rsidR="00C87AE5">
          <w:rPr>
            <w:noProof/>
            <w:webHidden/>
          </w:rPr>
          <w:fldChar w:fldCharType="begin"/>
        </w:r>
        <w:r w:rsidR="00C87AE5">
          <w:rPr>
            <w:noProof/>
            <w:webHidden/>
          </w:rPr>
          <w:instrText xml:space="preserve"> PAGEREF _Toc102728373 \h </w:instrText>
        </w:r>
        <w:r w:rsidR="00C87AE5">
          <w:rPr>
            <w:noProof/>
            <w:webHidden/>
          </w:rPr>
        </w:r>
        <w:r w:rsidR="00C87AE5">
          <w:rPr>
            <w:noProof/>
            <w:webHidden/>
          </w:rPr>
          <w:fldChar w:fldCharType="separate"/>
        </w:r>
        <w:r w:rsidR="00A05FF4">
          <w:rPr>
            <w:noProof/>
            <w:webHidden/>
          </w:rPr>
          <w:t>100</w:t>
        </w:r>
        <w:r w:rsidR="00C87AE5">
          <w:rPr>
            <w:noProof/>
            <w:webHidden/>
          </w:rPr>
          <w:fldChar w:fldCharType="end"/>
        </w:r>
      </w:hyperlink>
    </w:p>
    <w:p w14:paraId="66F53EB8" w14:textId="29828D4F" w:rsidR="00C87AE5" w:rsidRDefault="00B13538">
      <w:pPr>
        <w:pStyle w:val="TOC2"/>
        <w:tabs>
          <w:tab w:val="left" w:pos="1440"/>
          <w:tab w:val="right" w:leader="dot" w:pos="9111"/>
        </w:tabs>
        <w:rPr>
          <w:rFonts w:asciiTheme="minorHAnsi" w:eastAsiaTheme="minorEastAsia" w:hAnsiTheme="minorHAnsi" w:cstheme="minorBidi"/>
          <w:noProof/>
          <w:sz w:val="22"/>
          <w:szCs w:val="22"/>
        </w:rPr>
      </w:pPr>
      <w:hyperlink w:anchor="_Toc102728374" w:history="1">
        <w:r w:rsidR="00C87AE5" w:rsidRPr="00DC2B1B">
          <w:rPr>
            <w:rStyle w:val="Hyperlink"/>
            <w:noProof/>
          </w:rPr>
          <w:t>3.1</w:t>
        </w:r>
        <w:r w:rsidR="00C87AE5">
          <w:rPr>
            <w:rFonts w:asciiTheme="minorHAnsi" w:eastAsiaTheme="minorEastAsia" w:hAnsiTheme="minorHAnsi" w:cstheme="minorBidi"/>
            <w:noProof/>
            <w:sz w:val="22"/>
            <w:szCs w:val="22"/>
          </w:rPr>
          <w:tab/>
        </w:r>
        <w:r w:rsidR="00C87AE5" w:rsidRPr="00DC2B1B">
          <w:rPr>
            <w:rStyle w:val="Hyperlink"/>
            <w:noProof/>
          </w:rPr>
          <w:t>Phân tích kết quả và kết luận</w:t>
        </w:r>
        <w:r w:rsidR="00C87AE5">
          <w:rPr>
            <w:noProof/>
            <w:webHidden/>
          </w:rPr>
          <w:tab/>
        </w:r>
        <w:r w:rsidR="00C87AE5">
          <w:rPr>
            <w:noProof/>
            <w:webHidden/>
          </w:rPr>
          <w:fldChar w:fldCharType="begin"/>
        </w:r>
        <w:r w:rsidR="00C87AE5">
          <w:rPr>
            <w:noProof/>
            <w:webHidden/>
          </w:rPr>
          <w:instrText xml:space="preserve"> PAGEREF _Toc102728374 \h </w:instrText>
        </w:r>
        <w:r w:rsidR="00C87AE5">
          <w:rPr>
            <w:noProof/>
            <w:webHidden/>
          </w:rPr>
        </w:r>
        <w:r w:rsidR="00C87AE5">
          <w:rPr>
            <w:noProof/>
            <w:webHidden/>
          </w:rPr>
          <w:fldChar w:fldCharType="separate"/>
        </w:r>
        <w:r w:rsidR="00A05FF4">
          <w:rPr>
            <w:noProof/>
            <w:webHidden/>
          </w:rPr>
          <w:t>100</w:t>
        </w:r>
        <w:r w:rsidR="00C87AE5">
          <w:rPr>
            <w:noProof/>
            <w:webHidden/>
          </w:rPr>
          <w:fldChar w:fldCharType="end"/>
        </w:r>
      </w:hyperlink>
    </w:p>
    <w:p w14:paraId="697415BF" w14:textId="4885B3CE" w:rsidR="00C87AE5" w:rsidRDefault="00B13538">
      <w:pPr>
        <w:pStyle w:val="TOC2"/>
        <w:tabs>
          <w:tab w:val="left" w:pos="1440"/>
          <w:tab w:val="right" w:leader="dot" w:pos="9111"/>
        </w:tabs>
        <w:rPr>
          <w:rFonts w:asciiTheme="minorHAnsi" w:eastAsiaTheme="minorEastAsia" w:hAnsiTheme="minorHAnsi" w:cstheme="minorBidi"/>
          <w:noProof/>
          <w:sz w:val="22"/>
          <w:szCs w:val="22"/>
        </w:rPr>
      </w:pPr>
      <w:hyperlink w:anchor="_Toc102728375" w:history="1">
        <w:r w:rsidR="00C87AE5" w:rsidRPr="00DC2B1B">
          <w:rPr>
            <w:rStyle w:val="Hyperlink"/>
            <w:noProof/>
          </w:rPr>
          <w:t>3.2</w:t>
        </w:r>
        <w:r w:rsidR="00C87AE5">
          <w:rPr>
            <w:rFonts w:asciiTheme="minorHAnsi" w:eastAsiaTheme="minorEastAsia" w:hAnsiTheme="minorHAnsi" w:cstheme="minorBidi"/>
            <w:noProof/>
            <w:sz w:val="22"/>
            <w:szCs w:val="22"/>
          </w:rPr>
          <w:tab/>
        </w:r>
        <w:r w:rsidR="00C87AE5" w:rsidRPr="00DC2B1B">
          <w:rPr>
            <w:rStyle w:val="Hyperlink"/>
            <w:noProof/>
          </w:rPr>
          <w:t>Đề xuất</w:t>
        </w:r>
        <w:r w:rsidR="00C87AE5">
          <w:rPr>
            <w:noProof/>
            <w:webHidden/>
          </w:rPr>
          <w:tab/>
        </w:r>
        <w:r w:rsidR="00C87AE5">
          <w:rPr>
            <w:noProof/>
            <w:webHidden/>
          </w:rPr>
          <w:fldChar w:fldCharType="begin"/>
        </w:r>
        <w:r w:rsidR="00C87AE5">
          <w:rPr>
            <w:noProof/>
            <w:webHidden/>
          </w:rPr>
          <w:instrText xml:space="preserve"> PAGEREF _Toc102728375 \h </w:instrText>
        </w:r>
        <w:r w:rsidR="00C87AE5">
          <w:rPr>
            <w:noProof/>
            <w:webHidden/>
          </w:rPr>
        </w:r>
        <w:r w:rsidR="00C87AE5">
          <w:rPr>
            <w:noProof/>
            <w:webHidden/>
          </w:rPr>
          <w:fldChar w:fldCharType="separate"/>
        </w:r>
        <w:r w:rsidR="00A05FF4">
          <w:rPr>
            <w:noProof/>
            <w:webHidden/>
          </w:rPr>
          <w:t>101</w:t>
        </w:r>
        <w:r w:rsidR="00C87AE5">
          <w:rPr>
            <w:noProof/>
            <w:webHidden/>
          </w:rPr>
          <w:fldChar w:fldCharType="end"/>
        </w:r>
      </w:hyperlink>
    </w:p>
    <w:p w14:paraId="257338B9" w14:textId="2D0E43C7" w:rsidR="00C87AE5" w:rsidRDefault="00B13538">
      <w:pPr>
        <w:pStyle w:val="TOC1"/>
        <w:tabs>
          <w:tab w:val="right" w:leader="dot" w:pos="9111"/>
        </w:tabs>
        <w:rPr>
          <w:rFonts w:asciiTheme="minorHAnsi" w:eastAsiaTheme="minorEastAsia" w:hAnsiTheme="minorHAnsi" w:cstheme="minorBidi"/>
          <w:noProof/>
          <w:sz w:val="22"/>
          <w:szCs w:val="22"/>
        </w:rPr>
      </w:pPr>
      <w:hyperlink w:anchor="_Toc102728376" w:history="1">
        <w:r w:rsidR="00C87AE5" w:rsidRPr="00DC2B1B">
          <w:rPr>
            <w:rStyle w:val="Hyperlink"/>
            <w:noProof/>
          </w:rPr>
          <w:t>TÀI LIỆU THAM KHẢO</w:t>
        </w:r>
        <w:r w:rsidR="00C87AE5">
          <w:rPr>
            <w:noProof/>
            <w:webHidden/>
          </w:rPr>
          <w:tab/>
        </w:r>
        <w:r w:rsidR="00C87AE5">
          <w:rPr>
            <w:noProof/>
            <w:webHidden/>
          </w:rPr>
          <w:fldChar w:fldCharType="begin"/>
        </w:r>
        <w:r w:rsidR="00C87AE5">
          <w:rPr>
            <w:noProof/>
            <w:webHidden/>
          </w:rPr>
          <w:instrText xml:space="preserve"> PAGEREF _Toc102728376 \h </w:instrText>
        </w:r>
        <w:r w:rsidR="00C87AE5">
          <w:rPr>
            <w:noProof/>
            <w:webHidden/>
          </w:rPr>
        </w:r>
        <w:r w:rsidR="00C87AE5">
          <w:rPr>
            <w:noProof/>
            <w:webHidden/>
          </w:rPr>
          <w:fldChar w:fldCharType="separate"/>
        </w:r>
        <w:r w:rsidR="00A05FF4">
          <w:rPr>
            <w:noProof/>
            <w:webHidden/>
          </w:rPr>
          <w:t>102</w:t>
        </w:r>
        <w:r w:rsidR="00C87AE5">
          <w:rPr>
            <w:noProof/>
            <w:webHidden/>
          </w:rPr>
          <w:fldChar w:fldCharType="end"/>
        </w:r>
      </w:hyperlink>
    </w:p>
    <w:p w14:paraId="1E65DEA8" w14:textId="5053E01B" w:rsidR="00883B2A" w:rsidRDefault="00FE2CD9">
      <w:pPr>
        <w:spacing w:after="200" w:line="276" w:lineRule="auto"/>
        <w:rPr>
          <w:sz w:val="26"/>
          <w:szCs w:val="26"/>
        </w:rPr>
      </w:pPr>
      <w:r>
        <w:rPr>
          <w:sz w:val="26"/>
          <w:szCs w:val="26"/>
        </w:rPr>
        <w:fldChar w:fldCharType="end"/>
      </w:r>
    </w:p>
    <w:p w14:paraId="451BA168" w14:textId="77777777" w:rsidR="00883B2A" w:rsidRDefault="00FE2CD9">
      <w:pPr>
        <w:spacing w:after="200" w:line="276" w:lineRule="auto"/>
        <w:rPr>
          <w:sz w:val="26"/>
          <w:szCs w:val="26"/>
        </w:rPr>
      </w:pPr>
      <w:r>
        <w:rPr>
          <w:sz w:val="26"/>
          <w:szCs w:val="26"/>
        </w:rPr>
        <w:br w:type="page"/>
      </w:r>
    </w:p>
    <w:p w14:paraId="500BF7F9" w14:textId="77777777" w:rsidR="00883B2A" w:rsidRDefault="00FE2CD9">
      <w:pPr>
        <w:tabs>
          <w:tab w:val="center" w:pos="6379"/>
        </w:tabs>
        <w:spacing w:after="200" w:line="276" w:lineRule="auto"/>
        <w:jc w:val="center"/>
        <w:rPr>
          <w:b/>
          <w:sz w:val="32"/>
          <w:szCs w:val="32"/>
        </w:rPr>
      </w:pPr>
      <w:r>
        <w:rPr>
          <w:b/>
          <w:sz w:val="32"/>
          <w:szCs w:val="32"/>
        </w:rPr>
        <w:lastRenderedPageBreak/>
        <w:t>DANH MỤC KÍ HIỆU VÀ CHỮ VIẾT TẮT</w:t>
      </w:r>
    </w:p>
    <w:p w14:paraId="7634DDE0" w14:textId="77777777" w:rsidR="00883B2A" w:rsidRDefault="00FE2CD9">
      <w:pPr>
        <w:spacing w:before="60" w:after="60" w:line="276" w:lineRule="auto"/>
        <w:jc w:val="both"/>
        <w:rPr>
          <w:b/>
          <w:sz w:val="28"/>
        </w:rPr>
      </w:pPr>
      <w:r>
        <w:rPr>
          <w:b/>
          <w:sz w:val="28"/>
        </w:rPr>
        <w:t>CÁC KÝ HIỆU</w:t>
      </w:r>
    </w:p>
    <w:p w14:paraId="6530D315" w14:textId="31A8325E" w:rsidR="00883B2A" w:rsidRDefault="00FE2CD9">
      <w:pPr>
        <w:spacing w:before="60" w:after="60" w:line="276" w:lineRule="auto"/>
        <w:jc w:val="both"/>
        <w:rPr>
          <w:b/>
          <w:sz w:val="28"/>
        </w:rPr>
      </w:pPr>
      <w:r>
        <w:rPr>
          <w:b/>
          <w:sz w:val="28"/>
        </w:rPr>
        <w:t xml:space="preserve">CÁC CHỮ VIẾT TẮT </w:t>
      </w:r>
    </w:p>
    <w:p w14:paraId="1CA104EF" w14:textId="1B7A1A23" w:rsidR="00103191" w:rsidRDefault="00103191" w:rsidP="00103191">
      <w:pPr>
        <w:pStyle w:val="Nidungvnbn"/>
      </w:pPr>
      <w:r>
        <w:t>Automation</w:t>
      </w:r>
      <w:r>
        <w:tab/>
      </w:r>
      <w:r>
        <w:tab/>
        <w:t>Tự động hóa</w:t>
      </w:r>
    </w:p>
    <w:p w14:paraId="36497F64" w14:textId="54228DCC" w:rsidR="00103191" w:rsidRDefault="00103191" w:rsidP="00103191">
      <w:pPr>
        <w:pStyle w:val="Nidungvnbn"/>
      </w:pPr>
      <w:r>
        <w:t>SSH</w:t>
      </w:r>
      <w:r>
        <w:tab/>
      </w:r>
      <w:r>
        <w:tab/>
      </w:r>
      <w:r>
        <w:tab/>
      </w:r>
      <w:r w:rsidR="00A419D0">
        <w:t>Secure Shell Protocol</w:t>
      </w:r>
    </w:p>
    <w:p w14:paraId="4CA6B3C9" w14:textId="3D10C0AF" w:rsidR="00A419D0" w:rsidRDefault="00F5401A" w:rsidP="00103191">
      <w:pPr>
        <w:pStyle w:val="Nidungvnbn"/>
      </w:pPr>
      <w:r>
        <w:t>API</w:t>
      </w:r>
      <w:r>
        <w:tab/>
      </w:r>
      <w:r>
        <w:tab/>
      </w:r>
      <w:r>
        <w:tab/>
        <w:t>Application Programming Interface</w:t>
      </w:r>
    </w:p>
    <w:p w14:paraId="46BCDB81" w14:textId="2D195712" w:rsidR="00832669" w:rsidRDefault="00A0735C" w:rsidP="00103191">
      <w:pPr>
        <w:pStyle w:val="Nidungvnbn"/>
      </w:pPr>
      <w:r>
        <w:t>CLI</w:t>
      </w:r>
      <w:r>
        <w:tab/>
      </w:r>
      <w:r>
        <w:tab/>
      </w:r>
      <w:r>
        <w:tab/>
        <w:t>Command Line Interface</w:t>
      </w:r>
    </w:p>
    <w:p w14:paraId="402E06EF" w14:textId="091BFC48" w:rsidR="00A0735C" w:rsidRDefault="00A0735C" w:rsidP="00103191">
      <w:pPr>
        <w:pStyle w:val="Nidungvnbn"/>
      </w:pPr>
      <w:r>
        <w:t>DHCP</w:t>
      </w:r>
      <w:r>
        <w:tab/>
      </w:r>
      <w:r>
        <w:tab/>
      </w:r>
      <w:r>
        <w:tab/>
        <w:t>Dynamic Host Configuration Protocol</w:t>
      </w:r>
    </w:p>
    <w:p w14:paraId="11AA1360" w14:textId="0768F359" w:rsidR="00C04DCD" w:rsidRDefault="00C04DCD" w:rsidP="00103191">
      <w:pPr>
        <w:pStyle w:val="Nidungvnbn"/>
      </w:pPr>
      <w:r>
        <w:t>CMDB</w:t>
      </w:r>
      <w:r>
        <w:tab/>
      </w:r>
      <w:r>
        <w:tab/>
        <w:t>Configuration Management Database</w:t>
      </w:r>
    </w:p>
    <w:p w14:paraId="604C4112" w14:textId="66CEFD5F" w:rsidR="00C04DCD" w:rsidRDefault="00C04DCD" w:rsidP="00103191">
      <w:pPr>
        <w:pStyle w:val="Nidungvnbn"/>
      </w:pPr>
      <w:r>
        <w:t>CNTT</w:t>
      </w:r>
      <w:r>
        <w:tab/>
      </w:r>
      <w:r>
        <w:tab/>
      </w:r>
      <w:r>
        <w:tab/>
        <w:t>Công nghệ thông tin ( Information Technology)</w:t>
      </w:r>
    </w:p>
    <w:p w14:paraId="21B0E8B5" w14:textId="77777777" w:rsidR="00F5401A" w:rsidRPr="00103191" w:rsidRDefault="00F5401A" w:rsidP="00103191">
      <w:pPr>
        <w:pStyle w:val="Nidungvnbn"/>
      </w:pPr>
    </w:p>
    <w:p w14:paraId="615AFB64" w14:textId="457B12DA" w:rsidR="00883B2A" w:rsidRDefault="00FE2CD9" w:rsidP="008D27B3">
      <w:pPr>
        <w:spacing w:before="60" w:after="60"/>
        <w:jc w:val="both"/>
      </w:pPr>
      <w:r>
        <w:rPr>
          <w:sz w:val="26"/>
          <w:szCs w:val="26"/>
        </w:rPr>
        <w:tab/>
      </w:r>
    </w:p>
    <w:p w14:paraId="7A6B04B7" w14:textId="77777777" w:rsidR="00883B2A" w:rsidRDefault="00FE2CD9">
      <w:pPr>
        <w:spacing w:before="60" w:after="60"/>
        <w:jc w:val="both"/>
        <w:rPr>
          <w:b/>
          <w:sz w:val="28"/>
        </w:rPr>
      </w:pPr>
      <w:r>
        <w:tab/>
        <w:t xml:space="preserve">  </w:t>
      </w:r>
      <w:r>
        <w:tab/>
      </w:r>
    </w:p>
    <w:p w14:paraId="76A0D511" w14:textId="77777777" w:rsidR="00883B2A" w:rsidRDefault="00FE2CD9">
      <w:r>
        <w:tab/>
      </w:r>
    </w:p>
    <w:p w14:paraId="131ADF4B" w14:textId="77777777" w:rsidR="00883B2A" w:rsidRDefault="00FE2CD9">
      <w:pPr>
        <w:spacing w:after="200" w:line="276" w:lineRule="auto"/>
        <w:rPr>
          <w:b/>
          <w:sz w:val="32"/>
          <w:szCs w:val="32"/>
        </w:rPr>
      </w:pPr>
      <w:r>
        <w:br w:type="page"/>
      </w:r>
    </w:p>
    <w:p w14:paraId="08F50C4D" w14:textId="77777777" w:rsidR="00883B2A" w:rsidRDefault="00FE2CD9">
      <w:pPr>
        <w:pStyle w:val="Chng"/>
        <w:jc w:val="center"/>
      </w:pPr>
      <w:bookmarkStart w:id="5" w:name="_Toc102728355"/>
      <w:r>
        <w:lastRenderedPageBreak/>
        <w:t>DANH MỤC CÁC BẢNG BIỂU, HÌNH VẼ, ĐỒ THỊ</w:t>
      </w:r>
      <w:bookmarkEnd w:id="5"/>
    </w:p>
    <w:p w14:paraId="3BE5A776" w14:textId="35C7F446" w:rsidR="00883B2A" w:rsidRDefault="00FE2CD9">
      <w:pPr>
        <w:rPr>
          <w:b/>
          <w:sz w:val="28"/>
        </w:rPr>
      </w:pPr>
      <w:r>
        <w:rPr>
          <w:b/>
          <w:sz w:val="28"/>
        </w:rPr>
        <w:t>DANH MỤC HÌNH</w:t>
      </w:r>
    </w:p>
    <w:p w14:paraId="52F2F247" w14:textId="77777777" w:rsidR="00A419D0" w:rsidRDefault="00A419D0">
      <w:pPr>
        <w:rPr>
          <w:b/>
          <w:sz w:val="28"/>
        </w:rPr>
      </w:pPr>
    </w:p>
    <w:p w14:paraId="77F1D505" w14:textId="3436A5E9" w:rsidR="00A419D0" w:rsidRDefault="00A419D0">
      <w:pPr>
        <w:pStyle w:val="TableofFigures"/>
        <w:tabs>
          <w:tab w:val="right" w:leader="dot" w:pos="9111"/>
        </w:tabs>
        <w:rPr>
          <w:rFonts w:asciiTheme="minorHAnsi" w:eastAsiaTheme="minorEastAsia" w:hAnsiTheme="minorHAnsi" w:cstheme="minorBidi"/>
          <w:noProof/>
          <w:sz w:val="22"/>
          <w:szCs w:val="22"/>
        </w:rPr>
      </w:pPr>
      <w:r>
        <w:rPr>
          <w:b/>
          <w:sz w:val="28"/>
        </w:rPr>
        <w:fldChar w:fldCharType="begin"/>
      </w:r>
      <w:r>
        <w:rPr>
          <w:b/>
          <w:sz w:val="28"/>
        </w:rPr>
        <w:instrText xml:space="preserve"> TOC \h \z \c "Hình" </w:instrText>
      </w:r>
      <w:r>
        <w:rPr>
          <w:b/>
          <w:sz w:val="28"/>
        </w:rPr>
        <w:fldChar w:fldCharType="separate"/>
      </w:r>
      <w:hyperlink w:anchor="_Toc102504546" w:history="1">
        <w:r w:rsidRPr="007817FB">
          <w:rPr>
            <w:rStyle w:val="Hyperlink"/>
            <w:noProof/>
          </w:rPr>
          <w:t>Hình 1: Python là gì?.</w:t>
        </w:r>
        <w:r>
          <w:rPr>
            <w:noProof/>
            <w:webHidden/>
          </w:rPr>
          <w:tab/>
        </w:r>
        <w:r>
          <w:rPr>
            <w:noProof/>
            <w:webHidden/>
          </w:rPr>
          <w:fldChar w:fldCharType="begin"/>
        </w:r>
        <w:r>
          <w:rPr>
            <w:noProof/>
            <w:webHidden/>
          </w:rPr>
          <w:instrText xml:space="preserve"> PAGEREF _Toc102504546 \h </w:instrText>
        </w:r>
        <w:r>
          <w:rPr>
            <w:noProof/>
            <w:webHidden/>
          </w:rPr>
        </w:r>
        <w:r>
          <w:rPr>
            <w:noProof/>
            <w:webHidden/>
          </w:rPr>
          <w:fldChar w:fldCharType="separate"/>
        </w:r>
        <w:r w:rsidR="00A05FF4">
          <w:rPr>
            <w:noProof/>
            <w:webHidden/>
          </w:rPr>
          <w:t>5</w:t>
        </w:r>
        <w:r>
          <w:rPr>
            <w:noProof/>
            <w:webHidden/>
          </w:rPr>
          <w:fldChar w:fldCharType="end"/>
        </w:r>
      </w:hyperlink>
    </w:p>
    <w:p w14:paraId="13860A8B" w14:textId="058C193D" w:rsidR="00A419D0" w:rsidRDefault="00B13538">
      <w:pPr>
        <w:pStyle w:val="TableofFigures"/>
        <w:tabs>
          <w:tab w:val="right" w:leader="dot" w:pos="9111"/>
        </w:tabs>
        <w:rPr>
          <w:rFonts w:asciiTheme="minorHAnsi" w:eastAsiaTheme="minorEastAsia" w:hAnsiTheme="minorHAnsi" w:cstheme="minorBidi"/>
          <w:noProof/>
          <w:sz w:val="22"/>
          <w:szCs w:val="22"/>
        </w:rPr>
      </w:pPr>
      <w:hyperlink w:anchor="_Toc102504547" w:history="1">
        <w:r w:rsidR="00A419D0" w:rsidRPr="007817FB">
          <w:rPr>
            <w:rStyle w:val="Hyperlink"/>
            <w:noProof/>
          </w:rPr>
          <w:t>Hình 2: Thư viện Netmiko trong tự động hóa.</w:t>
        </w:r>
        <w:r w:rsidR="00A419D0">
          <w:rPr>
            <w:noProof/>
            <w:webHidden/>
          </w:rPr>
          <w:tab/>
        </w:r>
        <w:r w:rsidR="00A419D0">
          <w:rPr>
            <w:noProof/>
            <w:webHidden/>
          </w:rPr>
          <w:fldChar w:fldCharType="begin"/>
        </w:r>
        <w:r w:rsidR="00A419D0">
          <w:rPr>
            <w:noProof/>
            <w:webHidden/>
          </w:rPr>
          <w:instrText xml:space="preserve"> PAGEREF _Toc102504547 \h </w:instrText>
        </w:r>
        <w:r w:rsidR="00A419D0">
          <w:rPr>
            <w:noProof/>
            <w:webHidden/>
          </w:rPr>
        </w:r>
        <w:r w:rsidR="00A419D0">
          <w:rPr>
            <w:noProof/>
            <w:webHidden/>
          </w:rPr>
          <w:fldChar w:fldCharType="separate"/>
        </w:r>
        <w:r w:rsidR="00A05FF4">
          <w:rPr>
            <w:noProof/>
            <w:webHidden/>
          </w:rPr>
          <w:t>10</w:t>
        </w:r>
        <w:r w:rsidR="00A419D0">
          <w:rPr>
            <w:noProof/>
            <w:webHidden/>
          </w:rPr>
          <w:fldChar w:fldCharType="end"/>
        </w:r>
      </w:hyperlink>
    </w:p>
    <w:p w14:paraId="184F355D" w14:textId="2033BDBC" w:rsidR="00A419D0" w:rsidRDefault="00B13538">
      <w:pPr>
        <w:pStyle w:val="TableofFigures"/>
        <w:tabs>
          <w:tab w:val="right" w:leader="dot" w:pos="9111"/>
        </w:tabs>
        <w:rPr>
          <w:rFonts w:asciiTheme="minorHAnsi" w:eastAsiaTheme="minorEastAsia" w:hAnsiTheme="minorHAnsi" w:cstheme="minorBidi"/>
          <w:noProof/>
          <w:sz w:val="22"/>
          <w:szCs w:val="22"/>
        </w:rPr>
      </w:pPr>
      <w:hyperlink w:anchor="_Toc102504548" w:history="1">
        <w:r w:rsidR="00A419D0" w:rsidRPr="007817FB">
          <w:rPr>
            <w:rStyle w:val="Hyperlink"/>
            <w:noProof/>
          </w:rPr>
          <w:t>Hình 3: Công cụ Ansible trong tự động hóa.</w:t>
        </w:r>
        <w:r w:rsidR="00A419D0">
          <w:rPr>
            <w:noProof/>
            <w:webHidden/>
          </w:rPr>
          <w:tab/>
        </w:r>
        <w:r w:rsidR="00A419D0">
          <w:rPr>
            <w:noProof/>
            <w:webHidden/>
          </w:rPr>
          <w:fldChar w:fldCharType="begin"/>
        </w:r>
        <w:r w:rsidR="00A419D0">
          <w:rPr>
            <w:noProof/>
            <w:webHidden/>
          </w:rPr>
          <w:instrText xml:space="preserve"> PAGEREF _Toc102504548 \h </w:instrText>
        </w:r>
        <w:r w:rsidR="00A419D0">
          <w:rPr>
            <w:noProof/>
            <w:webHidden/>
          </w:rPr>
        </w:r>
        <w:r w:rsidR="00A419D0">
          <w:rPr>
            <w:noProof/>
            <w:webHidden/>
          </w:rPr>
          <w:fldChar w:fldCharType="separate"/>
        </w:r>
        <w:r w:rsidR="00A05FF4">
          <w:rPr>
            <w:noProof/>
            <w:webHidden/>
          </w:rPr>
          <w:t>13</w:t>
        </w:r>
        <w:r w:rsidR="00A419D0">
          <w:rPr>
            <w:noProof/>
            <w:webHidden/>
          </w:rPr>
          <w:fldChar w:fldCharType="end"/>
        </w:r>
      </w:hyperlink>
    </w:p>
    <w:p w14:paraId="31BEF379" w14:textId="0A4B4E54" w:rsidR="00A419D0" w:rsidRDefault="00B13538">
      <w:pPr>
        <w:pStyle w:val="TableofFigures"/>
        <w:tabs>
          <w:tab w:val="right" w:leader="dot" w:pos="9111"/>
        </w:tabs>
        <w:rPr>
          <w:rFonts w:asciiTheme="minorHAnsi" w:eastAsiaTheme="minorEastAsia" w:hAnsiTheme="minorHAnsi" w:cstheme="minorBidi"/>
          <w:noProof/>
          <w:sz w:val="22"/>
          <w:szCs w:val="22"/>
        </w:rPr>
      </w:pPr>
      <w:hyperlink w:anchor="_Toc102504549" w:history="1">
        <w:r w:rsidR="00A419D0" w:rsidRPr="007817FB">
          <w:rPr>
            <w:rStyle w:val="Hyperlink"/>
            <w:noProof/>
          </w:rPr>
          <w:t>Hình 4: Kiến trúc của Ansible.</w:t>
        </w:r>
        <w:r w:rsidR="00A419D0">
          <w:rPr>
            <w:noProof/>
            <w:webHidden/>
          </w:rPr>
          <w:tab/>
        </w:r>
        <w:r w:rsidR="00A419D0">
          <w:rPr>
            <w:noProof/>
            <w:webHidden/>
          </w:rPr>
          <w:fldChar w:fldCharType="begin"/>
        </w:r>
        <w:r w:rsidR="00A419D0">
          <w:rPr>
            <w:noProof/>
            <w:webHidden/>
          </w:rPr>
          <w:instrText xml:space="preserve"> PAGEREF _Toc102504549 \h </w:instrText>
        </w:r>
        <w:r w:rsidR="00A419D0">
          <w:rPr>
            <w:noProof/>
            <w:webHidden/>
          </w:rPr>
        </w:r>
        <w:r w:rsidR="00A419D0">
          <w:rPr>
            <w:noProof/>
            <w:webHidden/>
          </w:rPr>
          <w:fldChar w:fldCharType="separate"/>
        </w:r>
        <w:r w:rsidR="00A05FF4">
          <w:rPr>
            <w:noProof/>
            <w:webHidden/>
          </w:rPr>
          <w:t>19</w:t>
        </w:r>
        <w:r w:rsidR="00A419D0">
          <w:rPr>
            <w:noProof/>
            <w:webHidden/>
          </w:rPr>
          <w:fldChar w:fldCharType="end"/>
        </w:r>
      </w:hyperlink>
    </w:p>
    <w:p w14:paraId="058F35C3" w14:textId="11F4BBB6" w:rsidR="00A419D0" w:rsidRDefault="00B13538">
      <w:pPr>
        <w:pStyle w:val="TableofFigures"/>
        <w:tabs>
          <w:tab w:val="right" w:leader="dot" w:pos="9111"/>
        </w:tabs>
        <w:rPr>
          <w:rFonts w:asciiTheme="minorHAnsi" w:eastAsiaTheme="minorEastAsia" w:hAnsiTheme="minorHAnsi" w:cstheme="minorBidi"/>
          <w:noProof/>
          <w:sz w:val="22"/>
          <w:szCs w:val="22"/>
        </w:rPr>
      </w:pPr>
      <w:hyperlink w:anchor="_Toc102504550" w:history="1">
        <w:r w:rsidR="00A419D0" w:rsidRPr="007817FB">
          <w:rPr>
            <w:rStyle w:val="Hyperlink"/>
            <w:noProof/>
          </w:rPr>
          <w:t>Hình 5: Mô hình áp dụng công cụ tự động hóa.</w:t>
        </w:r>
        <w:r w:rsidR="00A419D0">
          <w:rPr>
            <w:noProof/>
            <w:webHidden/>
          </w:rPr>
          <w:tab/>
        </w:r>
        <w:r w:rsidR="00A419D0">
          <w:rPr>
            <w:noProof/>
            <w:webHidden/>
          </w:rPr>
          <w:fldChar w:fldCharType="begin"/>
        </w:r>
        <w:r w:rsidR="00A419D0">
          <w:rPr>
            <w:noProof/>
            <w:webHidden/>
          </w:rPr>
          <w:instrText xml:space="preserve"> PAGEREF _Toc102504550 \h </w:instrText>
        </w:r>
        <w:r w:rsidR="00A419D0">
          <w:rPr>
            <w:noProof/>
            <w:webHidden/>
          </w:rPr>
        </w:r>
        <w:r w:rsidR="00A419D0">
          <w:rPr>
            <w:noProof/>
            <w:webHidden/>
          </w:rPr>
          <w:fldChar w:fldCharType="separate"/>
        </w:r>
        <w:r w:rsidR="00A05FF4">
          <w:rPr>
            <w:noProof/>
            <w:webHidden/>
          </w:rPr>
          <w:t>22</w:t>
        </w:r>
        <w:r w:rsidR="00A419D0">
          <w:rPr>
            <w:noProof/>
            <w:webHidden/>
          </w:rPr>
          <w:fldChar w:fldCharType="end"/>
        </w:r>
      </w:hyperlink>
    </w:p>
    <w:p w14:paraId="714DF39A" w14:textId="620E3448" w:rsidR="00883B2A" w:rsidRDefault="00A419D0">
      <w:pPr>
        <w:rPr>
          <w:b/>
          <w:sz w:val="28"/>
        </w:rPr>
      </w:pPr>
      <w:r>
        <w:rPr>
          <w:b/>
          <w:sz w:val="28"/>
        </w:rPr>
        <w:fldChar w:fldCharType="end"/>
      </w:r>
    </w:p>
    <w:p w14:paraId="56873FB9" w14:textId="77777777" w:rsidR="00883B2A" w:rsidRDefault="00FE2CD9">
      <w:pPr>
        <w:rPr>
          <w:b/>
          <w:sz w:val="28"/>
        </w:rPr>
      </w:pPr>
      <w:r>
        <w:rPr>
          <w:b/>
          <w:sz w:val="28"/>
        </w:rPr>
        <w:t>DANH MỤC BẢNG</w:t>
      </w:r>
    </w:p>
    <w:p w14:paraId="5C50A105" w14:textId="77777777" w:rsidR="00883B2A" w:rsidRDefault="00FE2CD9">
      <w:pPr>
        <w:spacing w:after="200" w:line="276" w:lineRule="auto"/>
        <w:rPr>
          <w:sz w:val="26"/>
          <w:szCs w:val="26"/>
        </w:rPr>
      </w:pPr>
      <w:r>
        <w:rPr>
          <w:sz w:val="26"/>
          <w:szCs w:val="26"/>
        </w:rPr>
        <w:br w:type="page"/>
      </w:r>
    </w:p>
    <w:p w14:paraId="1C3E329B" w14:textId="2094C4B2" w:rsidR="00883B2A" w:rsidRDefault="00FE2CD9">
      <w:pPr>
        <w:pStyle w:val="Chng"/>
      </w:pPr>
      <w:bookmarkStart w:id="6" w:name="_Toc102728356"/>
      <w:r>
        <w:lastRenderedPageBreak/>
        <w:t xml:space="preserve">CHƯƠNG 1 – </w:t>
      </w:r>
      <w:r w:rsidR="00932C80">
        <w:t>LÝ THUYẾT CƠ BẢN</w:t>
      </w:r>
      <w:bookmarkEnd w:id="6"/>
    </w:p>
    <w:p w14:paraId="19282C78" w14:textId="44EED112" w:rsidR="00883B2A" w:rsidRDefault="00B76781">
      <w:pPr>
        <w:pStyle w:val="Tiumccp1"/>
        <w:numPr>
          <w:ilvl w:val="0"/>
          <w:numId w:val="1"/>
        </w:numPr>
      </w:pPr>
      <w:bookmarkStart w:id="7" w:name="_Toc102728357"/>
      <w:r>
        <w:t>Tổng quan về thư viện Netmiko</w:t>
      </w:r>
      <w:bookmarkEnd w:id="7"/>
    </w:p>
    <w:p w14:paraId="18D784D8" w14:textId="4216CCBB" w:rsidR="00B76781" w:rsidRDefault="00B76781" w:rsidP="0039253B">
      <w:pPr>
        <w:pStyle w:val="Tiumccp2"/>
        <w:numPr>
          <w:ilvl w:val="0"/>
          <w:numId w:val="2"/>
        </w:numPr>
      </w:pPr>
      <w:bookmarkStart w:id="8" w:name="_Toc102728358"/>
      <w:r>
        <w:t>Tự động hóa mạng sử dụng Python ( Network Automation Using Python)</w:t>
      </w:r>
      <w:bookmarkEnd w:id="8"/>
    </w:p>
    <w:p w14:paraId="4EBC2667" w14:textId="77777777" w:rsidR="002B2567" w:rsidRPr="00FA2953" w:rsidRDefault="002B2567" w:rsidP="00FA2953">
      <w:pPr>
        <w:pStyle w:val="Nidungvnbn"/>
        <w:rPr>
          <w:rFonts w:eastAsiaTheme="minorHAnsi"/>
        </w:rPr>
      </w:pPr>
      <w:r w:rsidRPr="00FA2953">
        <w:rPr>
          <w:rFonts w:eastAsiaTheme="minorHAnsi"/>
        </w:rPr>
        <w:t>Ngày nay công cụ hiện đại dần ra đời và ngành mạng từng bước được tự động hóa giúp con người nhiều hơn, hiệu quả mang lại nhiều hơn, cũng như cải thiện tốc độ, chi phí, vv.. và một trong số đó là sử dụng ngôn ngữ lập trình Python.</w:t>
      </w:r>
    </w:p>
    <w:p w14:paraId="231A1A55" w14:textId="0DAE4689" w:rsidR="002B2567" w:rsidRDefault="002B2567" w:rsidP="00E202B4">
      <w:pPr>
        <w:pStyle w:val="Nidungvnbn"/>
        <w:rPr>
          <w:rFonts w:eastAsiaTheme="minorHAnsi"/>
        </w:rPr>
      </w:pPr>
      <w:r w:rsidRPr="002B2567">
        <w:rPr>
          <w:rFonts w:eastAsiaTheme="minorHAnsi"/>
          <w:noProof/>
        </w:rPr>
        <w:drawing>
          <wp:inline distT="0" distB="0" distL="0" distR="0" wp14:anchorId="54257F3E" wp14:editId="572EA3DA">
            <wp:extent cx="5326380" cy="2461260"/>
            <wp:effectExtent l="0" t="0" r="762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26380" cy="2461260"/>
                    </a:xfrm>
                    <a:prstGeom prst="rect">
                      <a:avLst/>
                    </a:prstGeom>
                    <a:noFill/>
                  </pic:spPr>
                </pic:pic>
              </a:graphicData>
            </a:graphic>
          </wp:inline>
        </w:drawing>
      </w:r>
    </w:p>
    <w:p w14:paraId="71D49FA7" w14:textId="3F2C9B9F" w:rsidR="009F5DC5" w:rsidRPr="002B2567" w:rsidRDefault="009F5DC5" w:rsidP="009F5DC5">
      <w:pPr>
        <w:pStyle w:val="Nidungvnbn"/>
        <w:jc w:val="center"/>
        <w:rPr>
          <w:rFonts w:eastAsiaTheme="minorHAnsi"/>
        </w:rPr>
      </w:pPr>
      <w:bookmarkStart w:id="9" w:name="_Toc102504546"/>
      <w:r>
        <w:t xml:space="preserve">Hình </w:t>
      </w:r>
      <w:fldSimple w:instr=" SEQ Hình \* ARABIC ">
        <w:r w:rsidR="00A05FF4">
          <w:rPr>
            <w:noProof/>
          </w:rPr>
          <w:t>1</w:t>
        </w:r>
      </w:fldSimple>
      <w:r>
        <w:t>: Python là gì?.</w:t>
      </w:r>
      <w:bookmarkEnd w:id="9"/>
    </w:p>
    <w:p w14:paraId="3B70EB59" w14:textId="77777777" w:rsidR="002B2567" w:rsidRPr="00FA2953" w:rsidRDefault="002B2567" w:rsidP="00FA2953">
      <w:pPr>
        <w:pStyle w:val="Nidungvnbn"/>
        <w:numPr>
          <w:ilvl w:val="0"/>
          <w:numId w:val="17"/>
        </w:numPr>
        <w:rPr>
          <w:rFonts w:eastAsiaTheme="minorHAnsi"/>
          <w:b/>
          <w:bCs/>
          <w:i/>
          <w:iCs/>
        </w:rPr>
      </w:pPr>
      <w:r w:rsidRPr="00FA2953">
        <w:rPr>
          <w:rFonts w:eastAsiaTheme="minorHAnsi"/>
          <w:b/>
          <w:bCs/>
          <w:i/>
          <w:iCs/>
        </w:rPr>
        <w:t>Python là gì?</w:t>
      </w:r>
    </w:p>
    <w:p w14:paraId="76017F35" w14:textId="77777777" w:rsidR="002B2567" w:rsidRPr="002B2567" w:rsidRDefault="002B2567" w:rsidP="00FA2953">
      <w:pPr>
        <w:pStyle w:val="Nidungvnbn"/>
        <w:rPr>
          <w:rFonts w:eastAsiaTheme="minorHAnsi"/>
        </w:rPr>
      </w:pPr>
      <w:r w:rsidRPr="002B2567">
        <w:rPr>
          <w:rFonts w:eastAsiaTheme="minorHAnsi"/>
        </w:rPr>
        <w:t>Python là ngôn ngữ lập trình hướng đối tượng, cấp cao, mạnh mẽ, được tạo ra bởi Guido van Rossum. Nó dễ dàng để tìm hiểu và đang nổi lên như một trong những ngôn ngữ lập trình nhập môn tốt nhất cho người lần đầu tiếp xúc với ngôn ngữ lập trình. Python hoàn toàn tạo kiểu động và sử dụng cơ chế cấp phát bộ nhớ tự động. Python có cấu trúc dữ liệu cấp cao mạnh mẽ và cách tiếp cận đơn giản nhưng hiệu quả đối với lập trình hướng đối tượng. Cú pháp lệnh của Python là điểm cộng vô cùng lớn vì sự rõ ràng, dễ hiểu và cách gõ linh động làm cho nó nhanh chóng trở thành một ngôn ngữ lý tưởng để viết script và phát triển ứng dụng trong nhiều lĩnh vực, ở hầu hết các nền tảng.</w:t>
      </w:r>
    </w:p>
    <w:p w14:paraId="327A1834" w14:textId="77777777" w:rsidR="002B2567" w:rsidRPr="00FA2953" w:rsidRDefault="002B2567" w:rsidP="00FA2953">
      <w:pPr>
        <w:pStyle w:val="Nidungvnbn"/>
        <w:numPr>
          <w:ilvl w:val="0"/>
          <w:numId w:val="9"/>
        </w:numPr>
        <w:rPr>
          <w:rFonts w:eastAsiaTheme="minorHAnsi"/>
          <w:b/>
          <w:bCs/>
          <w:i/>
          <w:iCs/>
        </w:rPr>
      </w:pPr>
      <w:r w:rsidRPr="00FA2953">
        <w:rPr>
          <w:rFonts w:eastAsiaTheme="minorHAnsi"/>
          <w:b/>
          <w:bCs/>
          <w:i/>
          <w:iCs/>
        </w:rPr>
        <w:lastRenderedPageBreak/>
        <w:t>Tải xuống và cài đặt</w:t>
      </w:r>
    </w:p>
    <w:p w14:paraId="10FF57CA" w14:textId="7E00B129" w:rsidR="002B2567" w:rsidRPr="002B2567" w:rsidRDefault="002B2567" w:rsidP="00FA2953">
      <w:pPr>
        <w:pStyle w:val="Nidungvnbn"/>
        <w:rPr>
          <w:rFonts w:eastAsiaTheme="minorHAnsi"/>
        </w:rPr>
      </w:pPr>
      <w:r w:rsidRPr="002B2567">
        <w:rPr>
          <w:rFonts w:eastAsiaTheme="minorHAnsi"/>
        </w:rPr>
        <w:t xml:space="preserve">Để tải và cài đặt, đầu tiên ta truy </w:t>
      </w:r>
      <w:r w:rsidRPr="00FA2953">
        <w:rPr>
          <w:rFonts w:eastAsiaTheme="minorHAnsi"/>
        </w:rPr>
        <w:t>cập</w:t>
      </w:r>
      <w:r w:rsidRPr="002B2567">
        <w:rPr>
          <w:rFonts w:eastAsiaTheme="minorHAnsi"/>
        </w:rPr>
        <w:t xml:space="preserve"> đến trình duyệt Web và truy cập đến địa chỉ: </w:t>
      </w:r>
      <w:hyperlink r:id="rId13" w:history="1">
        <w:r w:rsidRPr="002B2567">
          <w:rPr>
            <w:rFonts w:eastAsiaTheme="minorHAnsi"/>
            <w:color w:val="0000FF" w:themeColor="hyperlink"/>
            <w:u w:val="single"/>
          </w:rPr>
          <w:t>https://www.python.org/downloads/</w:t>
        </w:r>
      </w:hyperlink>
      <w:r w:rsidRPr="002B2567">
        <w:rPr>
          <w:rFonts w:eastAsiaTheme="minorHAnsi"/>
        </w:rPr>
        <w:t xml:space="preserve"> và chọn phiên bản mới nhất để tải về (nếu có thể chọn phiên bản bạn thấy phù hợp). Sau khi tải về mở tệp .exe vừa tạo để thực hiện cài đặt như chương trình bình thường</w:t>
      </w:r>
      <w:r>
        <w:rPr>
          <w:rFonts w:eastAsiaTheme="minorHAnsi"/>
        </w:rPr>
        <w:t>.</w:t>
      </w:r>
    </w:p>
    <w:p w14:paraId="2ED78C24" w14:textId="77777777" w:rsidR="002B2567" w:rsidRPr="002B2567" w:rsidRDefault="002B2567" w:rsidP="00FA2953">
      <w:pPr>
        <w:pStyle w:val="Nidungvnbn"/>
        <w:rPr>
          <w:rFonts w:eastAsiaTheme="minorHAnsi"/>
        </w:rPr>
      </w:pPr>
      <w:r w:rsidRPr="002B2567">
        <w:rPr>
          <w:rFonts w:eastAsiaTheme="minorHAnsi"/>
        </w:rPr>
        <w:t>( Lưu ý trong lúc cài đặt nhớ tick vào 2 ô như hình bên dưới):</w:t>
      </w:r>
    </w:p>
    <w:p w14:paraId="1E281DEB" w14:textId="77777777" w:rsidR="002B2567" w:rsidRPr="002B2567" w:rsidRDefault="002B2567" w:rsidP="00E202B4">
      <w:pPr>
        <w:pStyle w:val="Nidungvnbn"/>
        <w:rPr>
          <w:rFonts w:eastAsiaTheme="minorHAnsi"/>
        </w:rPr>
      </w:pPr>
      <w:r w:rsidRPr="002B2567">
        <w:rPr>
          <w:rFonts w:eastAsiaTheme="minorHAnsi"/>
          <w:noProof/>
        </w:rPr>
        <w:drawing>
          <wp:inline distT="0" distB="0" distL="0" distR="0" wp14:anchorId="4007460C" wp14:editId="6219FDAF">
            <wp:extent cx="5349240" cy="3543935"/>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349240" cy="3543935"/>
                    </a:xfrm>
                    <a:prstGeom prst="rect">
                      <a:avLst/>
                    </a:prstGeom>
                  </pic:spPr>
                </pic:pic>
              </a:graphicData>
            </a:graphic>
          </wp:inline>
        </w:drawing>
      </w:r>
    </w:p>
    <w:p w14:paraId="041075E0" w14:textId="77777777" w:rsidR="002B2567" w:rsidRPr="00FA2953" w:rsidRDefault="002B2567" w:rsidP="00FA2953">
      <w:pPr>
        <w:pStyle w:val="Nidungvnbn"/>
        <w:numPr>
          <w:ilvl w:val="0"/>
          <w:numId w:val="9"/>
        </w:numPr>
        <w:rPr>
          <w:rFonts w:eastAsiaTheme="minorHAnsi"/>
          <w:b/>
          <w:bCs/>
          <w:i/>
          <w:iCs/>
        </w:rPr>
      </w:pPr>
      <w:r w:rsidRPr="00FA2953">
        <w:rPr>
          <w:rFonts w:eastAsiaTheme="minorHAnsi"/>
          <w:b/>
          <w:bCs/>
          <w:i/>
          <w:iCs/>
        </w:rPr>
        <w:t>Chương trình đầu tiên “Hello World”</w:t>
      </w:r>
    </w:p>
    <w:p w14:paraId="0686BA04" w14:textId="77777777" w:rsidR="002B2567" w:rsidRPr="00FA2953" w:rsidRDefault="002B2567" w:rsidP="00FA2953">
      <w:pPr>
        <w:pStyle w:val="Nidungvnbn"/>
        <w:numPr>
          <w:ilvl w:val="0"/>
          <w:numId w:val="18"/>
        </w:numPr>
        <w:rPr>
          <w:rFonts w:eastAsiaTheme="minorHAnsi"/>
          <w:b/>
          <w:bCs/>
          <w:i/>
          <w:iCs/>
        </w:rPr>
      </w:pPr>
      <w:r w:rsidRPr="00FA2953">
        <w:rPr>
          <w:rFonts w:eastAsiaTheme="minorHAnsi"/>
          <w:b/>
          <w:bCs/>
          <w:i/>
          <w:iCs/>
        </w:rPr>
        <w:t>Truy cập Python</w:t>
      </w:r>
    </w:p>
    <w:p w14:paraId="799AE24C" w14:textId="77777777" w:rsidR="002B2567" w:rsidRPr="002B2567" w:rsidRDefault="002B2567" w:rsidP="00FA2953">
      <w:pPr>
        <w:pStyle w:val="Nidungvnbn"/>
        <w:rPr>
          <w:rFonts w:eastAsiaTheme="minorHAnsi"/>
        </w:rPr>
      </w:pPr>
      <w:r w:rsidRPr="002B2567">
        <w:rPr>
          <w:rFonts w:eastAsiaTheme="minorHAnsi"/>
        </w:rPr>
        <w:t xml:space="preserve">Từ màn hình chính sau khi cài đặt thành công vào Start </w:t>
      </w:r>
      <w:r w:rsidRPr="002B2567">
        <w:rPr>
          <w:rFonts w:eastAsiaTheme="minorHAnsi"/>
        </w:rPr>
        <w:sym w:font="Wingdings" w:char="F0E0"/>
      </w:r>
      <w:r w:rsidRPr="002B2567">
        <w:rPr>
          <w:rFonts w:eastAsiaTheme="minorHAnsi"/>
        </w:rPr>
        <w:t xml:space="preserve"> Tìm đến thư mục Python </w:t>
      </w:r>
      <w:r w:rsidRPr="002B2567">
        <w:rPr>
          <w:rFonts w:eastAsiaTheme="minorHAnsi"/>
        </w:rPr>
        <w:sym w:font="Wingdings" w:char="F0E0"/>
      </w:r>
      <w:r w:rsidRPr="002B2567">
        <w:rPr>
          <w:rFonts w:eastAsiaTheme="minorHAnsi"/>
        </w:rPr>
        <w:t xml:space="preserve"> Mở IDE để viết chương trình (Ở đây mình cũng có thể dùng các công cụ khác như Visual Studio Code, Subline Text, vv…)</w:t>
      </w:r>
    </w:p>
    <w:p w14:paraId="45E87C50" w14:textId="77777777" w:rsidR="002B2567" w:rsidRPr="002B2567" w:rsidRDefault="002B2567" w:rsidP="00E202B4">
      <w:pPr>
        <w:pStyle w:val="Nidungvnbn"/>
        <w:jc w:val="center"/>
        <w:rPr>
          <w:rFonts w:eastAsiaTheme="minorHAnsi"/>
        </w:rPr>
      </w:pPr>
      <w:r w:rsidRPr="002B2567">
        <w:rPr>
          <w:rFonts w:eastAsiaTheme="minorHAnsi"/>
          <w:noProof/>
        </w:rPr>
        <w:lastRenderedPageBreak/>
        <w:drawing>
          <wp:inline distT="0" distB="0" distL="0" distR="0" wp14:anchorId="7AEA54A3" wp14:editId="00F42F45">
            <wp:extent cx="3215640" cy="3398520"/>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22923" r="58923"/>
                    <a:stretch/>
                  </pic:blipFill>
                  <pic:spPr bwMode="auto">
                    <a:xfrm>
                      <a:off x="0" y="0"/>
                      <a:ext cx="3215640" cy="3398520"/>
                    </a:xfrm>
                    <a:prstGeom prst="rect">
                      <a:avLst/>
                    </a:prstGeom>
                    <a:noFill/>
                    <a:ln>
                      <a:noFill/>
                    </a:ln>
                    <a:extLst>
                      <a:ext uri="{53640926-AAD7-44D8-BBD7-CCE9431645EC}">
                        <a14:shadowObscured xmlns:a14="http://schemas.microsoft.com/office/drawing/2010/main"/>
                      </a:ext>
                    </a:extLst>
                  </pic:spPr>
                </pic:pic>
              </a:graphicData>
            </a:graphic>
          </wp:inline>
        </w:drawing>
      </w:r>
    </w:p>
    <w:p w14:paraId="02F5E8E6" w14:textId="77777777" w:rsidR="002B2567" w:rsidRPr="00FA2953" w:rsidRDefault="002B2567" w:rsidP="00FA2953">
      <w:pPr>
        <w:pStyle w:val="Nidungvnbn"/>
        <w:numPr>
          <w:ilvl w:val="0"/>
          <w:numId w:val="18"/>
        </w:numPr>
        <w:rPr>
          <w:rFonts w:eastAsiaTheme="minorHAnsi"/>
          <w:b/>
          <w:bCs/>
          <w:i/>
          <w:iCs/>
        </w:rPr>
      </w:pPr>
      <w:r w:rsidRPr="00FA2953">
        <w:rPr>
          <w:rFonts w:eastAsiaTheme="minorHAnsi"/>
          <w:b/>
          <w:bCs/>
          <w:i/>
          <w:iCs/>
        </w:rPr>
        <w:t>Viết chương trình đầu tiên</w:t>
      </w:r>
    </w:p>
    <w:p w14:paraId="2EF47F3F" w14:textId="0EA90A26" w:rsidR="002B2567" w:rsidRPr="002B2567" w:rsidRDefault="002B2567" w:rsidP="00FA2953">
      <w:pPr>
        <w:pStyle w:val="Nidungvnbn"/>
        <w:rPr>
          <w:rFonts w:eastAsiaTheme="minorHAnsi"/>
        </w:rPr>
      </w:pPr>
      <w:r>
        <w:rPr>
          <w:rFonts w:eastAsiaTheme="minorHAnsi"/>
        </w:rPr>
        <w:t xml:space="preserve">- </w:t>
      </w:r>
      <w:r w:rsidRPr="002B2567">
        <w:rPr>
          <w:rFonts w:eastAsiaTheme="minorHAnsi"/>
        </w:rPr>
        <w:t>Sau khi mở IDE sẽ hiển thị giao diện như hình bên dưới:</w:t>
      </w:r>
    </w:p>
    <w:p w14:paraId="74C2567F" w14:textId="77777777" w:rsidR="002B2567" w:rsidRPr="002B2567" w:rsidRDefault="002B2567" w:rsidP="00E202B4">
      <w:pPr>
        <w:pStyle w:val="Nidungvnbn"/>
        <w:rPr>
          <w:rFonts w:eastAsiaTheme="minorHAnsi"/>
        </w:rPr>
      </w:pPr>
      <w:r w:rsidRPr="002B2567">
        <w:rPr>
          <w:rFonts w:eastAsiaTheme="minorHAnsi"/>
          <w:noProof/>
        </w:rPr>
        <w:drawing>
          <wp:inline distT="0" distB="0" distL="0" distR="0" wp14:anchorId="3045D143" wp14:editId="0103844F">
            <wp:extent cx="5349240" cy="1920240"/>
            <wp:effectExtent l="0" t="0" r="381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b="35913"/>
                    <a:stretch/>
                  </pic:blipFill>
                  <pic:spPr bwMode="auto">
                    <a:xfrm>
                      <a:off x="0" y="0"/>
                      <a:ext cx="5349240" cy="1920240"/>
                    </a:xfrm>
                    <a:prstGeom prst="rect">
                      <a:avLst/>
                    </a:prstGeom>
                    <a:ln>
                      <a:noFill/>
                    </a:ln>
                    <a:extLst>
                      <a:ext uri="{53640926-AAD7-44D8-BBD7-CCE9431645EC}">
                        <a14:shadowObscured xmlns:a14="http://schemas.microsoft.com/office/drawing/2010/main"/>
                      </a:ext>
                    </a:extLst>
                  </pic:spPr>
                </pic:pic>
              </a:graphicData>
            </a:graphic>
          </wp:inline>
        </w:drawing>
      </w:r>
    </w:p>
    <w:p w14:paraId="48E618F7" w14:textId="77777777" w:rsidR="002B2567" w:rsidRDefault="002B2567" w:rsidP="002B2567">
      <w:pPr>
        <w:spacing w:after="160" w:line="360" w:lineRule="auto"/>
        <w:ind w:left="360" w:firstLine="360"/>
        <w:jc w:val="both"/>
        <w:rPr>
          <w:rFonts w:eastAsiaTheme="minorHAnsi"/>
          <w:sz w:val="26"/>
          <w:szCs w:val="26"/>
        </w:rPr>
      </w:pPr>
    </w:p>
    <w:p w14:paraId="65F364C8" w14:textId="77777777" w:rsidR="002B2567" w:rsidRDefault="002B2567" w:rsidP="002B2567">
      <w:pPr>
        <w:spacing w:after="160" w:line="360" w:lineRule="auto"/>
        <w:ind w:left="360" w:firstLine="360"/>
        <w:jc w:val="both"/>
        <w:rPr>
          <w:rFonts w:eastAsiaTheme="minorHAnsi"/>
          <w:sz w:val="26"/>
          <w:szCs w:val="26"/>
        </w:rPr>
      </w:pPr>
    </w:p>
    <w:p w14:paraId="2EBEDCB0" w14:textId="77777777" w:rsidR="002B2567" w:rsidRDefault="002B2567" w:rsidP="002B2567">
      <w:pPr>
        <w:spacing w:after="160" w:line="360" w:lineRule="auto"/>
        <w:ind w:left="360" w:firstLine="360"/>
        <w:jc w:val="both"/>
        <w:rPr>
          <w:rFonts w:eastAsiaTheme="minorHAnsi"/>
          <w:sz w:val="26"/>
          <w:szCs w:val="26"/>
        </w:rPr>
      </w:pPr>
    </w:p>
    <w:p w14:paraId="661ABF62" w14:textId="77777777" w:rsidR="002B2567" w:rsidRDefault="002B2567" w:rsidP="00FA2953">
      <w:pPr>
        <w:spacing w:after="160" w:line="360" w:lineRule="auto"/>
        <w:jc w:val="both"/>
        <w:rPr>
          <w:rFonts w:eastAsiaTheme="minorHAnsi"/>
          <w:sz w:val="26"/>
          <w:szCs w:val="26"/>
        </w:rPr>
      </w:pPr>
    </w:p>
    <w:p w14:paraId="5E7D4956" w14:textId="79B60BD6" w:rsidR="002B2567" w:rsidRPr="002B2567" w:rsidRDefault="002B2567" w:rsidP="00FA2953">
      <w:pPr>
        <w:pStyle w:val="Nidungvnbn"/>
        <w:rPr>
          <w:rFonts w:eastAsiaTheme="minorHAnsi"/>
        </w:rPr>
      </w:pPr>
      <w:r>
        <w:rPr>
          <w:rFonts w:eastAsiaTheme="minorHAnsi"/>
        </w:rPr>
        <w:lastRenderedPageBreak/>
        <w:t xml:space="preserve">- </w:t>
      </w:r>
      <w:r w:rsidRPr="002B2567">
        <w:rPr>
          <w:rFonts w:eastAsiaTheme="minorHAnsi"/>
        </w:rPr>
        <w:t xml:space="preserve">Tạo file mới : Vào chọn </w:t>
      </w:r>
      <w:r w:rsidRPr="002B2567">
        <w:rPr>
          <w:rFonts w:eastAsiaTheme="minorHAnsi"/>
          <w:b/>
          <w:bCs/>
        </w:rPr>
        <w:t>File</w:t>
      </w:r>
      <w:r w:rsidRPr="002B2567">
        <w:rPr>
          <w:rFonts w:eastAsiaTheme="minorHAnsi"/>
        </w:rPr>
        <w:t xml:space="preserve"> </w:t>
      </w:r>
      <w:r w:rsidRPr="002B2567">
        <w:rPr>
          <w:rFonts w:eastAsiaTheme="minorHAnsi"/>
        </w:rPr>
        <w:sym w:font="Wingdings" w:char="F0E0"/>
      </w:r>
      <w:r w:rsidRPr="002B2567">
        <w:rPr>
          <w:rFonts w:eastAsiaTheme="minorHAnsi"/>
        </w:rPr>
        <w:t xml:space="preserve"> </w:t>
      </w:r>
      <w:r w:rsidRPr="002B2567">
        <w:rPr>
          <w:rFonts w:eastAsiaTheme="minorHAnsi"/>
          <w:b/>
          <w:bCs/>
        </w:rPr>
        <w:t>New File</w:t>
      </w:r>
      <w:r w:rsidRPr="002B2567">
        <w:rPr>
          <w:rFonts w:eastAsiaTheme="minorHAnsi"/>
        </w:rPr>
        <w:t xml:space="preserve"> để tạo File mới.</w:t>
      </w:r>
    </w:p>
    <w:p w14:paraId="0773442F" w14:textId="77777777" w:rsidR="002B2567" w:rsidRPr="002B2567" w:rsidRDefault="002B2567" w:rsidP="00E202B4">
      <w:pPr>
        <w:pStyle w:val="Nidungvnbn"/>
        <w:rPr>
          <w:rFonts w:eastAsiaTheme="minorHAnsi"/>
        </w:rPr>
      </w:pPr>
      <w:r w:rsidRPr="002B2567">
        <w:rPr>
          <w:rFonts w:eastAsiaTheme="minorHAnsi"/>
          <w:noProof/>
        </w:rPr>
        <w:drawing>
          <wp:inline distT="0" distB="0" distL="0" distR="0" wp14:anchorId="37F9134A" wp14:editId="301246E1">
            <wp:extent cx="5326380" cy="4358640"/>
            <wp:effectExtent l="0" t="0" r="762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7">
                      <a:extLst>
                        <a:ext uri="{28A0092B-C50C-407E-A947-70E740481C1C}">
                          <a14:useLocalDpi xmlns:a14="http://schemas.microsoft.com/office/drawing/2010/main" val="0"/>
                        </a:ext>
                      </a:extLst>
                    </a:blip>
                    <a:srcRect l="28846" t="16542" r="25955" b="45451"/>
                    <a:stretch/>
                  </pic:blipFill>
                  <pic:spPr bwMode="auto">
                    <a:xfrm>
                      <a:off x="0" y="0"/>
                      <a:ext cx="5326380" cy="4358640"/>
                    </a:xfrm>
                    <a:prstGeom prst="rect">
                      <a:avLst/>
                    </a:prstGeom>
                    <a:noFill/>
                    <a:ln>
                      <a:noFill/>
                    </a:ln>
                    <a:extLst>
                      <a:ext uri="{53640926-AAD7-44D8-BBD7-CCE9431645EC}">
                        <a14:shadowObscured xmlns:a14="http://schemas.microsoft.com/office/drawing/2010/main"/>
                      </a:ext>
                    </a:extLst>
                  </pic:spPr>
                </pic:pic>
              </a:graphicData>
            </a:graphic>
          </wp:inline>
        </w:drawing>
      </w:r>
    </w:p>
    <w:p w14:paraId="6C0B6DAD" w14:textId="6EDC9DFA" w:rsidR="002B2567" w:rsidRPr="002B2567" w:rsidRDefault="002B2567" w:rsidP="00FA2953">
      <w:pPr>
        <w:pStyle w:val="Nidungvnbn"/>
        <w:rPr>
          <w:rFonts w:eastAsiaTheme="minorHAnsi"/>
        </w:rPr>
      </w:pPr>
      <w:r>
        <w:rPr>
          <w:rFonts w:eastAsiaTheme="minorHAnsi"/>
        </w:rPr>
        <w:t xml:space="preserve">- </w:t>
      </w:r>
      <w:r w:rsidRPr="002B2567">
        <w:rPr>
          <w:rFonts w:eastAsiaTheme="minorHAnsi"/>
        </w:rPr>
        <w:t>Sau đó viết chương trình đầu tiên: In câu lệnh “</w:t>
      </w:r>
      <w:r w:rsidRPr="002B2567">
        <w:rPr>
          <w:rFonts w:eastAsiaTheme="minorHAnsi"/>
          <w:b/>
          <w:bCs/>
        </w:rPr>
        <w:t>Hello World</w:t>
      </w:r>
      <w:r w:rsidRPr="002B2567">
        <w:rPr>
          <w:rFonts w:eastAsiaTheme="minorHAnsi"/>
        </w:rPr>
        <w:t>” ra màn hình:</w:t>
      </w:r>
    </w:p>
    <w:p w14:paraId="67687801" w14:textId="19EB28CC" w:rsidR="002B2567" w:rsidRDefault="002B2567" w:rsidP="00E202B4">
      <w:pPr>
        <w:pStyle w:val="Nidungvnbn"/>
        <w:rPr>
          <w:rFonts w:eastAsiaTheme="minorHAnsi"/>
        </w:rPr>
      </w:pPr>
      <w:r w:rsidRPr="002B2567">
        <w:rPr>
          <w:rFonts w:eastAsiaTheme="minorHAnsi"/>
          <w:noProof/>
        </w:rPr>
        <w:drawing>
          <wp:inline distT="0" distB="0" distL="0" distR="0" wp14:anchorId="0439C407" wp14:editId="50299C38">
            <wp:extent cx="5318760" cy="253746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18760" cy="2537460"/>
                    </a:xfrm>
                    <a:prstGeom prst="rect">
                      <a:avLst/>
                    </a:prstGeom>
                  </pic:spPr>
                </pic:pic>
              </a:graphicData>
            </a:graphic>
          </wp:inline>
        </w:drawing>
      </w:r>
    </w:p>
    <w:p w14:paraId="56B5B3C3" w14:textId="38D01904" w:rsidR="002B2567" w:rsidRPr="002B2567" w:rsidRDefault="002B2567" w:rsidP="00FA2953">
      <w:pPr>
        <w:pStyle w:val="Nidungvnbn"/>
        <w:rPr>
          <w:rFonts w:eastAsiaTheme="minorHAnsi"/>
        </w:rPr>
      </w:pPr>
      <w:r>
        <w:rPr>
          <w:rFonts w:eastAsiaTheme="minorHAnsi"/>
        </w:rPr>
        <w:lastRenderedPageBreak/>
        <w:t xml:space="preserve">- </w:t>
      </w:r>
      <w:r w:rsidRPr="002B2567">
        <w:rPr>
          <w:rFonts w:eastAsiaTheme="minorHAnsi"/>
        </w:rPr>
        <w:t xml:space="preserve">Lưu chương trình: (Lưu ý lưu file dưới dạng: </w:t>
      </w:r>
      <w:r w:rsidRPr="002B2567">
        <w:rPr>
          <w:rFonts w:eastAsiaTheme="minorHAnsi"/>
          <w:b/>
          <w:bCs/>
        </w:rPr>
        <w:t>Tên file.py</w:t>
      </w:r>
      <w:r w:rsidRPr="002B2567">
        <w:rPr>
          <w:rFonts w:eastAsiaTheme="minorHAnsi"/>
        </w:rPr>
        <w:t>).</w:t>
      </w:r>
    </w:p>
    <w:p w14:paraId="5BE2668C" w14:textId="6D88E243" w:rsidR="00613727" w:rsidRDefault="002B2567" w:rsidP="00E202B4">
      <w:pPr>
        <w:pStyle w:val="Nidungvnbn"/>
        <w:rPr>
          <w:rFonts w:eastAsiaTheme="minorHAnsi"/>
        </w:rPr>
      </w:pPr>
      <w:r w:rsidRPr="002B2567">
        <w:rPr>
          <w:rFonts w:eastAsiaTheme="minorHAnsi"/>
          <w:noProof/>
        </w:rPr>
        <w:drawing>
          <wp:inline distT="0" distB="0" distL="0" distR="0" wp14:anchorId="2AF7885F" wp14:editId="18E4146A">
            <wp:extent cx="5372100" cy="332232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9">
                      <a:extLst>
                        <a:ext uri="{28A0092B-C50C-407E-A947-70E740481C1C}">
                          <a14:useLocalDpi xmlns:a14="http://schemas.microsoft.com/office/drawing/2010/main" val="0"/>
                        </a:ext>
                      </a:extLst>
                    </a:blip>
                    <a:srcRect l="28581" t="17015" r="25823" b="35959"/>
                    <a:stretch/>
                  </pic:blipFill>
                  <pic:spPr bwMode="auto">
                    <a:xfrm>
                      <a:off x="0" y="0"/>
                      <a:ext cx="5372100" cy="3322320"/>
                    </a:xfrm>
                    <a:prstGeom prst="rect">
                      <a:avLst/>
                    </a:prstGeom>
                    <a:noFill/>
                    <a:ln>
                      <a:noFill/>
                    </a:ln>
                    <a:extLst>
                      <a:ext uri="{53640926-AAD7-44D8-BBD7-CCE9431645EC}">
                        <a14:shadowObscured xmlns:a14="http://schemas.microsoft.com/office/drawing/2010/main"/>
                      </a:ext>
                    </a:extLst>
                  </pic:spPr>
                </pic:pic>
              </a:graphicData>
            </a:graphic>
          </wp:inline>
        </w:drawing>
      </w:r>
    </w:p>
    <w:p w14:paraId="005349B9" w14:textId="43743357" w:rsidR="002B2567" w:rsidRPr="002B2567" w:rsidRDefault="00613727" w:rsidP="00E53771">
      <w:pPr>
        <w:pStyle w:val="Nidungvnbn"/>
        <w:rPr>
          <w:rFonts w:eastAsiaTheme="minorHAnsi"/>
        </w:rPr>
      </w:pPr>
      <w:r>
        <w:rPr>
          <w:rFonts w:eastAsiaTheme="minorHAnsi"/>
        </w:rPr>
        <w:t xml:space="preserve">- </w:t>
      </w:r>
      <w:r w:rsidR="002B2567" w:rsidRPr="002B2567">
        <w:rPr>
          <w:rFonts w:eastAsiaTheme="minorHAnsi"/>
        </w:rPr>
        <w:t xml:space="preserve">Chạy chương trình: Nhấn </w:t>
      </w:r>
      <w:r w:rsidR="002B2567" w:rsidRPr="002B2567">
        <w:rPr>
          <w:rFonts w:eastAsiaTheme="minorHAnsi"/>
          <w:b/>
          <w:bCs/>
        </w:rPr>
        <w:t>Enter</w:t>
      </w:r>
      <w:r w:rsidR="002B2567" w:rsidRPr="002B2567">
        <w:rPr>
          <w:rFonts w:eastAsiaTheme="minorHAnsi"/>
        </w:rPr>
        <w:t xml:space="preserve"> để chạy chương trình thành công.</w:t>
      </w:r>
    </w:p>
    <w:p w14:paraId="163FE0D4" w14:textId="77777777" w:rsidR="002B2567" w:rsidRPr="002B2567" w:rsidRDefault="002B2567" w:rsidP="00E202B4">
      <w:pPr>
        <w:pStyle w:val="Nidungvnbn"/>
        <w:rPr>
          <w:rFonts w:eastAsiaTheme="minorHAnsi"/>
        </w:rPr>
      </w:pPr>
      <w:r w:rsidRPr="002B2567">
        <w:rPr>
          <w:rFonts w:eastAsiaTheme="minorHAnsi"/>
          <w:noProof/>
        </w:rPr>
        <w:drawing>
          <wp:inline distT="0" distB="0" distL="0" distR="0" wp14:anchorId="6B142A17" wp14:editId="67CDF804">
            <wp:extent cx="5372100" cy="144970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372100" cy="1449705"/>
                    </a:xfrm>
                    <a:prstGeom prst="rect">
                      <a:avLst/>
                    </a:prstGeom>
                  </pic:spPr>
                </pic:pic>
              </a:graphicData>
            </a:graphic>
          </wp:inline>
        </w:drawing>
      </w:r>
    </w:p>
    <w:p w14:paraId="7FB8F0AE" w14:textId="1784EFD0" w:rsidR="002B2567" w:rsidRPr="00613727" w:rsidRDefault="002B2567" w:rsidP="00E53771">
      <w:pPr>
        <w:pStyle w:val="Nidungvnbn"/>
        <w:rPr>
          <w:rFonts w:eastAsiaTheme="minorHAnsi"/>
        </w:rPr>
      </w:pPr>
      <w:r w:rsidRPr="002B2567">
        <w:rPr>
          <w:rFonts w:eastAsiaTheme="minorHAnsi"/>
        </w:rPr>
        <w:sym w:font="Wingdings" w:char="F0E0"/>
      </w:r>
      <w:r w:rsidRPr="002B2567">
        <w:rPr>
          <w:rFonts w:eastAsiaTheme="minorHAnsi"/>
        </w:rPr>
        <w:t xml:space="preserve"> Lưu ý: Có thể sử dụng các cửa sổ dòng lệnh khác để thực thi chương trình hoặc các công cụ khác được tích hợp sẳn.</w:t>
      </w:r>
    </w:p>
    <w:p w14:paraId="4AEF4AB8" w14:textId="3FB457B7" w:rsidR="00B76781" w:rsidRDefault="00B76781" w:rsidP="0039253B">
      <w:pPr>
        <w:pStyle w:val="Tiumccp2"/>
        <w:numPr>
          <w:ilvl w:val="0"/>
          <w:numId w:val="2"/>
        </w:numPr>
      </w:pPr>
      <w:bookmarkStart w:id="10" w:name="_Toc102728359"/>
      <w:r>
        <w:t>Giới thiệu Netmiko</w:t>
      </w:r>
      <w:bookmarkEnd w:id="10"/>
    </w:p>
    <w:p w14:paraId="0495E020" w14:textId="602E2078" w:rsidR="00E16DBD" w:rsidRDefault="00E16DBD" w:rsidP="0039253B">
      <w:pPr>
        <w:pStyle w:val="Tiumccp3"/>
        <w:numPr>
          <w:ilvl w:val="0"/>
          <w:numId w:val="3"/>
        </w:numPr>
        <w:ind w:left="900" w:hanging="450"/>
      </w:pPr>
      <w:bookmarkStart w:id="11" w:name="_Toc102728360"/>
      <w:r>
        <w:t>Thư viện Netmiko là gì?</w:t>
      </w:r>
      <w:bookmarkEnd w:id="11"/>
    </w:p>
    <w:p w14:paraId="2C3BE2AF" w14:textId="5D46B77B" w:rsidR="00FF02E6" w:rsidRDefault="00FF02E6" w:rsidP="00E202B4">
      <w:pPr>
        <w:pStyle w:val="Nidungvnbn"/>
      </w:pPr>
      <w:r>
        <w:rPr>
          <w:noProof/>
        </w:rPr>
        <w:lastRenderedPageBreak/>
        <w:drawing>
          <wp:inline distT="0" distB="0" distL="0" distR="0" wp14:anchorId="1B9C0964" wp14:editId="694EA0D3">
            <wp:extent cx="5288280" cy="2324100"/>
            <wp:effectExtent l="0" t="0" r="7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88280" cy="2324100"/>
                    </a:xfrm>
                    <a:prstGeom prst="rect">
                      <a:avLst/>
                    </a:prstGeom>
                    <a:noFill/>
                  </pic:spPr>
                </pic:pic>
              </a:graphicData>
            </a:graphic>
          </wp:inline>
        </w:drawing>
      </w:r>
    </w:p>
    <w:p w14:paraId="7CF9DCD8" w14:textId="0A7E9231" w:rsidR="009F5DC5" w:rsidRPr="00C76FB5" w:rsidRDefault="009F5DC5" w:rsidP="009F5DC5">
      <w:pPr>
        <w:pStyle w:val="Caption"/>
      </w:pPr>
      <w:bookmarkStart w:id="12" w:name="_Toc102504547"/>
      <w:r>
        <w:t xml:space="preserve">Hình </w:t>
      </w:r>
      <w:fldSimple w:instr=" SEQ Hình \* ARABIC ">
        <w:r w:rsidR="00A05FF4">
          <w:rPr>
            <w:noProof/>
          </w:rPr>
          <w:t>2</w:t>
        </w:r>
      </w:fldSimple>
      <w:r>
        <w:t>: Thư viện Netmiko trong tự động hóa.</w:t>
      </w:r>
      <w:bookmarkEnd w:id="12"/>
    </w:p>
    <w:p w14:paraId="10742314" w14:textId="77777777" w:rsidR="00FF02E6" w:rsidRPr="00E53771" w:rsidRDefault="00FF02E6" w:rsidP="00E53771">
      <w:pPr>
        <w:pStyle w:val="Nidungvnbn"/>
        <w:numPr>
          <w:ilvl w:val="0"/>
          <w:numId w:val="9"/>
        </w:numPr>
        <w:rPr>
          <w:b/>
          <w:bCs/>
          <w:i/>
          <w:iCs/>
        </w:rPr>
      </w:pPr>
      <w:r w:rsidRPr="00E53771">
        <w:rPr>
          <w:b/>
          <w:bCs/>
          <w:i/>
          <w:iCs/>
        </w:rPr>
        <w:t>Tổng quan</w:t>
      </w:r>
    </w:p>
    <w:p w14:paraId="1CD526B1" w14:textId="6818560E" w:rsidR="00FF02E6" w:rsidRDefault="00FF02E6" w:rsidP="00E53771">
      <w:pPr>
        <w:pStyle w:val="Nidungvnbn"/>
      </w:pPr>
      <w:r w:rsidRPr="00C425B2">
        <w:t>Netmiko là thư viện mã nguồn mở</w:t>
      </w:r>
      <w:r>
        <w:t xml:space="preserve"> của Python</w:t>
      </w:r>
      <w:r w:rsidRPr="00C425B2">
        <w:t xml:space="preserve"> giúp đơn giản hóa việc quản lý SSH cho các thiết bị mạng. Đây là một thư viện phổ biến và dễ sử dụng vì </w:t>
      </w:r>
      <w:r>
        <w:t>N</w:t>
      </w:r>
      <w:r w:rsidRPr="00C425B2">
        <w:t>etmiko hỗ trợ nhiều thiết bị của nhà cung cấp. Sau đây là một số thiết bị của nhà cung cấp được hỗ trợ bởi Netmiko</w:t>
      </w:r>
      <w:r>
        <w:t xml:space="preserve">: </w:t>
      </w:r>
      <w:r w:rsidRPr="00C425B2">
        <w:t>Arista vEOS</w:t>
      </w:r>
      <w:r>
        <w:t xml:space="preserve">, </w:t>
      </w:r>
      <w:r w:rsidRPr="00C425B2">
        <w:t>Cisco ASA</w:t>
      </w:r>
      <w:r>
        <w:t xml:space="preserve">, </w:t>
      </w:r>
      <w:r w:rsidRPr="00C425B2">
        <w:t>Cisco IOS</w:t>
      </w:r>
      <w:r>
        <w:t xml:space="preserve">, </w:t>
      </w:r>
      <w:r w:rsidRPr="00C425B2">
        <w:t>Cisco IOS-XR</w:t>
      </w:r>
      <w:r>
        <w:t xml:space="preserve">, </w:t>
      </w:r>
      <w:r w:rsidRPr="00C425B2">
        <w:t>Cisco NX-OS</w:t>
      </w:r>
      <w:r>
        <w:t xml:space="preserve">, </w:t>
      </w:r>
      <w:r w:rsidRPr="00C425B2">
        <w:t>Cisco SG300</w:t>
      </w:r>
      <w:r>
        <w:t xml:space="preserve">, </w:t>
      </w:r>
      <w:r w:rsidRPr="00C425B2">
        <w:t>HP Comware7</w:t>
      </w:r>
      <w:r>
        <w:t xml:space="preserve">, </w:t>
      </w:r>
      <w:r w:rsidRPr="00C425B2">
        <w:t>Cisco IOS-XE</w:t>
      </w:r>
      <w:r>
        <w:t xml:space="preserve">, </w:t>
      </w:r>
      <w:r w:rsidRPr="00C425B2">
        <w:t>HP ProCurve</w:t>
      </w:r>
      <w:r>
        <w:t xml:space="preserve">, </w:t>
      </w:r>
      <w:r w:rsidRPr="00C425B2">
        <w:t>Juniper Junos</w:t>
      </w:r>
      <w:r>
        <w:t xml:space="preserve">, </w:t>
      </w:r>
      <w:r w:rsidRPr="00C425B2">
        <w:t>Linux</w:t>
      </w:r>
      <w:r>
        <w:t>,..</w:t>
      </w:r>
    </w:p>
    <w:p w14:paraId="08B46231" w14:textId="77777777" w:rsidR="00FF02E6" w:rsidRPr="00E53771" w:rsidRDefault="00FF02E6" w:rsidP="00E53771">
      <w:pPr>
        <w:pStyle w:val="Nidungvnbn"/>
        <w:numPr>
          <w:ilvl w:val="0"/>
          <w:numId w:val="9"/>
        </w:numPr>
        <w:rPr>
          <w:b/>
          <w:bCs/>
          <w:i/>
          <w:iCs/>
        </w:rPr>
      </w:pPr>
      <w:r w:rsidRPr="00E53771">
        <w:rPr>
          <w:b/>
          <w:bCs/>
          <w:i/>
          <w:iCs/>
        </w:rPr>
        <w:t>Mục đích của thư viện Netmiko</w:t>
      </w:r>
    </w:p>
    <w:p w14:paraId="0B27B2B1" w14:textId="77777777" w:rsidR="00FF02E6" w:rsidRPr="002F2B73" w:rsidRDefault="00FF02E6" w:rsidP="00E53771">
      <w:pPr>
        <w:pStyle w:val="Nidungvnbn"/>
      </w:pPr>
      <w:r>
        <w:t xml:space="preserve">+ </w:t>
      </w:r>
      <w:r w:rsidRPr="002F2B73">
        <w:t>Thiết lập thành công kết nối SSH với thiết bị.</w:t>
      </w:r>
    </w:p>
    <w:p w14:paraId="0CFEEF52" w14:textId="77777777" w:rsidR="00FF02E6" w:rsidRPr="002F2B73" w:rsidRDefault="00FF02E6" w:rsidP="00E53771">
      <w:pPr>
        <w:pStyle w:val="Nidungvnbn"/>
      </w:pPr>
      <w:r>
        <w:t xml:space="preserve">+ </w:t>
      </w:r>
      <w:r w:rsidRPr="002F2B73">
        <w:t>Đơn giản hóa việc thực thi, truy xuất và định dạng các lệnh hiển thị.</w:t>
      </w:r>
    </w:p>
    <w:p w14:paraId="2B2FC70D" w14:textId="77777777" w:rsidR="00FF02E6" w:rsidRPr="002F2B73" w:rsidRDefault="00FF02E6" w:rsidP="00E53771">
      <w:pPr>
        <w:pStyle w:val="Nidungvnbn"/>
      </w:pPr>
      <w:r>
        <w:t xml:space="preserve">+ </w:t>
      </w:r>
      <w:r w:rsidRPr="002F2B73">
        <w:t>Đơn giản hóa việc thực hiện các lệnh cấu hình.</w:t>
      </w:r>
    </w:p>
    <w:p w14:paraId="62F40248" w14:textId="77777777" w:rsidR="00FF02E6" w:rsidRPr="002F2B73" w:rsidRDefault="00FF02E6" w:rsidP="00E53771">
      <w:pPr>
        <w:pStyle w:val="Nidungvnbn"/>
      </w:pPr>
      <w:r>
        <w:t xml:space="preserve">+ </w:t>
      </w:r>
      <w:r w:rsidRPr="002F2B73">
        <w:t>Tóm tắt phần lớn cơ chế tương tác với thiết bị ở mức độ thấp.</w:t>
      </w:r>
    </w:p>
    <w:p w14:paraId="460865B6" w14:textId="77777777" w:rsidR="00FF02E6" w:rsidRPr="002F2B73" w:rsidRDefault="00FF02E6" w:rsidP="00E53771">
      <w:pPr>
        <w:pStyle w:val="Nidungvnbn"/>
      </w:pPr>
      <w:r>
        <w:t xml:space="preserve">+ </w:t>
      </w:r>
      <w:r w:rsidRPr="002F2B73">
        <w:t>Cung cấp một API thống nhất (tương đối) để tương tác với các thiết bị.</w:t>
      </w:r>
    </w:p>
    <w:p w14:paraId="4B32E3FD" w14:textId="77777777" w:rsidR="00FF02E6" w:rsidRDefault="00FF02E6" w:rsidP="00E53771">
      <w:pPr>
        <w:pStyle w:val="Nidungvnbn"/>
      </w:pPr>
      <w:r>
        <w:t xml:space="preserve">+ </w:t>
      </w:r>
      <w:r w:rsidRPr="002F2B73">
        <w:t>Thực hiện những điều trên trên một loạt các nhà cung cấp và nền tảng mạng.</w:t>
      </w:r>
    </w:p>
    <w:p w14:paraId="7A6137D3" w14:textId="77777777" w:rsidR="00FF02E6" w:rsidRPr="00E53771" w:rsidRDefault="00FF02E6" w:rsidP="00E53771">
      <w:pPr>
        <w:pStyle w:val="Nidungvnbn"/>
        <w:numPr>
          <w:ilvl w:val="0"/>
          <w:numId w:val="20"/>
        </w:numPr>
        <w:rPr>
          <w:b/>
          <w:bCs/>
          <w:i/>
          <w:iCs/>
        </w:rPr>
      </w:pPr>
      <w:r w:rsidRPr="00E53771">
        <w:rPr>
          <w:b/>
          <w:bCs/>
          <w:i/>
          <w:iCs/>
        </w:rPr>
        <w:t>Nền tảng hỗ trợ</w:t>
      </w:r>
    </w:p>
    <w:p w14:paraId="7EA78E76" w14:textId="77777777" w:rsidR="00FF02E6" w:rsidRPr="00E53771" w:rsidRDefault="00FF02E6" w:rsidP="00E53771">
      <w:pPr>
        <w:pStyle w:val="Nidungvnbn"/>
      </w:pPr>
      <w:r w:rsidRPr="00E53771">
        <w:t>Netmiko hiện hỗ trợ khoảng 80 nền tảng khác nhau. Để biết danh sách gần như đầy đủ các nền tảng được hỗ trợ, có thể truy cập  tại địa chỉ dưới đây để xem thêm: https://github.com/ktbyers/netmiko/blob/develop/PLATFORMS.md</w:t>
      </w:r>
    </w:p>
    <w:p w14:paraId="64A08E76" w14:textId="383A1244" w:rsidR="00FF02E6" w:rsidRPr="00FF02E6" w:rsidRDefault="00FF02E6" w:rsidP="00E53771">
      <w:pPr>
        <w:pStyle w:val="Nidungvnbn"/>
      </w:pPr>
      <w:r w:rsidRPr="001B18D2">
        <w:lastRenderedPageBreak/>
        <w:t xml:space="preserve">Ngoài hỗ trợ SSH, Netmiko cũng hỗ trợ </w:t>
      </w:r>
      <w:r>
        <w:t>s</w:t>
      </w:r>
      <w:r w:rsidRPr="001B18D2">
        <w:t>ao chép an toàn, kết nối telnet và kết nối nối tiếp. Hỗ trợ nền tảng cho mỗi cái này hạn chế hơn SSH. Một lần nữa, hãy xem t</w:t>
      </w:r>
      <w:r>
        <w:t xml:space="preserve">ại tệp </w:t>
      </w:r>
      <w:r w:rsidRPr="001B18D2">
        <w:t xml:space="preserve"> </w:t>
      </w:r>
      <w:hyperlink r:id="rId22" w:history="1">
        <w:r w:rsidRPr="009B7564">
          <w:rPr>
            <w:rStyle w:val="Hyperlink"/>
          </w:rPr>
          <w:t>https://github.com/ktbyers/netmiko/blob/develop/PLATFORMS.md</w:t>
        </w:r>
      </w:hyperlink>
      <w:r>
        <w:t xml:space="preserve"> </w:t>
      </w:r>
      <w:r w:rsidRPr="001B18D2">
        <w:t>để biết thêm chi tiết về các nền tảng được hỗ trợ cho các trường hợp sử dụng này.</w:t>
      </w:r>
    </w:p>
    <w:p w14:paraId="04690195" w14:textId="43ADA3C4" w:rsidR="00E16DBD" w:rsidRDefault="00E16DBD" w:rsidP="0039253B">
      <w:pPr>
        <w:pStyle w:val="Tiumccp3"/>
        <w:numPr>
          <w:ilvl w:val="0"/>
          <w:numId w:val="3"/>
        </w:numPr>
        <w:ind w:left="900" w:hanging="450"/>
      </w:pPr>
      <w:bookmarkStart w:id="13" w:name="_Toc102728361"/>
      <w:r>
        <w:t>Bắt đầu với thư viện Netmiko</w:t>
      </w:r>
      <w:bookmarkEnd w:id="13"/>
    </w:p>
    <w:p w14:paraId="74B82FC9" w14:textId="77777777" w:rsidR="00FF02E6" w:rsidRPr="00E53771" w:rsidRDefault="00FF02E6" w:rsidP="00E53771">
      <w:pPr>
        <w:pStyle w:val="Nidungvnbn"/>
        <w:numPr>
          <w:ilvl w:val="0"/>
          <w:numId w:val="21"/>
        </w:numPr>
        <w:rPr>
          <w:b/>
          <w:bCs/>
          <w:i/>
          <w:iCs/>
        </w:rPr>
      </w:pPr>
      <w:r w:rsidRPr="00E53771">
        <w:rPr>
          <w:b/>
          <w:bCs/>
          <w:i/>
          <w:iCs/>
        </w:rPr>
        <w:t>Cài đặt thư viện Netmiko cho Python.</w:t>
      </w:r>
    </w:p>
    <w:p w14:paraId="590E2735" w14:textId="77777777" w:rsidR="00FF02E6" w:rsidRPr="00FF02E6" w:rsidRDefault="00FF02E6" w:rsidP="00FF02E6">
      <w:pPr>
        <w:pStyle w:val="Nidungvnbn"/>
      </w:pPr>
      <w:r w:rsidRPr="00FF02E6">
        <w:t>Thư viện Netmiko mặc định sẽ không được cài đặt sẳn trong Python. Do đó chúng ta có thể cài đặt chúng. Để cài cặt máy tính chúng ta cần có kết nối Internet. Sau đó chúng ta nhấn tổ hợp Windows + R sao đó nhập cmd để vào cửa sổ Terminal:</w:t>
      </w:r>
    </w:p>
    <w:p w14:paraId="0F02F965" w14:textId="77777777" w:rsidR="00FF02E6" w:rsidRDefault="00FF02E6" w:rsidP="00E202B4">
      <w:pPr>
        <w:pStyle w:val="Nidungvnbn"/>
      </w:pPr>
      <w:r>
        <w:rPr>
          <w:noProof/>
        </w:rPr>
        <w:drawing>
          <wp:inline distT="0" distB="0" distL="0" distR="0" wp14:anchorId="75F53583" wp14:editId="5A4BB96C">
            <wp:extent cx="5318760" cy="31527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318760" cy="3152775"/>
                    </a:xfrm>
                    <a:prstGeom prst="rect">
                      <a:avLst/>
                    </a:prstGeom>
                  </pic:spPr>
                </pic:pic>
              </a:graphicData>
            </a:graphic>
          </wp:inline>
        </w:drawing>
      </w:r>
    </w:p>
    <w:p w14:paraId="002642B4" w14:textId="5B295E7F" w:rsidR="00FF02E6" w:rsidRDefault="00FF02E6" w:rsidP="00395993">
      <w:pPr>
        <w:pStyle w:val="Nidungvnbn"/>
      </w:pPr>
      <w:r>
        <w:t xml:space="preserve">- Sau đó nhập lệnh sau để cài đặt Netmiko: </w:t>
      </w:r>
      <w:r w:rsidRPr="00DA31CF">
        <w:rPr>
          <w:b/>
          <w:bCs/>
        </w:rPr>
        <w:t>pip install netmiko</w:t>
      </w:r>
      <w:r>
        <w:t xml:space="preserve"> để cài đặt:</w:t>
      </w:r>
    </w:p>
    <w:p w14:paraId="56D9B0E8" w14:textId="77777777" w:rsidR="00FF02E6" w:rsidRPr="00F775F6" w:rsidRDefault="00FF02E6" w:rsidP="00E202B4">
      <w:pPr>
        <w:pStyle w:val="Nidungvnbn"/>
      </w:pPr>
      <w:r w:rsidRPr="00F300D6">
        <w:rPr>
          <w:noProof/>
        </w:rPr>
        <w:drawing>
          <wp:inline distT="0" distB="0" distL="0" distR="0" wp14:anchorId="7D2EE787" wp14:editId="4CF21906">
            <wp:extent cx="4838700" cy="2762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838700" cy="276225"/>
                    </a:xfrm>
                    <a:prstGeom prst="rect">
                      <a:avLst/>
                    </a:prstGeom>
                  </pic:spPr>
                </pic:pic>
              </a:graphicData>
            </a:graphic>
          </wp:inline>
        </w:drawing>
      </w:r>
    </w:p>
    <w:p w14:paraId="786492FD" w14:textId="77777777" w:rsidR="00FF02E6" w:rsidRDefault="00FF02E6" w:rsidP="00395993">
      <w:pPr>
        <w:pStyle w:val="Nidungvnbn"/>
      </w:pPr>
      <w:r w:rsidRPr="00DA31CF">
        <w:sym w:font="Wingdings" w:char="F0E0"/>
      </w:r>
      <w:r>
        <w:t xml:space="preserve"> Như vậy chúng ta đã cài đặt thư viện Netmiko thành công. </w:t>
      </w:r>
    </w:p>
    <w:p w14:paraId="4567F2EA" w14:textId="77777777" w:rsidR="00FF02E6" w:rsidRPr="00395993" w:rsidRDefault="00FF02E6" w:rsidP="00395993">
      <w:pPr>
        <w:pStyle w:val="Nidungvnbn"/>
        <w:numPr>
          <w:ilvl w:val="0"/>
          <w:numId w:val="20"/>
        </w:numPr>
        <w:rPr>
          <w:b/>
          <w:bCs/>
          <w:i/>
          <w:iCs/>
        </w:rPr>
      </w:pPr>
      <w:r w:rsidRPr="00395993">
        <w:rPr>
          <w:b/>
          <w:bCs/>
          <w:i/>
          <w:iCs/>
        </w:rPr>
        <w:t>Bắt đầu chương trình</w:t>
      </w:r>
    </w:p>
    <w:p w14:paraId="3FDED05A" w14:textId="77777777" w:rsidR="00FF02E6" w:rsidRDefault="00FF02E6" w:rsidP="00395993">
      <w:pPr>
        <w:pStyle w:val="Nidungvnbn"/>
      </w:pPr>
      <w:r>
        <w:t>- Đầu tiên chúng ta import ConnectHandler() từ thư viện Netmiko sử dụng để thiết lập kết nối SSH:</w:t>
      </w:r>
    </w:p>
    <w:p w14:paraId="66B5290C" w14:textId="5EB0F6C0" w:rsidR="00FF02E6" w:rsidRDefault="00FF02E6" w:rsidP="00E202B4">
      <w:pPr>
        <w:pStyle w:val="Nidungvnbn"/>
      </w:pPr>
      <w:r w:rsidRPr="006632A0">
        <w:rPr>
          <w:noProof/>
        </w:rPr>
        <w:lastRenderedPageBreak/>
        <w:drawing>
          <wp:inline distT="0" distB="0" distL="0" distR="0" wp14:anchorId="255AD277" wp14:editId="2848E19E">
            <wp:extent cx="5295900" cy="70929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95900" cy="709295"/>
                    </a:xfrm>
                    <a:prstGeom prst="rect">
                      <a:avLst/>
                    </a:prstGeom>
                  </pic:spPr>
                </pic:pic>
              </a:graphicData>
            </a:graphic>
          </wp:inline>
        </w:drawing>
      </w:r>
    </w:p>
    <w:p w14:paraId="31540ED0" w14:textId="38B72FE5" w:rsidR="00FF02E6" w:rsidRDefault="00FF02E6" w:rsidP="00395993">
      <w:pPr>
        <w:pStyle w:val="Nidungvnbn"/>
      </w:pPr>
      <w:r>
        <w:t>- Tiếp theo chúng ta tạo một biến theo kiểu Dictionary để chứa thông tin thiết bị:</w:t>
      </w:r>
    </w:p>
    <w:p w14:paraId="00C91FAD" w14:textId="77777777" w:rsidR="00FF02E6" w:rsidRDefault="00FF02E6" w:rsidP="00E202B4">
      <w:pPr>
        <w:pStyle w:val="Nidungvnbn"/>
      </w:pPr>
      <w:r w:rsidRPr="005763A3">
        <w:rPr>
          <w:noProof/>
        </w:rPr>
        <w:drawing>
          <wp:inline distT="0" distB="0" distL="0" distR="0" wp14:anchorId="0F0441B1" wp14:editId="3158EE3B">
            <wp:extent cx="5303520" cy="175196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303520" cy="1751965"/>
                    </a:xfrm>
                    <a:prstGeom prst="rect">
                      <a:avLst/>
                    </a:prstGeom>
                  </pic:spPr>
                </pic:pic>
              </a:graphicData>
            </a:graphic>
          </wp:inline>
        </w:drawing>
      </w:r>
    </w:p>
    <w:p w14:paraId="3ED0E8B8" w14:textId="77777777" w:rsidR="00FF02E6" w:rsidRDefault="00FF02E6" w:rsidP="00395993">
      <w:pPr>
        <w:pStyle w:val="Nidungvnbn"/>
      </w:pPr>
      <w:r>
        <w:t>(Lưu ý: Ở đây danh sách sẽ bao gồm các cặp giá trị Key : Value. Trong đó:</w:t>
      </w:r>
    </w:p>
    <w:p w14:paraId="6F7CAF83" w14:textId="77777777" w:rsidR="00FF02E6" w:rsidRDefault="00FF02E6" w:rsidP="00395993">
      <w:pPr>
        <w:pStyle w:val="Nidungvnbn"/>
      </w:pPr>
      <w:r>
        <w:t>+ device_type: Tên thiết bị.</w:t>
      </w:r>
    </w:p>
    <w:p w14:paraId="1D6623A3" w14:textId="77777777" w:rsidR="00FF02E6" w:rsidRDefault="00FF02E6" w:rsidP="00395993">
      <w:pPr>
        <w:pStyle w:val="Nidungvnbn"/>
      </w:pPr>
      <w:r>
        <w:t>+ ip: Địa chỉ của thiết bị.</w:t>
      </w:r>
    </w:p>
    <w:p w14:paraId="7271DF2E" w14:textId="77777777" w:rsidR="00FF02E6" w:rsidRDefault="00FF02E6" w:rsidP="00395993">
      <w:pPr>
        <w:pStyle w:val="Nidungvnbn"/>
      </w:pPr>
      <w:r>
        <w:t>+ username: Là tên truy cập SSH vào thiết bị.</w:t>
      </w:r>
    </w:p>
    <w:p w14:paraId="158BE60B" w14:textId="77777777" w:rsidR="00FF02E6" w:rsidRDefault="00FF02E6" w:rsidP="00395993">
      <w:pPr>
        <w:pStyle w:val="Nidungvnbn"/>
      </w:pPr>
      <w:r>
        <w:t>+ password: Là mật khẩu truy cập SSH vào thiết bị.</w:t>
      </w:r>
    </w:p>
    <w:p w14:paraId="3304F110" w14:textId="77777777" w:rsidR="00FF02E6" w:rsidRDefault="00FF02E6" w:rsidP="00395993">
      <w:pPr>
        <w:pStyle w:val="Nidungvnbn"/>
      </w:pPr>
      <w:r>
        <w:t>+ secret: Là password enable trên thiết bị ).</w:t>
      </w:r>
    </w:p>
    <w:p w14:paraId="5FA0CE13" w14:textId="77777777" w:rsidR="00FF02E6" w:rsidRDefault="00FF02E6" w:rsidP="00395993">
      <w:pPr>
        <w:pStyle w:val="Nidungvnbn"/>
      </w:pPr>
      <w:r>
        <w:t>- Tiếp theo thiết lập kết nối SSH đến thiết bị và vào mode enable bằng lệnh sau:</w:t>
      </w:r>
    </w:p>
    <w:p w14:paraId="370E91E2" w14:textId="77777777" w:rsidR="00FF02E6" w:rsidRDefault="00FF02E6" w:rsidP="00E202B4">
      <w:pPr>
        <w:pStyle w:val="Nidungvnbn"/>
      </w:pPr>
      <w:r>
        <w:rPr>
          <w:noProof/>
        </w:rPr>
        <w:drawing>
          <wp:inline distT="0" distB="0" distL="0" distR="0" wp14:anchorId="3BB8197D" wp14:editId="20B691E6">
            <wp:extent cx="5341620" cy="63246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341620" cy="632460"/>
                    </a:xfrm>
                    <a:prstGeom prst="rect">
                      <a:avLst/>
                    </a:prstGeom>
                  </pic:spPr>
                </pic:pic>
              </a:graphicData>
            </a:graphic>
          </wp:inline>
        </w:drawing>
      </w:r>
    </w:p>
    <w:p w14:paraId="44FF62EB" w14:textId="77777777" w:rsidR="00FF02E6" w:rsidRDefault="00FF02E6" w:rsidP="00FF02E6">
      <w:pPr>
        <w:pStyle w:val="Nidungvnbn"/>
      </w:pPr>
      <w:r>
        <w:t>- Từ đó chúng ta có thể xem thông tin cũng như cấu hình cho các thiết bị thông qua các dòng lệnh sau:</w:t>
      </w:r>
    </w:p>
    <w:p w14:paraId="1482A6B8" w14:textId="77777777" w:rsidR="00FF02E6" w:rsidRDefault="00FF02E6" w:rsidP="00E202B4">
      <w:pPr>
        <w:pStyle w:val="Nidungvnbn"/>
      </w:pPr>
      <w:r w:rsidRPr="00D05116">
        <w:rPr>
          <w:noProof/>
        </w:rPr>
        <w:drawing>
          <wp:inline distT="0" distB="0" distL="0" distR="0" wp14:anchorId="1707F4F5" wp14:editId="274D0AA9">
            <wp:extent cx="5349240" cy="70231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349240" cy="702310"/>
                    </a:xfrm>
                    <a:prstGeom prst="rect">
                      <a:avLst/>
                    </a:prstGeom>
                  </pic:spPr>
                </pic:pic>
              </a:graphicData>
            </a:graphic>
          </wp:inline>
        </w:drawing>
      </w:r>
    </w:p>
    <w:p w14:paraId="7342900C" w14:textId="77777777" w:rsidR="00FF02E6" w:rsidRDefault="00FF02E6" w:rsidP="00FF02E6">
      <w:pPr>
        <w:pStyle w:val="Nidungvnbn"/>
      </w:pPr>
      <w:r w:rsidRPr="00711078">
        <w:sym w:font="Wingdings" w:char="F0E0"/>
      </w:r>
      <w:r>
        <w:t xml:space="preserve"> Hàm send_command() chỉ cho phép thực hiện một dòng lệnh vì thế chúng ta có thể sử dụng lệnh sau để cấu hình cho thiết bị:</w:t>
      </w:r>
    </w:p>
    <w:p w14:paraId="5B9D06D5" w14:textId="77777777" w:rsidR="00FF02E6" w:rsidRDefault="00FF02E6" w:rsidP="00E202B4">
      <w:pPr>
        <w:pStyle w:val="Nidungvnbn"/>
      </w:pPr>
      <w:r w:rsidRPr="00D05116">
        <w:rPr>
          <w:noProof/>
        </w:rPr>
        <w:lastRenderedPageBreak/>
        <w:drawing>
          <wp:inline distT="0" distB="0" distL="0" distR="0" wp14:anchorId="519EBCF3" wp14:editId="51C3A206">
            <wp:extent cx="5349240" cy="32639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349240" cy="326390"/>
                    </a:xfrm>
                    <a:prstGeom prst="rect">
                      <a:avLst/>
                    </a:prstGeom>
                  </pic:spPr>
                </pic:pic>
              </a:graphicData>
            </a:graphic>
          </wp:inline>
        </w:drawing>
      </w:r>
    </w:p>
    <w:p w14:paraId="5E234983" w14:textId="3DB97E01" w:rsidR="00FF02E6" w:rsidRDefault="00FF02E6" w:rsidP="00395993">
      <w:pPr>
        <w:pStyle w:val="Nidungvnbn"/>
      </w:pPr>
      <w:r w:rsidRPr="00711078">
        <w:sym w:font="Wingdings" w:char="F0E0"/>
      </w:r>
      <w:r>
        <w:t xml:space="preserve"> Dùng để tạo địa chỉ DHCP cho cổng </w:t>
      </w:r>
      <w:r w:rsidR="00197121">
        <w:t>e</w:t>
      </w:r>
      <w:r>
        <w:t>0/</w:t>
      </w:r>
      <w:r w:rsidR="00197121">
        <w:t>0</w:t>
      </w:r>
    </w:p>
    <w:p w14:paraId="68B20667" w14:textId="4114620C" w:rsidR="00197121" w:rsidRDefault="00B76781" w:rsidP="00197121">
      <w:pPr>
        <w:pStyle w:val="Tiumccp1"/>
        <w:numPr>
          <w:ilvl w:val="0"/>
          <w:numId w:val="1"/>
        </w:numPr>
      </w:pPr>
      <w:bookmarkStart w:id="14" w:name="_Toc102728362"/>
      <w:r>
        <w:t>Tổng quan về công cụ quản lý cấu hình Ansible</w:t>
      </w:r>
      <w:bookmarkEnd w:id="14"/>
    </w:p>
    <w:p w14:paraId="349F4C43" w14:textId="67BDB6AF" w:rsidR="00E16DBD" w:rsidRDefault="00E16DBD" w:rsidP="0039253B">
      <w:pPr>
        <w:pStyle w:val="Tiumccp2"/>
        <w:numPr>
          <w:ilvl w:val="0"/>
          <w:numId w:val="4"/>
        </w:numPr>
      </w:pPr>
      <w:bookmarkStart w:id="15" w:name="_Toc102728363"/>
      <w:r>
        <w:t>Ansible là gì?</w:t>
      </w:r>
      <w:bookmarkEnd w:id="15"/>
    </w:p>
    <w:p w14:paraId="741634DC" w14:textId="680488A6" w:rsidR="00197121" w:rsidRDefault="00197121" w:rsidP="00E202B4">
      <w:pPr>
        <w:pStyle w:val="Nidungvnbn"/>
      </w:pPr>
      <w:r>
        <w:rPr>
          <w:noProof/>
        </w:rPr>
        <w:drawing>
          <wp:inline distT="0" distB="0" distL="0" distR="0" wp14:anchorId="267D53B8" wp14:editId="51220573">
            <wp:extent cx="5318760" cy="345948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18760" cy="3459480"/>
                    </a:xfrm>
                    <a:prstGeom prst="rect">
                      <a:avLst/>
                    </a:prstGeom>
                    <a:noFill/>
                  </pic:spPr>
                </pic:pic>
              </a:graphicData>
            </a:graphic>
          </wp:inline>
        </w:drawing>
      </w:r>
    </w:p>
    <w:p w14:paraId="10FB2E83" w14:textId="271B22AF" w:rsidR="009F5DC5" w:rsidRDefault="009F5DC5" w:rsidP="009F5DC5">
      <w:pPr>
        <w:pStyle w:val="Caption"/>
      </w:pPr>
      <w:bookmarkStart w:id="16" w:name="_Toc102504548"/>
      <w:r>
        <w:t xml:space="preserve">Hình </w:t>
      </w:r>
      <w:fldSimple w:instr=" SEQ Hình \* ARABIC ">
        <w:r w:rsidR="00A05FF4">
          <w:rPr>
            <w:noProof/>
          </w:rPr>
          <w:t>3</w:t>
        </w:r>
      </w:fldSimple>
      <w:r>
        <w:t>: Công cụ Ansible trong tự động hóa.</w:t>
      </w:r>
      <w:bookmarkEnd w:id="16"/>
    </w:p>
    <w:p w14:paraId="5E93DFA3" w14:textId="58EA2E71" w:rsidR="00197121" w:rsidRDefault="00197121" w:rsidP="00197121">
      <w:pPr>
        <w:pStyle w:val="Nidungvnbn"/>
      </w:pPr>
      <w:r w:rsidRPr="00197121">
        <w:t>Ansible là một công cụ quản lý, triển khai và điều phối cấu hình CNTT mã nguồn mở. Nó nhằm mục đích cung cấp mức tăng năng suất lớn trước nhiều thách thức tự động hóa. Công cụ này rất đơn giản để sử dụng nhưng đủ mạnh để tự động hóa các môi trường ứng dụng CNTT nhiều tầng phức tạp.</w:t>
      </w:r>
    </w:p>
    <w:p w14:paraId="0DE20891" w14:textId="2B049658" w:rsidR="00E16DBD" w:rsidRDefault="00E16DBD" w:rsidP="0039253B">
      <w:pPr>
        <w:pStyle w:val="Tiumccp2"/>
        <w:numPr>
          <w:ilvl w:val="0"/>
          <w:numId w:val="4"/>
        </w:numPr>
      </w:pPr>
      <w:bookmarkStart w:id="17" w:name="_Toc102728364"/>
      <w:r>
        <w:t>Tại sao cần Ansible?</w:t>
      </w:r>
      <w:bookmarkEnd w:id="17"/>
    </w:p>
    <w:p w14:paraId="28C59B9A" w14:textId="77777777" w:rsidR="00197121" w:rsidRPr="00197121" w:rsidRDefault="00197121" w:rsidP="00197121">
      <w:pPr>
        <w:pStyle w:val="Nidungvnbn"/>
      </w:pPr>
      <w:r w:rsidRPr="00197121">
        <w:t>Chúng ta hãy thử hồi tưởng một chút về sự khởi đầu của máy tính nối mạng khi việc triển khai và quản lý máy chủ một cách đáng tin cậy và hiệu quả là một thách thức. Trước đây, các quản trị viên hệ thống quản lý các máy chủ bằng tay, cài đặt phần mềm, thay đổi cấu hình và quản trị các dịch vụ trên các máy chủ riêng lẻ.</w:t>
      </w:r>
    </w:p>
    <w:p w14:paraId="3FEF269B" w14:textId="77777777" w:rsidR="00197121" w:rsidRPr="00197121" w:rsidRDefault="00197121" w:rsidP="00197121">
      <w:pPr>
        <w:pStyle w:val="Nidungvnbn"/>
      </w:pPr>
      <w:r w:rsidRPr="00197121">
        <w:lastRenderedPageBreak/>
        <w:t>Khi các trung tâm dữ liệu phát triển và các ứng dụng được lưu trữ trở nên phức tạp hơn, các quản trị viên nhận ra rằng họ không thể mở rộng quy mô quản lý hệ thống thủ công của mình nhanh như các ứng dụng. Nó cũng cản trở tốc độ công việc của các nhà phát triển vì nhóm phát triển nhanh chóng và thường xuyên phát hành phần mềm, nhưng các hoạt động CNTT đang dành nhiều thời gian hơn cho việc cấu hình hệ thống. Đó là lý do tại sao các công cụ quản lý cấu hình và cung cấp máy chủ trở nên phát triển mạnh mẽ.</w:t>
      </w:r>
    </w:p>
    <w:p w14:paraId="54A8E2F9" w14:textId="77777777" w:rsidR="00197121" w:rsidRPr="00197121" w:rsidRDefault="00197121" w:rsidP="00197121">
      <w:pPr>
        <w:pStyle w:val="Nidungvnbn"/>
      </w:pPr>
      <w:r w:rsidRPr="00197121">
        <w:t>Hãy xem xét công việc quản trị một đội máy chủ thường xuyên tẻ nhạt. Chúng ta luôn cần cập nhật, đẩy các thay đổi, sao chép các tệp tin trên chúng, v.v. Những tác vụ này khiến mọi thứ trở nên rất phức tạp và tốn thời gian. Nhưng không cần quá lo lắng về điều đó vì chúng ta đã có giải pháp. Giải pháp đó chính là - Ansible. Nhưng trước khi hiểu nhiều hơn về Ansible, chúng ta hãy làm quen với một số thuật ngữ Ansible như:</w:t>
      </w:r>
    </w:p>
    <w:p w14:paraId="6E183C0D" w14:textId="77777777" w:rsidR="00197121" w:rsidRPr="00197121" w:rsidRDefault="00197121" w:rsidP="00197121">
      <w:pPr>
        <w:pStyle w:val="Nidungvnbn"/>
      </w:pPr>
      <w:r w:rsidRPr="00197121">
        <w:t>+ Controller Machine: Nơi Ansible được cài đặt, chịu trách nhiệm chạy cấp phép trên các máy chủ mà bạn đang quản lý.</w:t>
      </w:r>
    </w:p>
    <w:p w14:paraId="32C4B782" w14:textId="77777777" w:rsidR="00197121" w:rsidRPr="00197121" w:rsidRDefault="00197121" w:rsidP="00197121">
      <w:pPr>
        <w:pStyle w:val="Nidungvnbn"/>
      </w:pPr>
      <w:r w:rsidRPr="00197121">
        <w:t>+ Inventory: Tệp khởi tạo chứa thông tin về các máy chủ (hosts) mà bạn đang quản lý.</w:t>
      </w:r>
    </w:p>
    <w:p w14:paraId="3FC0C893" w14:textId="77777777" w:rsidR="00197121" w:rsidRPr="00197121" w:rsidRDefault="00197121" w:rsidP="00197121">
      <w:pPr>
        <w:pStyle w:val="Nidungvnbn"/>
      </w:pPr>
      <w:r w:rsidRPr="00197121">
        <w:t>+ Playbook: Điểm đầu vào để cung cấp cho Ansible, nơi tự động hóa được xác định thông qua các tác vụ sử dụng định dạng YAML.</w:t>
      </w:r>
    </w:p>
    <w:p w14:paraId="61DB7AC7" w14:textId="77777777" w:rsidR="00197121" w:rsidRPr="00197121" w:rsidRDefault="00197121" w:rsidP="00197121">
      <w:pPr>
        <w:pStyle w:val="Nidungvnbn"/>
      </w:pPr>
      <w:r w:rsidRPr="00197121">
        <w:t>+ Task: Một khối xác định một thủ tục sẽ được thực thi. Ví dụ: Cài đặt một package</w:t>
      </w:r>
    </w:p>
    <w:p w14:paraId="3C021A28" w14:textId="77777777" w:rsidR="00197121" w:rsidRPr="00197121" w:rsidRDefault="00197121" w:rsidP="00197121">
      <w:pPr>
        <w:pStyle w:val="Nidungvnbn"/>
      </w:pPr>
      <w:r w:rsidRPr="00197121">
        <w:t>+ Module: Một mô-đun thường tóm tắt một nhiệm vụ hệ thống, như xử lý các gói hoặc tạo và thay đổi tệp. Ansible có vô số mô-đun tích hợp, nhưng bạn cũng có thể tạo những mô-đun tùy chỉnh.</w:t>
      </w:r>
    </w:p>
    <w:p w14:paraId="37B23FA8" w14:textId="77777777" w:rsidR="00197121" w:rsidRPr="00197121" w:rsidRDefault="00197121" w:rsidP="00197121">
      <w:pPr>
        <w:pStyle w:val="Nidungvnbn"/>
      </w:pPr>
      <w:r w:rsidRPr="00197121">
        <w:t>+ Role: Một cách được xác định trước để tổ chức playbook và các tệp khác nhằm tạo điều kiện chia sẻ và sử dụng lại các phần của cấp phép.</w:t>
      </w:r>
    </w:p>
    <w:p w14:paraId="4C40E2AD" w14:textId="77777777" w:rsidR="00197121" w:rsidRPr="00197121" w:rsidRDefault="00197121" w:rsidP="00197121">
      <w:pPr>
        <w:pStyle w:val="Nidungvnbn"/>
      </w:pPr>
      <w:r w:rsidRPr="00197121">
        <w:t>+ Play: Một cung cấp được thực hiện để thực thi các Task.</w:t>
      </w:r>
    </w:p>
    <w:p w14:paraId="7044EE19" w14:textId="77777777" w:rsidR="00197121" w:rsidRPr="00197121" w:rsidRDefault="00197121" w:rsidP="00197121">
      <w:pPr>
        <w:pStyle w:val="Nidungvnbn"/>
      </w:pPr>
      <w:r w:rsidRPr="00197121">
        <w:lastRenderedPageBreak/>
        <w:t>+ Facts: Các biến toàn cục chứa thông tin về hệ thống, như giao diện mạng hoặc hệ điều hành.</w:t>
      </w:r>
    </w:p>
    <w:p w14:paraId="1F6F1A76" w14:textId="77777777" w:rsidR="00197121" w:rsidRPr="00197121" w:rsidRDefault="00197121" w:rsidP="00197121">
      <w:pPr>
        <w:pStyle w:val="Nidungvnbn"/>
      </w:pPr>
      <w:r w:rsidRPr="00197121">
        <w:t>+ Handlers: Được sử dụng để kích hoạt các thay đổi trạng thái dịch vụ, chẳng hạn như khởi động lại hoặc dừng một dịch vụ.</w:t>
      </w:r>
    </w:p>
    <w:p w14:paraId="0456F192" w14:textId="06102979" w:rsidR="00197121" w:rsidRPr="00197121" w:rsidRDefault="00197121" w:rsidP="00197121">
      <w:pPr>
        <w:pStyle w:val="Nidungvnbn"/>
      </w:pPr>
      <w:r>
        <w:sym w:font="Wingdings" w:char="F0E0"/>
      </w:r>
      <w:r>
        <w:t xml:space="preserve"> </w:t>
      </w:r>
      <w:r w:rsidRPr="00197121">
        <w:t>Ansible là một công cụ hữu ích cho phép bạn tạo các nhóm máy, mô tả cách cấu hình các máy này hoặc những hành động nên thực hiện trên chúng. Ansible đưa ra tất cả các lệnh từ một vị trí trung tâm để thực hiện các tác vụ này.</w:t>
      </w:r>
    </w:p>
    <w:p w14:paraId="6A087A05" w14:textId="742261A8" w:rsidR="00197121" w:rsidRDefault="00197121" w:rsidP="00197121">
      <w:pPr>
        <w:pStyle w:val="Nidungvnbn"/>
      </w:pPr>
      <w:r>
        <w:sym w:font="Wingdings" w:char="F0E0"/>
      </w:r>
      <w:r>
        <w:t xml:space="preserve"> </w:t>
      </w:r>
      <w:r w:rsidRPr="00197121">
        <w:t xml:space="preserve">Không có phần mềm máy khách nào khác được cài đặt trên các node (nút). Nó sử dụng SSH để kết nối với các node. Ansible chỉ cần được cài đặt trên máy điều khiển (máy mà bạn sẽ chạy lệnh), thậm chí có thể là máy tính xách tay của bạn. Nó là một giải pháp đơn giản cho một vấn đề phức tạp. </w:t>
      </w:r>
    </w:p>
    <w:p w14:paraId="2E214874" w14:textId="0A5377AB" w:rsidR="00E16DBD" w:rsidRDefault="00E16DBD" w:rsidP="0039253B">
      <w:pPr>
        <w:pStyle w:val="Tiumccp2"/>
        <w:numPr>
          <w:ilvl w:val="0"/>
          <w:numId w:val="4"/>
        </w:numPr>
      </w:pPr>
      <w:bookmarkStart w:id="18" w:name="_Toc102728365"/>
      <w:r>
        <w:t>Ưu điểm và những gì Ansible làm được những gì?</w:t>
      </w:r>
      <w:bookmarkEnd w:id="18"/>
    </w:p>
    <w:p w14:paraId="3F229B7C" w14:textId="700520E4" w:rsidR="00197121" w:rsidRPr="00197121" w:rsidRDefault="00197121" w:rsidP="00492E1D">
      <w:pPr>
        <w:pStyle w:val="Nidungvnbn"/>
        <w:numPr>
          <w:ilvl w:val="0"/>
          <w:numId w:val="22"/>
        </w:numPr>
        <w:rPr>
          <w:i/>
        </w:rPr>
      </w:pPr>
      <w:r w:rsidRPr="00197121">
        <w:t>Ưu điểm của Ansible</w:t>
      </w:r>
    </w:p>
    <w:p w14:paraId="5FCE8706" w14:textId="77777777" w:rsidR="00197121" w:rsidRPr="00395993" w:rsidRDefault="00197121" w:rsidP="00395993">
      <w:pPr>
        <w:pStyle w:val="Nidungvnbn"/>
        <w:numPr>
          <w:ilvl w:val="0"/>
          <w:numId w:val="9"/>
        </w:numPr>
        <w:rPr>
          <w:b/>
          <w:bCs/>
          <w:i/>
          <w:iCs/>
        </w:rPr>
      </w:pPr>
      <w:r w:rsidRPr="00395993">
        <w:rPr>
          <w:b/>
          <w:bCs/>
          <w:i/>
          <w:iCs/>
        </w:rPr>
        <w:t xml:space="preserve">Simple (Đơn giản) </w:t>
      </w:r>
    </w:p>
    <w:p w14:paraId="111ED48A" w14:textId="77777777" w:rsidR="00197121" w:rsidRDefault="00197121" w:rsidP="00395993">
      <w:pPr>
        <w:pStyle w:val="Nidungvnbn"/>
      </w:pPr>
      <w:r>
        <w:rPr>
          <w:noProof/>
        </w:rPr>
        <w:drawing>
          <wp:inline distT="0" distB="0" distL="0" distR="0" wp14:anchorId="7D79C0B2" wp14:editId="6AB9213C">
            <wp:extent cx="2400300" cy="74422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418656" cy="749911"/>
                    </a:xfrm>
                    <a:prstGeom prst="rect">
                      <a:avLst/>
                    </a:prstGeom>
                    <a:noFill/>
                  </pic:spPr>
                </pic:pic>
              </a:graphicData>
            </a:graphic>
          </wp:inline>
        </w:drawing>
      </w:r>
    </w:p>
    <w:p w14:paraId="66CC6010" w14:textId="23CB743F" w:rsidR="00197121" w:rsidRDefault="00197121" w:rsidP="00395993">
      <w:pPr>
        <w:pStyle w:val="Nidungvnbn"/>
      </w:pPr>
      <w:r w:rsidRPr="00E30DC1">
        <w:t>Ansible sử dụng một cú pháp đơn giản được viết bằng YAML được gọi là playbooks . YAML là một ngôn ngữ tuần tự hóa dữ liệu mà con người có thể đọc được. Vì vậy, không có kỹ năng mã hóa đặc biệt nào được yêu cầu và ngay cả những người trong tổ chức CNTT của bạn, những người không biết Ansible là gì cũng có thể đọc một cuốn sách và hiểu điều gì đang xảy ra. Ansible luôn thực hiện các nhiệm vụ theo thứ tự. Nó cũng đơn giản để cài đặt</w:t>
      </w:r>
      <w:r>
        <w:t xml:space="preserve">. </w:t>
      </w:r>
      <w:r w:rsidRPr="00E30DC1">
        <w:t>Nhìn chung, sự đơn giản đảm bảo rằng bạn có thể bắt đầu nhanh chóng.</w:t>
      </w:r>
    </w:p>
    <w:p w14:paraId="4F375CE4" w14:textId="19F38606" w:rsidR="00395993" w:rsidRDefault="00395993" w:rsidP="00197121">
      <w:pPr>
        <w:spacing w:line="360" w:lineRule="auto"/>
        <w:ind w:firstLine="720"/>
        <w:jc w:val="both"/>
        <w:rPr>
          <w:sz w:val="26"/>
          <w:szCs w:val="26"/>
        </w:rPr>
      </w:pPr>
    </w:p>
    <w:p w14:paraId="2E695CF0" w14:textId="1B1F24FA" w:rsidR="00395993" w:rsidRDefault="00395993" w:rsidP="00197121">
      <w:pPr>
        <w:spacing w:line="360" w:lineRule="auto"/>
        <w:ind w:firstLine="720"/>
        <w:jc w:val="both"/>
        <w:rPr>
          <w:sz w:val="26"/>
          <w:szCs w:val="26"/>
        </w:rPr>
      </w:pPr>
    </w:p>
    <w:p w14:paraId="14DA50BB" w14:textId="77777777" w:rsidR="00395993" w:rsidRDefault="00395993" w:rsidP="00197121">
      <w:pPr>
        <w:spacing w:line="360" w:lineRule="auto"/>
        <w:ind w:firstLine="720"/>
        <w:jc w:val="both"/>
        <w:rPr>
          <w:sz w:val="26"/>
          <w:szCs w:val="26"/>
        </w:rPr>
      </w:pPr>
    </w:p>
    <w:p w14:paraId="498E2CEA" w14:textId="77777777" w:rsidR="00197121" w:rsidRPr="00395993" w:rsidRDefault="00197121" w:rsidP="00395993">
      <w:pPr>
        <w:pStyle w:val="Nidungvnbn"/>
        <w:numPr>
          <w:ilvl w:val="0"/>
          <w:numId w:val="9"/>
        </w:numPr>
        <w:rPr>
          <w:b/>
          <w:bCs/>
          <w:i/>
          <w:iCs/>
        </w:rPr>
      </w:pPr>
      <w:r w:rsidRPr="00395993">
        <w:rPr>
          <w:b/>
          <w:bCs/>
          <w:i/>
          <w:iCs/>
        </w:rPr>
        <w:lastRenderedPageBreak/>
        <w:t>Agentless (Không có tác nhân)</w:t>
      </w:r>
    </w:p>
    <w:p w14:paraId="6E5DE472" w14:textId="77777777" w:rsidR="00197121" w:rsidRDefault="00197121" w:rsidP="00395993">
      <w:pPr>
        <w:pStyle w:val="Nidungvnbn"/>
      </w:pPr>
      <w:r>
        <w:rPr>
          <w:noProof/>
        </w:rPr>
        <w:drawing>
          <wp:inline distT="0" distB="0" distL="0" distR="0" wp14:anchorId="028B9D01" wp14:editId="4F39FD9E">
            <wp:extent cx="2560320" cy="101346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582160" cy="1022105"/>
                    </a:xfrm>
                    <a:prstGeom prst="rect">
                      <a:avLst/>
                    </a:prstGeom>
                    <a:noFill/>
                  </pic:spPr>
                </pic:pic>
              </a:graphicData>
            </a:graphic>
          </wp:inline>
        </w:drawing>
      </w:r>
    </w:p>
    <w:p w14:paraId="2311E8A5" w14:textId="77777777" w:rsidR="00197121" w:rsidRDefault="00197121" w:rsidP="00395993">
      <w:pPr>
        <w:pStyle w:val="Nidungvnbn"/>
      </w:pPr>
      <w:r w:rsidRPr="00820149">
        <w:t>Cuối cùng, Ansible hoàn toàn không có tác nhân. Không có tác nhân / phần mềm hoặc cổng tường lửa bổ sung nào mà bạn cần cài đặt trên hệ thống máy khách hoặc máy chủ mà bạn muốn tự động hóa .  Bạn không phải thiết lập riêng một cơ sở hạ tầng quản lý bao gồm quản lý toàn bộ hệ thống, mạng và bộ nhớ của bạn. Ansible giảm hơn nữa nỗ lực cần thiết cho nhóm của bạn để bắt đầu tự động hóa ngay lập tức.</w:t>
      </w:r>
    </w:p>
    <w:p w14:paraId="0116C5E8" w14:textId="77777777" w:rsidR="00197121" w:rsidRPr="00395993" w:rsidRDefault="00197121" w:rsidP="00395993">
      <w:pPr>
        <w:pStyle w:val="Nidungvnbn"/>
        <w:numPr>
          <w:ilvl w:val="0"/>
          <w:numId w:val="9"/>
        </w:numPr>
        <w:rPr>
          <w:b/>
          <w:bCs/>
          <w:i/>
          <w:iCs/>
        </w:rPr>
      </w:pPr>
      <w:r w:rsidRPr="00395993">
        <w:rPr>
          <w:b/>
          <w:bCs/>
          <w:i/>
          <w:iCs/>
        </w:rPr>
        <w:t>Powerful &amp; Flexible (Mạnh mẽ và linh hoạt)</w:t>
      </w:r>
    </w:p>
    <w:p w14:paraId="61B2FF17" w14:textId="77777777" w:rsidR="00197121" w:rsidRDefault="00197121" w:rsidP="00395993">
      <w:pPr>
        <w:pStyle w:val="Nidungvnbn"/>
      </w:pPr>
      <w:r>
        <w:rPr>
          <w:noProof/>
        </w:rPr>
        <w:drawing>
          <wp:inline distT="0" distB="0" distL="0" distR="0" wp14:anchorId="0C758535" wp14:editId="08CA9010">
            <wp:extent cx="2453640" cy="113538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471404" cy="1143600"/>
                    </a:xfrm>
                    <a:prstGeom prst="rect">
                      <a:avLst/>
                    </a:prstGeom>
                    <a:noFill/>
                  </pic:spPr>
                </pic:pic>
              </a:graphicData>
            </a:graphic>
          </wp:inline>
        </w:drawing>
      </w:r>
    </w:p>
    <w:p w14:paraId="2AF0FCD6" w14:textId="77777777" w:rsidR="00197121" w:rsidRDefault="00197121" w:rsidP="00395993">
      <w:pPr>
        <w:pStyle w:val="Nidungvnbn"/>
      </w:pPr>
      <w:r w:rsidRPr="002B0634">
        <w:t xml:space="preserve">Ansible có các tính năng mạnh mẽ có thể cho phép bạn lập mô hình ngay cả những quy trình công việc CNTT phức tạp nhất. </w:t>
      </w:r>
      <w:r>
        <w:t xml:space="preserve">Ansible </w:t>
      </w:r>
      <w:r w:rsidRPr="002B0634">
        <w:t>có thể quản lý cơ sở hạ tầng, mạng, hệ điều hành và dịch vụ mà bạn đang sử dụng, vì Ansible cung cấp cho bạn hàng trăm mô-đun để quản lý chúng. Các khả năng của Ansible cùng nhau cho phép bạn điều phối toàn bộ môi trường ứng dụng bất kể nó được triển khai ở đâu.</w:t>
      </w:r>
    </w:p>
    <w:p w14:paraId="7A2056C2" w14:textId="77777777" w:rsidR="00197121" w:rsidRPr="00395993" w:rsidRDefault="00197121" w:rsidP="00395993">
      <w:pPr>
        <w:pStyle w:val="Nidungvnbn"/>
        <w:numPr>
          <w:ilvl w:val="0"/>
          <w:numId w:val="9"/>
        </w:numPr>
        <w:rPr>
          <w:b/>
          <w:bCs/>
          <w:i/>
          <w:iCs/>
        </w:rPr>
      </w:pPr>
      <w:r w:rsidRPr="00395993">
        <w:rPr>
          <w:b/>
          <w:bCs/>
          <w:i/>
          <w:iCs/>
        </w:rPr>
        <w:t>Efficient (Hiệu quả)</w:t>
      </w:r>
    </w:p>
    <w:p w14:paraId="45AD5972" w14:textId="77777777" w:rsidR="00197121" w:rsidRDefault="00197121" w:rsidP="00395993">
      <w:pPr>
        <w:pStyle w:val="Nidungvnbn"/>
      </w:pPr>
      <w:r>
        <w:rPr>
          <w:noProof/>
        </w:rPr>
        <w:drawing>
          <wp:inline distT="0" distB="0" distL="0" distR="0" wp14:anchorId="4723A7DE" wp14:editId="737BF30C">
            <wp:extent cx="2537460" cy="101346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544674" cy="1016341"/>
                    </a:xfrm>
                    <a:prstGeom prst="rect">
                      <a:avLst/>
                    </a:prstGeom>
                    <a:noFill/>
                  </pic:spPr>
                </pic:pic>
              </a:graphicData>
            </a:graphic>
          </wp:inline>
        </w:drawing>
      </w:r>
    </w:p>
    <w:p w14:paraId="42372A8E" w14:textId="6EFFF851" w:rsidR="00356E17" w:rsidRPr="00395993" w:rsidRDefault="00197121" w:rsidP="00395993">
      <w:pPr>
        <w:pStyle w:val="Nidungvnbn"/>
      </w:pPr>
      <w:r w:rsidRPr="002B0634">
        <w:t xml:space="preserve">Không có phần mềm bổ sung trên máy chủ của bạn có nghĩa là nhiều tài nguyên hơn cho các ứng dụng của bạn. Ngoài ra, vì các mô-đun Ansible hoạt động thông qua </w:t>
      </w:r>
      <w:r w:rsidRPr="002B0634">
        <w:lastRenderedPageBreak/>
        <w:t>JSON, Ansible có thể mở rộng với các mô-đun được viết bằng ngôn ngữ lập trình mà bạn đã biết. Ansible giới thiệu các mô-đun làm khối xây dựng cơ bản cho phần mềm của bạn. Vì vậy, bạn thậm chí có thể tùy chỉnh nó theo nhu cầu của mình</w:t>
      </w:r>
      <w:r>
        <w:t>.</w:t>
      </w:r>
    </w:p>
    <w:p w14:paraId="65A89A74" w14:textId="59686A2B" w:rsidR="00197121" w:rsidRDefault="00356E17" w:rsidP="00492E1D">
      <w:pPr>
        <w:pStyle w:val="Nidungvnbn"/>
        <w:numPr>
          <w:ilvl w:val="0"/>
          <w:numId w:val="22"/>
        </w:numPr>
      </w:pPr>
      <w:r w:rsidRPr="00356E17">
        <w:t>Ansible làm được những gì?</w:t>
      </w:r>
    </w:p>
    <w:p w14:paraId="0FA2662F" w14:textId="77777777" w:rsidR="00356E17" w:rsidRDefault="00356E17" w:rsidP="00356E17">
      <w:pPr>
        <w:pStyle w:val="Nidungvnbn"/>
      </w:pPr>
      <w:r w:rsidRPr="002E71A0">
        <w:t xml:space="preserve">Ansible thường được nhóm cùng với các công cụ </w:t>
      </w:r>
      <w:r>
        <w:t>q</w:t>
      </w:r>
      <w:r w:rsidRPr="002E71A0">
        <w:t>uản lý cấu hình khác như Puppet, Chef, SaltStack, v.v. V</w:t>
      </w:r>
      <w:r>
        <w:t>ì vậy,</w:t>
      </w:r>
      <w:r w:rsidRPr="002E71A0">
        <w:t xml:space="preserve"> Ansible không chỉ giới hạn ở </w:t>
      </w:r>
      <w:r>
        <w:t>q</w:t>
      </w:r>
      <w:r w:rsidRPr="002E71A0">
        <w:t xml:space="preserve">uản lý cấu hình. Nó cũng có thể được sử dụng theo nhiều cách khác nhau. </w:t>
      </w:r>
      <w:r>
        <w:t>Bên dưới</w:t>
      </w:r>
      <w:r w:rsidRPr="002E71A0">
        <w:t xml:space="preserve"> đã đề cập đến một số trong số chúng dưới đây:</w:t>
      </w:r>
    </w:p>
    <w:p w14:paraId="6436DBE9" w14:textId="77777777" w:rsidR="00356E17" w:rsidRPr="004315E6" w:rsidRDefault="00356E17" w:rsidP="0039253B">
      <w:pPr>
        <w:pStyle w:val="Nidungvnbn"/>
        <w:numPr>
          <w:ilvl w:val="0"/>
          <w:numId w:val="9"/>
        </w:numPr>
        <w:rPr>
          <w:b/>
          <w:bCs/>
          <w:i/>
          <w:iCs/>
        </w:rPr>
      </w:pPr>
      <w:r w:rsidRPr="004315E6">
        <w:rPr>
          <w:b/>
          <w:bCs/>
          <w:i/>
          <w:iCs/>
        </w:rPr>
        <w:t>Provisioning</w:t>
      </w:r>
    </w:p>
    <w:p w14:paraId="279F5462" w14:textId="77777777" w:rsidR="00356E17" w:rsidRDefault="00356E17" w:rsidP="00356E17">
      <w:pPr>
        <w:pStyle w:val="Nidungvnbn"/>
      </w:pPr>
      <w:r>
        <w:rPr>
          <w:noProof/>
        </w:rPr>
        <w:drawing>
          <wp:inline distT="0" distB="0" distL="0" distR="0" wp14:anchorId="7112C131" wp14:editId="778A6ACF">
            <wp:extent cx="1245870" cy="97536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245870" cy="975360"/>
                    </a:xfrm>
                    <a:prstGeom prst="rect">
                      <a:avLst/>
                    </a:prstGeom>
                    <a:noFill/>
                  </pic:spPr>
                </pic:pic>
              </a:graphicData>
            </a:graphic>
          </wp:inline>
        </w:drawing>
      </w:r>
    </w:p>
    <w:p w14:paraId="26750C2B" w14:textId="77777777" w:rsidR="00356E17" w:rsidRPr="005414B1" w:rsidRDefault="00356E17" w:rsidP="00356E17">
      <w:pPr>
        <w:pStyle w:val="Nidungvnbn"/>
      </w:pPr>
      <w:r w:rsidRPr="005414B1">
        <w:t>Ứng dụng của bạn phải tồn tại ở một nơi nào đó. Nếu bạn đang khởi động PXE (Preboot eXecution Environment) và khởi động máy chủ kim loại thô hoặc Máy ảo, hoặc tạo các phiên bản ảo hoặc đám mây từ các mẫu, Ansible &amp; Ansible Tower sẽ giúp đơn giản hóa quy trình này. Tôi cũng sẽ cần cài đặt Visual Studio trong máy tính của bạn. Đây là lúc Ansible đảm bảo rằng các gói yêu cầu được tải xuống và cài đặt để cung cấp ứng dụng của tôi.</w:t>
      </w:r>
    </w:p>
    <w:p w14:paraId="73609BEB" w14:textId="77777777" w:rsidR="00356E17" w:rsidRPr="004315E6" w:rsidRDefault="00356E17" w:rsidP="0039253B">
      <w:pPr>
        <w:pStyle w:val="Nidungvnbn"/>
        <w:numPr>
          <w:ilvl w:val="0"/>
          <w:numId w:val="9"/>
        </w:numPr>
        <w:rPr>
          <w:b/>
          <w:bCs/>
          <w:i/>
          <w:iCs/>
        </w:rPr>
      </w:pPr>
      <w:r w:rsidRPr="004315E6">
        <w:rPr>
          <w:b/>
          <w:bCs/>
          <w:i/>
          <w:iCs/>
        </w:rPr>
        <w:t>Configuration Management</w:t>
      </w:r>
    </w:p>
    <w:p w14:paraId="5C4A7F74" w14:textId="77777777" w:rsidR="00356E17" w:rsidRDefault="00356E17" w:rsidP="00356E17">
      <w:pPr>
        <w:pStyle w:val="Nidungvnbn"/>
      </w:pPr>
      <w:r>
        <w:rPr>
          <w:noProof/>
        </w:rPr>
        <w:drawing>
          <wp:inline distT="0" distB="0" distL="0" distR="0" wp14:anchorId="14308AB4" wp14:editId="295B9E05">
            <wp:extent cx="1615328" cy="1181100"/>
            <wp:effectExtent l="0" t="0" r="444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619850" cy="1184407"/>
                    </a:xfrm>
                    <a:prstGeom prst="rect">
                      <a:avLst/>
                    </a:prstGeom>
                    <a:noFill/>
                  </pic:spPr>
                </pic:pic>
              </a:graphicData>
            </a:graphic>
          </wp:inline>
        </w:drawing>
      </w:r>
    </w:p>
    <w:p w14:paraId="2D4C07AA" w14:textId="6CE64105" w:rsidR="00356E17" w:rsidRPr="00395993" w:rsidRDefault="00356E17" w:rsidP="00395993">
      <w:pPr>
        <w:pStyle w:val="Nidungvnbn"/>
      </w:pPr>
      <w:r w:rsidRPr="005414B1">
        <w:t xml:space="preserve">Nó thiết lập và duy trì tính nhất quán về hiệu suất của sản phẩm bằng cách ghi lại và cập nhật thông tin chi tiết mô tả phần cứng và phần mềm của doanh nghiệp. Thông </w:t>
      </w:r>
      <w:r w:rsidRPr="005414B1">
        <w:lastRenderedPageBreak/>
        <w:t xml:space="preserve">tin đó thường bao gồm các phiên bản và bản cập nhật đã được áp dụng cho các gói phần mềm đã cài đặt cũng như vị trí và địa chỉ mạng của các thiết bị phần cứng. </w:t>
      </w:r>
    </w:p>
    <w:p w14:paraId="2C3E71AE" w14:textId="79E04F38" w:rsidR="00356E17" w:rsidRPr="004315E6" w:rsidRDefault="00356E17" w:rsidP="0039253B">
      <w:pPr>
        <w:pStyle w:val="Nidungvnbn"/>
        <w:numPr>
          <w:ilvl w:val="0"/>
          <w:numId w:val="9"/>
        </w:numPr>
        <w:rPr>
          <w:b/>
          <w:bCs/>
          <w:i/>
          <w:iCs/>
        </w:rPr>
      </w:pPr>
      <w:r w:rsidRPr="004315E6">
        <w:rPr>
          <w:b/>
          <w:bCs/>
          <w:i/>
          <w:iCs/>
        </w:rPr>
        <w:t>Application Deployment</w:t>
      </w:r>
    </w:p>
    <w:p w14:paraId="729BF135" w14:textId="77777777" w:rsidR="00356E17" w:rsidRDefault="00356E17" w:rsidP="00356E17">
      <w:pPr>
        <w:pStyle w:val="Nidungvnbn"/>
      </w:pPr>
      <w:r>
        <w:rPr>
          <w:noProof/>
        </w:rPr>
        <w:drawing>
          <wp:inline distT="0" distB="0" distL="0" distR="0" wp14:anchorId="00DBFACF" wp14:editId="53C3214A">
            <wp:extent cx="1699260" cy="1282528"/>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707700" cy="1288898"/>
                    </a:xfrm>
                    <a:prstGeom prst="rect">
                      <a:avLst/>
                    </a:prstGeom>
                    <a:noFill/>
                  </pic:spPr>
                </pic:pic>
              </a:graphicData>
            </a:graphic>
          </wp:inline>
        </w:drawing>
      </w:r>
    </w:p>
    <w:p w14:paraId="638165A7" w14:textId="77777777" w:rsidR="00356E17" w:rsidRPr="005414B1" w:rsidRDefault="00356E17" w:rsidP="00356E17">
      <w:pPr>
        <w:pStyle w:val="Nidungvnbn"/>
      </w:pPr>
      <w:r w:rsidRPr="005414B1">
        <w:t>Khi bạn xác định ứng dụng của mình với Ansible và quản lý việc triển khai với Ansible Tower, các nhóm có thể quản lý hiệu quả toàn bộ vòng đời ứng dụng từ phát triển đến sản xuất.</w:t>
      </w:r>
      <w:r>
        <w:t xml:space="preserve"> </w:t>
      </w:r>
      <w:r w:rsidRPr="00A164BD">
        <w:t>Nhưng tại sao phải lo lắng về việc thực hiện từng bước một khi chúng ta có một công cụ như Ansible. Tất cả những gì bạn cần làm là liệt kê các tác vụ này trong sách phát Ansible của mình và ngồi xem Ansible thực hiện các tác vụ này theo thứ tự.</w:t>
      </w:r>
    </w:p>
    <w:p w14:paraId="7625AAFB" w14:textId="77777777" w:rsidR="00356E17" w:rsidRPr="004315E6" w:rsidRDefault="00356E17" w:rsidP="0039253B">
      <w:pPr>
        <w:pStyle w:val="Nidungvnbn"/>
        <w:numPr>
          <w:ilvl w:val="0"/>
          <w:numId w:val="9"/>
        </w:numPr>
        <w:rPr>
          <w:b/>
          <w:bCs/>
          <w:i/>
          <w:iCs/>
        </w:rPr>
      </w:pPr>
      <w:r w:rsidRPr="004315E6">
        <w:rPr>
          <w:b/>
          <w:bCs/>
          <w:i/>
          <w:iCs/>
        </w:rPr>
        <w:t>Security and Compliance</w:t>
      </w:r>
    </w:p>
    <w:p w14:paraId="1E1D4DEE" w14:textId="77777777" w:rsidR="00356E17" w:rsidRDefault="00356E17" w:rsidP="00356E17">
      <w:pPr>
        <w:pStyle w:val="Nidungvnbn"/>
      </w:pPr>
      <w:r>
        <w:rPr>
          <w:noProof/>
        </w:rPr>
        <w:drawing>
          <wp:inline distT="0" distB="0" distL="0" distR="0" wp14:anchorId="11BE9F3B" wp14:editId="734205D9">
            <wp:extent cx="1409700" cy="117348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409700" cy="1173480"/>
                    </a:xfrm>
                    <a:prstGeom prst="rect">
                      <a:avLst/>
                    </a:prstGeom>
                    <a:noFill/>
                  </pic:spPr>
                </pic:pic>
              </a:graphicData>
            </a:graphic>
          </wp:inline>
        </w:drawing>
      </w:r>
    </w:p>
    <w:p w14:paraId="654368EB" w14:textId="585957EC" w:rsidR="00356E17" w:rsidRDefault="00356E17" w:rsidP="00356E17">
      <w:pPr>
        <w:pStyle w:val="Nidungvnbn"/>
      </w:pPr>
      <w:r w:rsidRPr="00A164BD">
        <w:t>Khi bạn xác định chính sách bảo mật của mình trong Ansible, việc quét và khắc phục chính sách bảo mật trên toàn trang có thể được tích hợp vào các quy trình tự động khác. Và nó sẽ không thể thiếu trong mọi thứ được triển khai. Điều đó có nghĩa là, bạn cần phải định cấu hình các chi tiết bảo mật của mình một lần trong máy điều khiển của bạn và nó sẽ được nhúng vào tất cả các nút khác một cách tự động. Hơn nữa, tất cả thông tin đăng nhập (id người dùng quản trị và mật khẩu) được lưu trữ trong Ansible không thể truy xuất được ở dạng văn bản thuần bởi bất kỳ người dùng nào.</w:t>
      </w:r>
    </w:p>
    <w:p w14:paraId="768EE35B" w14:textId="77777777" w:rsidR="00395993" w:rsidRPr="00A164BD" w:rsidRDefault="00395993" w:rsidP="00356E17">
      <w:pPr>
        <w:pStyle w:val="Nidungvnbn"/>
      </w:pPr>
    </w:p>
    <w:p w14:paraId="661CE7D2" w14:textId="77777777" w:rsidR="00356E17" w:rsidRPr="004315E6" w:rsidRDefault="00356E17" w:rsidP="0039253B">
      <w:pPr>
        <w:pStyle w:val="Nidungvnbn"/>
        <w:numPr>
          <w:ilvl w:val="0"/>
          <w:numId w:val="9"/>
        </w:numPr>
        <w:rPr>
          <w:b/>
          <w:bCs/>
          <w:i/>
          <w:iCs/>
        </w:rPr>
      </w:pPr>
      <w:r w:rsidRPr="004315E6">
        <w:rPr>
          <w:b/>
          <w:bCs/>
          <w:i/>
          <w:iCs/>
        </w:rPr>
        <w:lastRenderedPageBreak/>
        <w:t>Orchestration</w:t>
      </w:r>
    </w:p>
    <w:p w14:paraId="7DF64511" w14:textId="77777777" w:rsidR="00356E17" w:rsidRDefault="00356E17" w:rsidP="00356E17">
      <w:pPr>
        <w:pStyle w:val="Nidungvnbn"/>
      </w:pPr>
      <w:r>
        <w:rPr>
          <w:noProof/>
        </w:rPr>
        <w:drawing>
          <wp:inline distT="0" distB="0" distL="0" distR="0" wp14:anchorId="70C77727" wp14:editId="6260B82B">
            <wp:extent cx="1478280" cy="115062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478280" cy="1150620"/>
                    </a:xfrm>
                    <a:prstGeom prst="rect">
                      <a:avLst/>
                    </a:prstGeom>
                    <a:noFill/>
                  </pic:spPr>
                </pic:pic>
              </a:graphicData>
            </a:graphic>
          </wp:inline>
        </w:drawing>
      </w:r>
    </w:p>
    <w:p w14:paraId="125FCFFF" w14:textId="7F34ADE6" w:rsidR="00197121" w:rsidRPr="00197121" w:rsidRDefault="00356E17" w:rsidP="00356E17">
      <w:pPr>
        <w:pStyle w:val="Nidungvnbn"/>
      </w:pPr>
      <w:r w:rsidRPr="00A164BD">
        <w:t>Chỉ riêng cấu hình không xác định môi trường của bạn. Bạn cần xác định cách nhiều cấu hình tương tác và đảm bảo các phần khác nhau có thể được quản lý một cách tổng thể. Thoát khỏi sự phức tạp và hỗn loạn, Ansible mang lại trật tự. Ansible cung cấp Orchestration theo nghĩa điều chỉnh yêu cầu kinh doanh với các ứng dụng, dữ liệu và cơ sở hạ tầng. Nó xác định các chính sách và cấp độ dịch vụ thông qua quy trình làm việc tự động, cung cấp và quản lý thay đổi. Điều này tạo ra một cơ sở hạ tầng phù hợp với ứng dụng có thể được mở rộng hoặc thu nhỏ dựa trên nhu cầu của từng ứng dụng.</w:t>
      </w:r>
    </w:p>
    <w:p w14:paraId="00225839" w14:textId="1DF9D831" w:rsidR="00E16DBD" w:rsidRDefault="00E16DBD" w:rsidP="0039253B">
      <w:pPr>
        <w:pStyle w:val="Tiumccp2"/>
        <w:numPr>
          <w:ilvl w:val="0"/>
          <w:numId w:val="4"/>
        </w:numPr>
      </w:pPr>
      <w:bookmarkStart w:id="19" w:name="_Toc102728366"/>
      <w:r>
        <w:t>Ansible và kiến trúc của chúng</w:t>
      </w:r>
      <w:bookmarkEnd w:id="19"/>
    </w:p>
    <w:p w14:paraId="78081E64" w14:textId="77777777" w:rsidR="00D00721" w:rsidRDefault="00356E17" w:rsidP="00E202B4">
      <w:pPr>
        <w:pStyle w:val="Nidungvnbn"/>
      </w:pPr>
      <w:r>
        <w:rPr>
          <w:noProof/>
        </w:rPr>
        <w:drawing>
          <wp:inline distT="0" distB="0" distL="0" distR="0" wp14:anchorId="56E5B640" wp14:editId="35D69F8F">
            <wp:extent cx="5334000" cy="3367881"/>
            <wp:effectExtent l="0" t="0" r="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46387" cy="3375702"/>
                    </a:xfrm>
                    <a:prstGeom prst="rect">
                      <a:avLst/>
                    </a:prstGeom>
                    <a:noFill/>
                  </pic:spPr>
                </pic:pic>
              </a:graphicData>
            </a:graphic>
          </wp:inline>
        </w:drawing>
      </w:r>
    </w:p>
    <w:p w14:paraId="360CF646" w14:textId="15F222DF" w:rsidR="00D00721" w:rsidRDefault="00D00721" w:rsidP="00395993">
      <w:pPr>
        <w:pStyle w:val="Caption"/>
        <w:rPr>
          <w:b/>
          <w:bCs w:val="0"/>
          <w:sz w:val="28"/>
          <w:szCs w:val="28"/>
        </w:rPr>
      </w:pPr>
      <w:bookmarkStart w:id="20" w:name="_Toc102504549"/>
      <w:r>
        <w:t xml:space="preserve">Hình </w:t>
      </w:r>
      <w:fldSimple w:instr=" SEQ Hình \* ARABIC ">
        <w:r w:rsidR="00A05FF4">
          <w:rPr>
            <w:noProof/>
          </w:rPr>
          <w:t>4</w:t>
        </w:r>
      </w:fldSimple>
      <w:r>
        <w:t>: Kiến trúc của Ansible.</w:t>
      </w:r>
      <w:bookmarkEnd w:id="20"/>
    </w:p>
    <w:p w14:paraId="63567D1C" w14:textId="77777777" w:rsidR="00356E17" w:rsidRDefault="00356E17" w:rsidP="00395993">
      <w:pPr>
        <w:pStyle w:val="Nidungvnbn"/>
      </w:pPr>
      <w:r w:rsidRPr="00A164BD">
        <w:lastRenderedPageBreak/>
        <w:t>Như bạn có thể thấy, trong sơ đồ trên, công cụ tự động hóa Ansible có tương tác trực tiếp với những người dùng viết playbook để thực thi công cụ tự động hóa Ansible. Nó cũng tương tác với các dịch vụ đám mây và Cơ sở dữ liệu quản lý cấu hình (CMDB).</w:t>
      </w:r>
    </w:p>
    <w:p w14:paraId="080A849A" w14:textId="77777777" w:rsidR="00356E17" w:rsidRPr="00DA7EEA" w:rsidRDefault="00356E17" w:rsidP="00395993">
      <w:pPr>
        <w:pStyle w:val="Nidungvnbn"/>
        <w:numPr>
          <w:ilvl w:val="0"/>
          <w:numId w:val="12"/>
        </w:numPr>
      </w:pPr>
      <w:r w:rsidRPr="00DA7EEA">
        <w:t>Kiến trúc Ansible Automation bao gồm:</w:t>
      </w:r>
    </w:p>
    <w:p w14:paraId="168DAADD" w14:textId="77777777" w:rsidR="00356E17" w:rsidRDefault="00356E17" w:rsidP="00395993">
      <w:pPr>
        <w:pStyle w:val="Nidungvnbn"/>
      </w:pPr>
      <w:r>
        <w:t xml:space="preserve">+ </w:t>
      </w:r>
      <w:r w:rsidRPr="00D81C1A">
        <w:t>Inventories</w:t>
      </w:r>
      <w:r>
        <w:t>: D</w:t>
      </w:r>
      <w:r w:rsidRPr="00476035">
        <w:t>anh sách các máy chủ (nút) cùng với địa chỉ IP, máy chủ, cơ sở dữ liệu, v.v. của chúng cần được quản lý. Sau đó, Ansible thực hiện hành động thông qua một phương tiện truyền tải - SSH cho UNIX, Linux hoặc thiết bị Mạng và WinRM cho hệ thống Windows.</w:t>
      </w:r>
    </w:p>
    <w:p w14:paraId="53E0AC7D" w14:textId="77777777" w:rsidR="00356E17" w:rsidRDefault="00356E17" w:rsidP="00395993">
      <w:pPr>
        <w:pStyle w:val="Nidungvnbn"/>
      </w:pPr>
      <w:r>
        <w:t xml:space="preserve">+ </w:t>
      </w:r>
      <w:r w:rsidRPr="00D81C1A">
        <w:t>APIs</w:t>
      </w:r>
      <w:r>
        <w:t xml:space="preserve">: </w:t>
      </w:r>
      <w:r w:rsidRPr="00476035">
        <w:t xml:space="preserve">Các API trong Ansible được sử dụng làm phương tiện truyền tải cho các dịch vụ </w:t>
      </w:r>
      <w:r>
        <w:t>đ</w:t>
      </w:r>
      <w:r w:rsidRPr="00476035">
        <w:t>ám mây, công khai hoặc riêng tư.</w:t>
      </w:r>
    </w:p>
    <w:p w14:paraId="6D4606D5" w14:textId="77777777" w:rsidR="00356E17" w:rsidRDefault="00356E17" w:rsidP="00395993">
      <w:pPr>
        <w:pStyle w:val="Nidungvnbn"/>
      </w:pPr>
      <w:r>
        <w:t xml:space="preserve">+ </w:t>
      </w:r>
      <w:r w:rsidRPr="00D81C1A">
        <w:t>Modules</w:t>
      </w:r>
      <w:r>
        <w:t xml:space="preserve">: </w:t>
      </w:r>
      <w:r w:rsidRPr="00476035">
        <w:t>Mô-đun được thực thi trực tiếp trên máy chủ từ xa thông qua sách phát. Các mô-đun có thể kiểm soát tài nguyên hệ thống, như dịch vụ, gói hoặc tệp (bất kỳ thứ gì thực sự) hoặc thực thi các lệnh hệ thống. Các mô-đun thực hiện điều đó bằng cách tác động lên các tệp hệ thống, cài đặt các gói hoặc thực hiện các lệnh gọi API tới mạng dịch vụ. Có hơn 450 mô-đun do Ansible cung cấp có thể tự động hóa gần như mọi phần trong môi trường của bạn</w:t>
      </w:r>
    </w:p>
    <w:p w14:paraId="328107E6" w14:textId="77777777" w:rsidR="00356E17" w:rsidRDefault="00356E17" w:rsidP="00395993">
      <w:pPr>
        <w:pStyle w:val="Nidungvnbn"/>
      </w:pPr>
      <w:r>
        <w:t xml:space="preserve">+ </w:t>
      </w:r>
      <w:r w:rsidRPr="00D81C1A">
        <w:t>Plugins</w:t>
      </w:r>
      <w:r>
        <w:t xml:space="preserve">: </w:t>
      </w:r>
      <w:r w:rsidRPr="00476035">
        <w:t>Plugin cho phép thực thi các tác vụ Ansible như một bước xây dựng công việc. Plugin là các đoạn mã tăng cường chức năng cốt lõi của Ansible. Ansible đi kèm với một số plugin tiện dụng và bạn có thể dễ dàng viết cho riêng mình</w:t>
      </w:r>
    </w:p>
    <w:p w14:paraId="1B18D966" w14:textId="77777777" w:rsidR="00356E17" w:rsidRDefault="00356E17" w:rsidP="00395993">
      <w:pPr>
        <w:pStyle w:val="Nidungvnbn"/>
      </w:pPr>
      <w:r>
        <w:t xml:space="preserve">+ </w:t>
      </w:r>
      <w:r w:rsidRPr="00D81C1A">
        <w:t>Networking</w:t>
      </w:r>
      <w:r>
        <w:t xml:space="preserve">: </w:t>
      </w:r>
      <w:r w:rsidRPr="00476035">
        <w:t>Ansible cũng có thể được sử dụng để tự động hóa các mạng khác nhau. Ansible sử dụng cùng một khuôn khổ tự động hóa đơn giản, mạnh mẽ và không cần tác nhân mà các hoạt động và phát triển CNTT đã được sử dụng. Đó là một mô hình dữ liệu (một vở kịch hoặc một vai trò) tách biệt với công cụ tự động hóa Ansible dễ dàng mở rộng các phần cứng mạng khác nhau.</w:t>
      </w:r>
    </w:p>
    <w:p w14:paraId="2358E58A" w14:textId="77777777" w:rsidR="00356E17" w:rsidRDefault="00356E17" w:rsidP="00395993">
      <w:pPr>
        <w:pStyle w:val="Nidungvnbn"/>
      </w:pPr>
      <w:r>
        <w:t xml:space="preserve">+ </w:t>
      </w:r>
      <w:r w:rsidRPr="00D81C1A">
        <w:t>Hosts</w:t>
      </w:r>
      <w:r>
        <w:t xml:space="preserve">: </w:t>
      </w:r>
      <w:r w:rsidRPr="00476035">
        <w:t>Các máy chủ trong kiến ​​trúc Ansible chỉ là các hệ thống nút đang được Ansible tự động hóa. Nó có thể là bất kỳ loại máy nào - Windows, Linux, RedHat, v.v.</w:t>
      </w:r>
    </w:p>
    <w:p w14:paraId="246A9D8D" w14:textId="77777777" w:rsidR="00356E17" w:rsidRDefault="00356E17" w:rsidP="00395993">
      <w:pPr>
        <w:pStyle w:val="Nidungvnbn"/>
      </w:pPr>
      <w:r>
        <w:lastRenderedPageBreak/>
        <w:t xml:space="preserve">+ </w:t>
      </w:r>
      <w:r w:rsidRPr="00D81C1A">
        <w:t>Playbooks</w:t>
      </w:r>
      <w:r>
        <w:t>:</w:t>
      </w:r>
      <w:r w:rsidRPr="00476035">
        <w:t xml:space="preserve"> Playbook là các tệp đơn giản được viết ở định dạng YAML mô tả các tác vụ được thực thi bởi Ansible. Playbook có thể khai báo cấu hình, nhưng chúng cũng có thể sắp xếp các bước của bất kỳ quy trình được sắp xếp thủ công nào, ngay cả khi nó chứa các câu lệnh nhảy. Chúng có thể khởi chạy các tác vụ một cách đồng bộ hoặc không đồng bộ.</w:t>
      </w:r>
    </w:p>
    <w:p w14:paraId="292AE977" w14:textId="77777777" w:rsidR="00356E17" w:rsidRDefault="00356E17" w:rsidP="00395993">
      <w:pPr>
        <w:pStyle w:val="Nidungvnbn"/>
      </w:pPr>
      <w:r>
        <w:t xml:space="preserve">+ </w:t>
      </w:r>
      <w:r w:rsidRPr="00D81C1A">
        <w:t>CMDB</w:t>
      </w:r>
      <w:r>
        <w:t xml:space="preserve">: </w:t>
      </w:r>
      <w:r w:rsidRPr="00476035">
        <w:t xml:space="preserve">Nó là một kho lưu trữ hoạt động như một kho dữ liệu cho các cài đặt CNTT. </w:t>
      </w:r>
    </w:p>
    <w:p w14:paraId="6E4B3964" w14:textId="77777777" w:rsidR="00356E17" w:rsidRDefault="00356E17" w:rsidP="00395993">
      <w:pPr>
        <w:pStyle w:val="Nidungvnbn"/>
      </w:pPr>
      <w:r>
        <w:t xml:space="preserve">+ </w:t>
      </w:r>
      <w:r w:rsidRPr="00D81C1A">
        <w:t>Cloud</w:t>
      </w:r>
      <w:r>
        <w:t xml:space="preserve">: </w:t>
      </w:r>
      <w:r w:rsidRPr="003655A9">
        <w:t>Nó là một mạng lưới các máy chủ từ xa được lưu trữ trên Internet để lưu trữ, quản lý và xử lý dữ liệu, thay vì một máy chủ cục bộ. Bạn có thể khởi chạy các tài nguyên và phiên bản của mình trên đám mây và kết nối với máy chủ của mình</w:t>
      </w:r>
      <w:r>
        <w:t>.</w:t>
      </w:r>
    </w:p>
    <w:p w14:paraId="14E79650" w14:textId="77777777" w:rsidR="00356E17" w:rsidRPr="00356E17" w:rsidRDefault="00356E17" w:rsidP="00356E17">
      <w:pPr>
        <w:pStyle w:val="Nidungvnbn"/>
      </w:pPr>
    </w:p>
    <w:p w14:paraId="6B62E619" w14:textId="4EACFCD2" w:rsidR="00E16DBD" w:rsidRPr="00356E17" w:rsidRDefault="00E16DBD" w:rsidP="00356E17">
      <w:pPr>
        <w:pStyle w:val="Nidungvnbn"/>
      </w:pPr>
      <w:r>
        <w:br w:type="page"/>
      </w:r>
    </w:p>
    <w:p w14:paraId="65C57F84" w14:textId="5D247126" w:rsidR="00E16DBD" w:rsidRDefault="00E16DBD" w:rsidP="00CD6C80">
      <w:pPr>
        <w:pStyle w:val="Chng"/>
      </w:pPr>
      <w:bookmarkStart w:id="21" w:name="_Toc102728367"/>
      <w:r w:rsidRPr="00CD6C80">
        <w:lastRenderedPageBreak/>
        <w:t>CHƯƠNG 2 – ỨNG DỤNG THƯ VIỆN NETMIKO VÀ ANSIBLE</w:t>
      </w:r>
      <w:bookmarkEnd w:id="21"/>
    </w:p>
    <w:p w14:paraId="5A159426" w14:textId="185E4999" w:rsidR="00E26144" w:rsidRDefault="00E26144" w:rsidP="00EC5F3A">
      <w:pPr>
        <w:pStyle w:val="Nidungvnbn"/>
        <w:jc w:val="center"/>
      </w:pPr>
      <w:r>
        <w:t>---</w:t>
      </w:r>
      <w:r w:rsidR="00EC5F3A">
        <w:t>----</w:t>
      </w:r>
      <w:r>
        <w:t>------------------</w:t>
      </w:r>
      <w:r w:rsidRPr="008670FE">
        <w:rPr>
          <w:b/>
          <w:bCs/>
          <w:i/>
          <w:iCs/>
          <w:sz w:val="36"/>
          <w:szCs w:val="36"/>
        </w:rPr>
        <w:t>Mô hình thực hiện</w:t>
      </w:r>
      <w:r>
        <w:t>---------------------</w:t>
      </w:r>
      <w:r w:rsidR="008670FE">
        <w:t>------</w:t>
      </w:r>
    </w:p>
    <w:p w14:paraId="0FA0CA10" w14:textId="19033CBC" w:rsidR="00E26144" w:rsidRDefault="00E26144" w:rsidP="00EC5F3A">
      <w:pPr>
        <w:pStyle w:val="Nidungvnbn"/>
        <w:rPr>
          <w:i/>
          <w:iCs/>
        </w:rPr>
      </w:pPr>
      <w:r w:rsidRPr="00541936">
        <w:rPr>
          <w:noProof/>
        </w:rPr>
        <w:drawing>
          <wp:inline distT="0" distB="0" distL="0" distR="0" wp14:anchorId="20B46BFC" wp14:editId="09D155AC">
            <wp:extent cx="5349240" cy="2479675"/>
            <wp:effectExtent l="0" t="0" r="381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349240" cy="2479675"/>
                    </a:xfrm>
                    <a:prstGeom prst="rect">
                      <a:avLst/>
                    </a:prstGeom>
                  </pic:spPr>
                </pic:pic>
              </a:graphicData>
            </a:graphic>
          </wp:inline>
        </w:drawing>
      </w:r>
    </w:p>
    <w:p w14:paraId="2C3DC10E" w14:textId="02E4583C" w:rsidR="00D00721" w:rsidRPr="00E26144" w:rsidRDefault="00D00721" w:rsidP="008670FE">
      <w:pPr>
        <w:pStyle w:val="Nidungvnbn"/>
        <w:jc w:val="center"/>
      </w:pPr>
      <w:bookmarkStart w:id="22" w:name="_Toc102504550"/>
      <w:r>
        <w:t xml:space="preserve">Hình </w:t>
      </w:r>
      <w:fldSimple w:instr=" SEQ Hình \* ARABIC ">
        <w:r w:rsidR="00A05FF4">
          <w:rPr>
            <w:noProof/>
          </w:rPr>
          <w:t>5</w:t>
        </w:r>
      </w:fldSimple>
      <w:r>
        <w:t>: Mô hình áp dụng công cụ tự động hóa.</w:t>
      </w:r>
      <w:bookmarkEnd w:id="22"/>
    </w:p>
    <w:p w14:paraId="516963E2" w14:textId="733B728D" w:rsidR="00E16DBD" w:rsidRDefault="00E16DBD" w:rsidP="008D27B3">
      <w:pPr>
        <w:pStyle w:val="Tiumccp1"/>
        <w:numPr>
          <w:ilvl w:val="0"/>
          <w:numId w:val="5"/>
        </w:numPr>
        <w:tabs>
          <w:tab w:val="left" w:pos="450"/>
        </w:tabs>
        <w:ind w:left="90" w:firstLine="0"/>
      </w:pPr>
      <w:r>
        <w:t xml:space="preserve"> </w:t>
      </w:r>
      <w:bookmarkStart w:id="23" w:name="_Toc102728368"/>
      <w:r w:rsidR="00A3303E">
        <w:t>Ứng dụng thư viện Netmiko</w:t>
      </w:r>
      <w:bookmarkEnd w:id="23"/>
    </w:p>
    <w:p w14:paraId="4AA68EF2" w14:textId="5AD5CB51" w:rsidR="00A3303E" w:rsidRDefault="00A3303E" w:rsidP="00FB0BF1">
      <w:pPr>
        <w:pStyle w:val="Nidungvnbn"/>
      </w:pPr>
      <w:r>
        <w:t>Sử dụng Netmiko để xem thông tin và cấu hình cho các thiết bị Router và Switch</w:t>
      </w:r>
    </w:p>
    <w:p w14:paraId="0E940F73" w14:textId="77777777" w:rsidR="00E26144" w:rsidRPr="00E26144" w:rsidRDefault="00E26144" w:rsidP="0039253B">
      <w:pPr>
        <w:pStyle w:val="Nidungvnbn"/>
        <w:numPr>
          <w:ilvl w:val="0"/>
          <w:numId w:val="13"/>
        </w:numPr>
        <w:rPr>
          <w:rFonts w:eastAsiaTheme="minorHAnsi"/>
          <w:b/>
          <w:bCs/>
          <w:i/>
          <w:iCs/>
        </w:rPr>
      </w:pPr>
      <w:r w:rsidRPr="00E26144">
        <w:rPr>
          <w:rFonts w:eastAsiaTheme="minorHAnsi"/>
          <w:b/>
          <w:bCs/>
          <w:i/>
          <w:iCs/>
        </w:rPr>
        <w:t>Sử dụng các thiết bị thông qua LAB EVE-NG như hình bên dưới:</w:t>
      </w:r>
    </w:p>
    <w:p w14:paraId="61215D62" w14:textId="77777777" w:rsidR="00E26144" w:rsidRPr="00E26144" w:rsidRDefault="00E26144" w:rsidP="008670FE">
      <w:pPr>
        <w:pStyle w:val="Nidungvnbn"/>
        <w:jc w:val="center"/>
        <w:rPr>
          <w:rFonts w:eastAsiaTheme="minorHAnsi"/>
        </w:rPr>
      </w:pPr>
      <w:r w:rsidRPr="00E26144">
        <w:rPr>
          <w:rFonts w:asciiTheme="minorHAnsi" w:eastAsiaTheme="minorHAnsi" w:hAnsiTheme="minorHAnsi" w:cstheme="minorBidi"/>
          <w:noProof/>
          <w:sz w:val="22"/>
          <w:szCs w:val="22"/>
        </w:rPr>
        <w:drawing>
          <wp:inline distT="0" distB="0" distL="0" distR="0" wp14:anchorId="25CDCAE9" wp14:editId="0138DD0E">
            <wp:extent cx="3255187" cy="2849880"/>
            <wp:effectExtent l="0" t="0" r="2540"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301017" cy="2890004"/>
                    </a:xfrm>
                    <a:prstGeom prst="rect">
                      <a:avLst/>
                    </a:prstGeom>
                  </pic:spPr>
                </pic:pic>
              </a:graphicData>
            </a:graphic>
          </wp:inline>
        </w:drawing>
      </w:r>
    </w:p>
    <w:p w14:paraId="580851B1" w14:textId="77777777" w:rsidR="00E26144" w:rsidRPr="00E26144" w:rsidRDefault="00E26144" w:rsidP="0039253B">
      <w:pPr>
        <w:pStyle w:val="Nidungvnbn"/>
        <w:numPr>
          <w:ilvl w:val="0"/>
          <w:numId w:val="13"/>
        </w:numPr>
        <w:rPr>
          <w:rFonts w:eastAsiaTheme="minorHAnsi"/>
          <w:b/>
          <w:bCs/>
          <w:i/>
          <w:iCs/>
        </w:rPr>
      </w:pPr>
      <w:r w:rsidRPr="00E26144">
        <w:rPr>
          <w:rFonts w:eastAsiaTheme="minorHAnsi"/>
          <w:b/>
          <w:bCs/>
          <w:i/>
          <w:iCs/>
        </w:rPr>
        <w:lastRenderedPageBreak/>
        <w:t>Các bước thực hiện:</w:t>
      </w:r>
    </w:p>
    <w:p w14:paraId="01C991B2" w14:textId="4049F161" w:rsidR="00E26144" w:rsidRPr="00E26144" w:rsidRDefault="00E26144" w:rsidP="00FB0BF1">
      <w:pPr>
        <w:pStyle w:val="Nidungvnbn"/>
        <w:rPr>
          <w:rFonts w:eastAsiaTheme="minorHAnsi"/>
        </w:rPr>
      </w:pPr>
      <w:r w:rsidRPr="00E26144">
        <w:rPr>
          <w:rFonts w:eastAsiaTheme="minorHAnsi"/>
        </w:rPr>
        <w:t>- Đầu tiên chúng ta sẽ thực hiện thêm thiết bị Router và Switch để thực hiện cấu hình</w:t>
      </w:r>
      <w:r w:rsidR="00FB0BF1">
        <w:rPr>
          <w:rFonts w:eastAsiaTheme="minorHAnsi"/>
        </w:rPr>
        <w:t xml:space="preserve">. </w:t>
      </w:r>
      <w:r w:rsidRPr="00E26144">
        <w:rPr>
          <w:rFonts w:eastAsiaTheme="minorHAnsi"/>
        </w:rPr>
        <w:t>Vào trang chủ của LAB EVE. Nhấn vào Add an object và chọn Node:</w:t>
      </w:r>
    </w:p>
    <w:p w14:paraId="2CE6FDC8" w14:textId="77777777" w:rsidR="00E26144" w:rsidRPr="00E26144" w:rsidRDefault="00E26144" w:rsidP="00FB0BF1">
      <w:pPr>
        <w:rPr>
          <w:rFonts w:eastAsiaTheme="minorHAnsi"/>
          <w:b/>
          <w:bCs/>
          <w:sz w:val="28"/>
          <w:szCs w:val="28"/>
        </w:rPr>
      </w:pPr>
      <w:r w:rsidRPr="00E26144">
        <w:rPr>
          <w:rFonts w:eastAsiaTheme="minorHAnsi"/>
          <w:noProof/>
        </w:rPr>
        <w:drawing>
          <wp:inline distT="0" distB="0" distL="0" distR="0" wp14:anchorId="64F6B857" wp14:editId="1556FF52">
            <wp:extent cx="5760720" cy="3954400"/>
            <wp:effectExtent l="0" t="0" r="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2260" t="3072" r="35925" b="17487"/>
                    <a:stretch/>
                  </pic:blipFill>
                  <pic:spPr bwMode="auto">
                    <a:xfrm>
                      <a:off x="0" y="0"/>
                      <a:ext cx="5792091" cy="3975934"/>
                    </a:xfrm>
                    <a:prstGeom prst="rect">
                      <a:avLst/>
                    </a:prstGeom>
                    <a:noFill/>
                    <a:ln>
                      <a:noFill/>
                    </a:ln>
                    <a:extLst>
                      <a:ext uri="{53640926-AAD7-44D8-BBD7-CCE9431645EC}">
                        <a14:shadowObscured xmlns:a14="http://schemas.microsoft.com/office/drawing/2010/main"/>
                      </a:ext>
                    </a:extLst>
                  </pic:spPr>
                </pic:pic>
              </a:graphicData>
            </a:graphic>
          </wp:inline>
        </w:drawing>
      </w:r>
    </w:p>
    <w:p w14:paraId="34A2AA44" w14:textId="77777777" w:rsidR="00E26144" w:rsidRPr="00E26144" w:rsidRDefault="00E26144" w:rsidP="00FB0BF1">
      <w:pPr>
        <w:pStyle w:val="Nidungvnbn"/>
        <w:rPr>
          <w:rFonts w:eastAsiaTheme="minorHAnsi"/>
        </w:rPr>
      </w:pPr>
      <w:r w:rsidRPr="00E26144">
        <w:rPr>
          <w:rFonts w:eastAsiaTheme="minorHAnsi"/>
        </w:rPr>
        <w:t>- Sau đó chọn các thiết bị phù hợp (Ở đây mình chọn thiết bị là Cisco IOL):</w:t>
      </w:r>
    </w:p>
    <w:p w14:paraId="5F6ABD8E" w14:textId="77777777" w:rsidR="00E26144" w:rsidRPr="00E26144" w:rsidRDefault="00E26144" w:rsidP="00FB0BF1">
      <w:pPr>
        <w:rPr>
          <w:rFonts w:eastAsiaTheme="minorHAnsi"/>
          <w:b/>
          <w:bCs/>
          <w:sz w:val="28"/>
          <w:szCs w:val="28"/>
        </w:rPr>
      </w:pPr>
      <w:r w:rsidRPr="00E26144">
        <w:rPr>
          <w:rFonts w:eastAsiaTheme="minorHAnsi"/>
          <w:noProof/>
        </w:rPr>
        <w:drawing>
          <wp:inline distT="0" distB="0" distL="0" distR="0" wp14:anchorId="7EC01657" wp14:editId="693751C2">
            <wp:extent cx="5814060" cy="24384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814060" cy="2438400"/>
                    </a:xfrm>
                    <a:prstGeom prst="rect">
                      <a:avLst/>
                    </a:prstGeom>
                  </pic:spPr>
                </pic:pic>
              </a:graphicData>
            </a:graphic>
          </wp:inline>
        </w:drawing>
      </w:r>
    </w:p>
    <w:p w14:paraId="1CF6DC09" w14:textId="77777777" w:rsidR="00E26144" w:rsidRPr="00E26144" w:rsidRDefault="00E26144" w:rsidP="00FB0BF1">
      <w:pPr>
        <w:pStyle w:val="Nidungvnbn"/>
        <w:rPr>
          <w:rFonts w:eastAsiaTheme="minorHAnsi"/>
        </w:rPr>
      </w:pPr>
      <w:r w:rsidRPr="00E26144">
        <w:rPr>
          <w:rFonts w:eastAsiaTheme="minorHAnsi"/>
        </w:rPr>
        <w:lastRenderedPageBreak/>
        <w:t>- Sau đó chọn các thiết bị phù hợp với số lượng thích hợp và nhấn Save:</w:t>
      </w:r>
    </w:p>
    <w:p w14:paraId="45640AE1" w14:textId="77777777" w:rsidR="00E26144" w:rsidRPr="00E26144" w:rsidRDefault="00E26144" w:rsidP="00FB0BF1">
      <w:pPr>
        <w:rPr>
          <w:rFonts w:eastAsiaTheme="minorHAnsi"/>
        </w:rPr>
      </w:pPr>
      <w:r w:rsidRPr="00E26144">
        <w:rPr>
          <w:rFonts w:eastAsiaTheme="minorHAnsi"/>
          <w:noProof/>
        </w:rPr>
        <w:drawing>
          <wp:inline distT="0" distB="0" distL="0" distR="0" wp14:anchorId="11315480" wp14:editId="33F04BFB">
            <wp:extent cx="5791200" cy="653986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94600" cy="6543705"/>
                    </a:xfrm>
                    <a:prstGeom prst="rect">
                      <a:avLst/>
                    </a:prstGeom>
                  </pic:spPr>
                </pic:pic>
              </a:graphicData>
            </a:graphic>
          </wp:inline>
        </w:drawing>
      </w:r>
    </w:p>
    <w:p w14:paraId="1BA1522D" w14:textId="77777777" w:rsidR="008670FE" w:rsidRDefault="008670FE" w:rsidP="00FB0BF1">
      <w:pPr>
        <w:pStyle w:val="Nidungvnbn"/>
        <w:rPr>
          <w:rFonts w:eastAsiaTheme="minorHAnsi"/>
        </w:rPr>
      </w:pPr>
    </w:p>
    <w:p w14:paraId="5029DD50" w14:textId="77777777" w:rsidR="008670FE" w:rsidRDefault="008670FE" w:rsidP="00FB0BF1">
      <w:pPr>
        <w:pStyle w:val="Nidungvnbn"/>
        <w:rPr>
          <w:rFonts w:eastAsiaTheme="minorHAnsi"/>
        </w:rPr>
      </w:pPr>
    </w:p>
    <w:p w14:paraId="2A0229C3" w14:textId="16DA4F88" w:rsidR="00E26144" w:rsidRPr="00E26144" w:rsidRDefault="00E26144" w:rsidP="00FB0BF1">
      <w:pPr>
        <w:pStyle w:val="Nidungvnbn"/>
        <w:rPr>
          <w:rFonts w:eastAsiaTheme="minorHAnsi"/>
        </w:rPr>
      </w:pPr>
      <w:r w:rsidRPr="00E26144">
        <w:rPr>
          <w:rFonts w:eastAsiaTheme="minorHAnsi"/>
        </w:rPr>
        <w:lastRenderedPageBreak/>
        <w:t>- Tiếp theo ta nhấn chọn thêm thiết bị mạng mà ở đây là Management(Cloud0) để thực hiện kết nối:</w:t>
      </w:r>
    </w:p>
    <w:p w14:paraId="3008F761" w14:textId="77777777" w:rsidR="00E26144" w:rsidRPr="00E26144" w:rsidRDefault="00E26144" w:rsidP="00FB0BF1">
      <w:pPr>
        <w:pStyle w:val="Nidungvnbn"/>
        <w:rPr>
          <w:rFonts w:eastAsiaTheme="minorHAnsi"/>
        </w:rPr>
      </w:pPr>
      <w:r w:rsidRPr="00E26144">
        <w:rPr>
          <w:rFonts w:eastAsiaTheme="minorHAnsi"/>
          <w:noProof/>
        </w:rPr>
        <w:drawing>
          <wp:inline distT="0" distB="0" distL="0" distR="0" wp14:anchorId="47E9199F" wp14:editId="32DB4B7D">
            <wp:extent cx="4922520" cy="3504861"/>
            <wp:effectExtent l="0" t="0" r="0" b="63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t="2835" r="52143" b="22490"/>
                    <a:stretch/>
                  </pic:blipFill>
                  <pic:spPr bwMode="auto">
                    <a:xfrm>
                      <a:off x="0" y="0"/>
                      <a:ext cx="4948771" cy="3523552"/>
                    </a:xfrm>
                    <a:prstGeom prst="rect">
                      <a:avLst/>
                    </a:prstGeom>
                    <a:noFill/>
                    <a:ln>
                      <a:noFill/>
                    </a:ln>
                    <a:extLst>
                      <a:ext uri="{53640926-AAD7-44D8-BBD7-CCE9431645EC}">
                        <a14:shadowObscured xmlns:a14="http://schemas.microsoft.com/office/drawing/2010/main"/>
                      </a:ext>
                    </a:extLst>
                  </pic:spPr>
                </pic:pic>
              </a:graphicData>
            </a:graphic>
          </wp:inline>
        </w:drawing>
      </w:r>
    </w:p>
    <w:p w14:paraId="63072066" w14:textId="77777777" w:rsidR="00E26144" w:rsidRPr="00E26144" w:rsidRDefault="00E26144" w:rsidP="00FB0BF1">
      <w:pPr>
        <w:pStyle w:val="Nidungvnbn"/>
        <w:rPr>
          <w:rFonts w:eastAsiaTheme="minorHAnsi"/>
        </w:rPr>
      </w:pPr>
      <w:r w:rsidRPr="00E26144">
        <w:rPr>
          <w:rFonts w:asciiTheme="minorHAnsi" w:eastAsiaTheme="minorHAnsi" w:hAnsiTheme="minorHAnsi" w:cstheme="minorBidi"/>
          <w:noProof/>
          <w:sz w:val="22"/>
          <w:szCs w:val="22"/>
        </w:rPr>
        <w:drawing>
          <wp:inline distT="0" distB="0" distL="0" distR="0" wp14:anchorId="1E2B3948" wp14:editId="15F45B3B">
            <wp:extent cx="4907280" cy="3261360"/>
            <wp:effectExtent l="0" t="0" r="762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918583" cy="3268872"/>
                    </a:xfrm>
                    <a:prstGeom prst="rect">
                      <a:avLst/>
                    </a:prstGeom>
                  </pic:spPr>
                </pic:pic>
              </a:graphicData>
            </a:graphic>
          </wp:inline>
        </w:drawing>
      </w:r>
    </w:p>
    <w:p w14:paraId="2372D2EE" w14:textId="77777777" w:rsidR="00E26144" w:rsidRPr="00E26144" w:rsidRDefault="00E26144" w:rsidP="00FB0BF1">
      <w:pPr>
        <w:pStyle w:val="Nidungvnbn"/>
        <w:rPr>
          <w:rFonts w:eastAsiaTheme="minorHAnsi"/>
        </w:rPr>
      </w:pPr>
      <w:r w:rsidRPr="00E26144">
        <w:rPr>
          <w:rFonts w:eastAsiaTheme="minorHAnsi"/>
        </w:rPr>
        <w:sym w:font="Wingdings" w:char="F0E0"/>
      </w:r>
      <w:r w:rsidRPr="00E26144">
        <w:rPr>
          <w:rFonts w:eastAsiaTheme="minorHAnsi"/>
        </w:rPr>
        <w:t xml:space="preserve"> Từ đó ta thêm thiết bị phù hợp ta được mô hình kết nối như hình bên trên.</w:t>
      </w:r>
    </w:p>
    <w:p w14:paraId="0712C131" w14:textId="77777777" w:rsidR="00E26144" w:rsidRPr="00E26144" w:rsidRDefault="00E26144" w:rsidP="00FB0BF1">
      <w:pPr>
        <w:pStyle w:val="Nidungvnbn"/>
        <w:rPr>
          <w:rFonts w:eastAsiaTheme="minorHAnsi"/>
        </w:rPr>
      </w:pPr>
      <w:r w:rsidRPr="00E26144">
        <w:rPr>
          <w:rFonts w:eastAsiaTheme="minorHAnsi"/>
        </w:rPr>
        <w:lastRenderedPageBreak/>
        <w:t>- Do chúng ta sử dụng thư viện Netmiko do đó các thiết bị cần phải có kết nối SSH vì vậy chúng ta có thể áp dụng dòng lệnh sau cho các thiết bị.</w:t>
      </w:r>
    </w:p>
    <w:p w14:paraId="758A2846" w14:textId="77777777" w:rsidR="00E26144" w:rsidRPr="00E26144" w:rsidRDefault="00E26144" w:rsidP="00FB0BF1">
      <w:pPr>
        <w:pStyle w:val="Nidungvnbn"/>
        <w:rPr>
          <w:rFonts w:eastAsiaTheme="minorHAnsi"/>
        </w:rPr>
      </w:pPr>
      <w:r w:rsidRPr="00E26144">
        <w:rPr>
          <w:rFonts w:eastAsiaTheme="minorHAnsi"/>
        </w:rPr>
        <w:t>+ Đối với Router ta thực hiện như sau (Tương tự áp dụng cho các thiết bị Router còn lại, lưu ý đổi hostname để phân biệt với nhau)</w:t>
      </w:r>
    </w:p>
    <w:p w14:paraId="5037FD77" w14:textId="77777777" w:rsidR="00E26144" w:rsidRPr="00E26144" w:rsidRDefault="00E26144" w:rsidP="00FB0BF1">
      <w:pPr>
        <w:pStyle w:val="Nidungvnbn"/>
        <w:rPr>
          <w:rFonts w:eastAsiaTheme="minorHAnsi"/>
          <w:b/>
          <w:bCs/>
        </w:rPr>
      </w:pPr>
      <w:r w:rsidRPr="00E26144">
        <w:rPr>
          <w:rFonts w:eastAsiaTheme="minorHAnsi"/>
          <w:b/>
          <w:bCs/>
        </w:rPr>
        <w:t>Router&gt;en</w:t>
      </w:r>
    </w:p>
    <w:p w14:paraId="0F0397C6" w14:textId="77777777" w:rsidR="00E26144" w:rsidRPr="00E26144" w:rsidRDefault="00E26144" w:rsidP="00FB0BF1">
      <w:pPr>
        <w:pStyle w:val="Nidungvnbn"/>
        <w:rPr>
          <w:rFonts w:eastAsiaTheme="minorHAnsi"/>
          <w:b/>
          <w:bCs/>
        </w:rPr>
      </w:pPr>
      <w:r w:rsidRPr="00E26144">
        <w:rPr>
          <w:rFonts w:eastAsiaTheme="minorHAnsi"/>
          <w:b/>
          <w:bCs/>
        </w:rPr>
        <w:t>Router#conf t</w:t>
      </w:r>
    </w:p>
    <w:p w14:paraId="17E23CBB" w14:textId="77777777" w:rsidR="00E26144" w:rsidRPr="00E26144" w:rsidRDefault="00E26144" w:rsidP="00FB0BF1">
      <w:pPr>
        <w:pStyle w:val="Nidungvnbn"/>
        <w:rPr>
          <w:rFonts w:eastAsiaTheme="minorHAnsi"/>
          <w:b/>
          <w:bCs/>
        </w:rPr>
      </w:pPr>
      <w:r w:rsidRPr="00E26144">
        <w:rPr>
          <w:rFonts w:eastAsiaTheme="minorHAnsi"/>
          <w:b/>
          <w:bCs/>
        </w:rPr>
        <w:t>Enter configuration commands, one per line.  End with CNTL/Z.</w:t>
      </w:r>
    </w:p>
    <w:p w14:paraId="5D409571" w14:textId="77777777" w:rsidR="00E26144" w:rsidRPr="00E26144" w:rsidRDefault="00E26144" w:rsidP="00FB0BF1">
      <w:pPr>
        <w:pStyle w:val="Nidungvnbn"/>
        <w:rPr>
          <w:rFonts w:eastAsiaTheme="minorHAnsi"/>
          <w:b/>
          <w:bCs/>
        </w:rPr>
      </w:pPr>
      <w:r w:rsidRPr="00E26144">
        <w:rPr>
          <w:rFonts w:eastAsiaTheme="minorHAnsi"/>
          <w:b/>
          <w:bCs/>
        </w:rPr>
        <w:t>Router(config)#hostname R1</w:t>
      </w:r>
    </w:p>
    <w:p w14:paraId="11B20325" w14:textId="77777777" w:rsidR="00E26144" w:rsidRPr="00E26144" w:rsidRDefault="00E26144" w:rsidP="00FB0BF1">
      <w:pPr>
        <w:pStyle w:val="Nidungvnbn"/>
        <w:rPr>
          <w:rFonts w:eastAsiaTheme="minorHAnsi"/>
          <w:b/>
          <w:bCs/>
        </w:rPr>
      </w:pPr>
      <w:r w:rsidRPr="00E26144">
        <w:rPr>
          <w:rFonts w:eastAsiaTheme="minorHAnsi"/>
          <w:b/>
          <w:bCs/>
        </w:rPr>
        <w:t>R1(config)#enable password vnpro</w:t>
      </w:r>
    </w:p>
    <w:p w14:paraId="752F55EA" w14:textId="77777777" w:rsidR="00E26144" w:rsidRPr="00E26144" w:rsidRDefault="00E26144" w:rsidP="00FB0BF1">
      <w:pPr>
        <w:pStyle w:val="Nidungvnbn"/>
        <w:rPr>
          <w:rFonts w:eastAsiaTheme="minorHAnsi"/>
          <w:b/>
          <w:bCs/>
        </w:rPr>
      </w:pPr>
      <w:r w:rsidRPr="00E26144">
        <w:rPr>
          <w:rFonts w:eastAsiaTheme="minorHAnsi"/>
          <w:b/>
          <w:bCs/>
        </w:rPr>
        <w:t>R1(config)#username admin password 123</w:t>
      </w:r>
    </w:p>
    <w:p w14:paraId="33FFEA0B" w14:textId="77777777" w:rsidR="00E26144" w:rsidRPr="00E26144" w:rsidRDefault="00E26144" w:rsidP="00FB0BF1">
      <w:pPr>
        <w:pStyle w:val="Nidungvnbn"/>
        <w:rPr>
          <w:rFonts w:eastAsiaTheme="minorHAnsi"/>
          <w:b/>
          <w:bCs/>
        </w:rPr>
      </w:pPr>
      <w:r w:rsidRPr="00E26144">
        <w:rPr>
          <w:rFonts w:eastAsiaTheme="minorHAnsi"/>
          <w:b/>
          <w:bCs/>
        </w:rPr>
        <w:t>R1(config)#ip domain-name vnpro.org</w:t>
      </w:r>
    </w:p>
    <w:p w14:paraId="7BC28188" w14:textId="77777777" w:rsidR="00E26144" w:rsidRPr="00E26144" w:rsidRDefault="00E26144" w:rsidP="00FB0BF1">
      <w:pPr>
        <w:pStyle w:val="Nidungvnbn"/>
        <w:rPr>
          <w:rFonts w:eastAsiaTheme="minorHAnsi"/>
          <w:b/>
          <w:bCs/>
        </w:rPr>
      </w:pPr>
      <w:r w:rsidRPr="00E26144">
        <w:rPr>
          <w:rFonts w:eastAsiaTheme="minorHAnsi"/>
          <w:b/>
          <w:bCs/>
        </w:rPr>
        <w:t>R1(config)#crypto key generate rsa</w:t>
      </w:r>
    </w:p>
    <w:p w14:paraId="6FF040EE" w14:textId="77777777" w:rsidR="00E26144" w:rsidRPr="00E26144" w:rsidRDefault="00E26144" w:rsidP="00FB0BF1">
      <w:pPr>
        <w:pStyle w:val="Nidungvnbn"/>
        <w:rPr>
          <w:rFonts w:eastAsiaTheme="minorHAnsi"/>
          <w:b/>
          <w:bCs/>
        </w:rPr>
      </w:pPr>
      <w:r w:rsidRPr="00E26144">
        <w:rPr>
          <w:rFonts w:eastAsiaTheme="minorHAnsi"/>
          <w:b/>
          <w:bCs/>
        </w:rPr>
        <w:t>The name for the keys will be: R1.vnpro.org</w:t>
      </w:r>
    </w:p>
    <w:p w14:paraId="6EF7D47B" w14:textId="77777777" w:rsidR="00E26144" w:rsidRPr="00E26144" w:rsidRDefault="00E26144" w:rsidP="00FB0BF1">
      <w:pPr>
        <w:pStyle w:val="Nidungvnbn"/>
        <w:rPr>
          <w:rFonts w:eastAsiaTheme="minorHAnsi"/>
          <w:b/>
          <w:bCs/>
        </w:rPr>
      </w:pPr>
      <w:r w:rsidRPr="00E26144">
        <w:rPr>
          <w:rFonts w:eastAsiaTheme="minorHAnsi"/>
          <w:b/>
          <w:bCs/>
        </w:rPr>
        <w:t>Choose the size of the key modulus in the range of 360 to 4096 for your</w:t>
      </w:r>
    </w:p>
    <w:p w14:paraId="349F73C9" w14:textId="77777777" w:rsidR="00E26144" w:rsidRPr="00E26144" w:rsidRDefault="00E26144" w:rsidP="00FB0BF1">
      <w:pPr>
        <w:pStyle w:val="Nidungvnbn"/>
        <w:rPr>
          <w:rFonts w:eastAsiaTheme="minorHAnsi"/>
          <w:b/>
          <w:bCs/>
        </w:rPr>
      </w:pPr>
      <w:r w:rsidRPr="00E26144">
        <w:rPr>
          <w:rFonts w:eastAsiaTheme="minorHAnsi"/>
          <w:b/>
          <w:bCs/>
        </w:rPr>
        <w:t>General Purpose Keys. Choosing a key modulus greater than 512 may take</w:t>
      </w:r>
    </w:p>
    <w:p w14:paraId="6429BEA8" w14:textId="77777777" w:rsidR="00E26144" w:rsidRPr="00E26144" w:rsidRDefault="00E26144" w:rsidP="00FB0BF1">
      <w:pPr>
        <w:pStyle w:val="Nidungvnbn"/>
        <w:rPr>
          <w:rFonts w:eastAsiaTheme="minorHAnsi"/>
          <w:b/>
          <w:bCs/>
        </w:rPr>
      </w:pPr>
      <w:r w:rsidRPr="00E26144">
        <w:rPr>
          <w:rFonts w:eastAsiaTheme="minorHAnsi"/>
          <w:b/>
          <w:bCs/>
        </w:rPr>
        <w:t>a few minutes.</w:t>
      </w:r>
    </w:p>
    <w:p w14:paraId="30842EAA" w14:textId="77777777" w:rsidR="00E26144" w:rsidRPr="00E26144" w:rsidRDefault="00E26144" w:rsidP="00FB0BF1">
      <w:pPr>
        <w:pStyle w:val="Nidungvnbn"/>
        <w:rPr>
          <w:rFonts w:eastAsiaTheme="minorHAnsi"/>
          <w:b/>
          <w:bCs/>
        </w:rPr>
      </w:pPr>
      <w:r w:rsidRPr="00E26144">
        <w:rPr>
          <w:rFonts w:eastAsiaTheme="minorHAnsi"/>
          <w:b/>
          <w:bCs/>
        </w:rPr>
        <w:t>How many bits in the modulus [512]: 1024</w:t>
      </w:r>
    </w:p>
    <w:p w14:paraId="59FEFE5B" w14:textId="77777777" w:rsidR="00E26144" w:rsidRPr="00E26144" w:rsidRDefault="00E26144" w:rsidP="00FB0BF1">
      <w:pPr>
        <w:pStyle w:val="Nidungvnbn"/>
        <w:rPr>
          <w:rFonts w:eastAsiaTheme="minorHAnsi"/>
          <w:b/>
          <w:bCs/>
        </w:rPr>
      </w:pPr>
      <w:r w:rsidRPr="00E26144">
        <w:rPr>
          <w:rFonts w:eastAsiaTheme="minorHAnsi"/>
          <w:b/>
          <w:bCs/>
        </w:rPr>
        <w:t>% Generating 1024 bit RSA keys, keys will be non-exportable...</w:t>
      </w:r>
    </w:p>
    <w:p w14:paraId="2670D7A8" w14:textId="77777777" w:rsidR="00E26144" w:rsidRPr="00E26144" w:rsidRDefault="00E26144" w:rsidP="00FB0BF1">
      <w:pPr>
        <w:pStyle w:val="Nidungvnbn"/>
        <w:rPr>
          <w:rFonts w:eastAsiaTheme="minorHAnsi"/>
          <w:b/>
          <w:bCs/>
        </w:rPr>
      </w:pPr>
      <w:r w:rsidRPr="00E26144">
        <w:rPr>
          <w:rFonts w:eastAsiaTheme="minorHAnsi"/>
          <w:b/>
          <w:bCs/>
        </w:rPr>
        <w:t>[OK] (elapsed time was 0 seconds)</w:t>
      </w:r>
    </w:p>
    <w:p w14:paraId="520DFF67" w14:textId="77777777" w:rsidR="00E26144" w:rsidRPr="00E26144" w:rsidRDefault="00E26144" w:rsidP="00FB0BF1">
      <w:pPr>
        <w:pStyle w:val="Nidungvnbn"/>
        <w:rPr>
          <w:rFonts w:eastAsiaTheme="minorHAnsi"/>
          <w:b/>
          <w:bCs/>
        </w:rPr>
      </w:pPr>
      <w:r w:rsidRPr="00E26144">
        <w:rPr>
          <w:rFonts w:eastAsiaTheme="minorHAnsi"/>
          <w:b/>
          <w:bCs/>
        </w:rPr>
        <w:t>R1(config)#line vty 0 4</w:t>
      </w:r>
    </w:p>
    <w:p w14:paraId="7E0BF52C" w14:textId="77777777" w:rsidR="00E26144" w:rsidRPr="00E26144" w:rsidRDefault="00E26144" w:rsidP="00FB0BF1">
      <w:pPr>
        <w:pStyle w:val="Nidungvnbn"/>
        <w:rPr>
          <w:rFonts w:eastAsiaTheme="minorHAnsi"/>
          <w:b/>
          <w:bCs/>
        </w:rPr>
      </w:pPr>
      <w:r w:rsidRPr="00E26144">
        <w:rPr>
          <w:rFonts w:eastAsiaTheme="minorHAnsi"/>
          <w:b/>
          <w:bCs/>
        </w:rPr>
        <w:t>R1(config-line)#login local</w:t>
      </w:r>
    </w:p>
    <w:p w14:paraId="2BC98243" w14:textId="77777777" w:rsidR="00E26144" w:rsidRPr="00E26144" w:rsidRDefault="00E26144" w:rsidP="00FB0BF1">
      <w:pPr>
        <w:pStyle w:val="Nidungvnbn"/>
        <w:rPr>
          <w:rFonts w:eastAsiaTheme="minorHAnsi"/>
          <w:b/>
          <w:bCs/>
        </w:rPr>
      </w:pPr>
      <w:r w:rsidRPr="00E26144">
        <w:rPr>
          <w:rFonts w:eastAsiaTheme="minorHAnsi"/>
          <w:b/>
          <w:bCs/>
        </w:rPr>
        <w:t>R1(config-line)#transport input ssh</w:t>
      </w:r>
    </w:p>
    <w:p w14:paraId="6C96FFC1" w14:textId="77777777" w:rsidR="00E26144" w:rsidRPr="00E26144" w:rsidRDefault="00E26144" w:rsidP="00FB0BF1">
      <w:pPr>
        <w:pStyle w:val="Nidungvnbn"/>
        <w:rPr>
          <w:rFonts w:eastAsiaTheme="minorHAnsi"/>
          <w:b/>
          <w:bCs/>
        </w:rPr>
      </w:pPr>
      <w:r w:rsidRPr="00E26144">
        <w:rPr>
          <w:rFonts w:eastAsiaTheme="minorHAnsi"/>
          <w:b/>
          <w:bCs/>
        </w:rPr>
        <w:t>R1(config)#int e0/0</w:t>
      </w:r>
    </w:p>
    <w:p w14:paraId="77DE90E3" w14:textId="77777777" w:rsidR="00E26144" w:rsidRPr="00E26144" w:rsidRDefault="00E26144" w:rsidP="00FB0BF1">
      <w:pPr>
        <w:pStyle w:val="Nidungvnbn"/>
        <w:rPr>
          <w:rFonts w:eastAsiaTheme="minorHAnsi"/>
          <w:b/>
          <w:bCs/>
        </w:rPr>
      </w:pPr>
      <w:r w:rsidRPr="00E26144">
        <w:rPr>
          <w:rFonts w:eastAsiaTheme="minorHAnsi"/>
          <w:b/>
          <w:bCs/>
        </w:rPr>
        <w:t>R1(config-if)#ip address dhcp</w:t>
      </w:r>
    </w:p>
    <w:p w14:paraId="30694562" w14:textId="77777777" w:rsidR="00E26144" w:rsidRPr="00E26144" w:rsidRDefault="00E26144" w:rsidP="00FB0BF1">
      <w:pPr>
        <w:pStyle w:val="Nidungvnbn"/>
        <w:rPr>
          <w:rFonts w:eastAsiaTheme="minorHAnsi"/>
          <w:b/>
          <w:bCs/>
        </w:rPr>
      </w:pPr>
      <w:r w:rsidRPr="00E26144">
        <w:rPr>
          <w:rFonts w:eastAsiaTheme="minorHAnsi"/>
          <w:b/>
          <w:bCs/>
        </w:rPr>
        <w:t>R1(config-if)#end</w:t>
      </w:r>
    </w:p>
    <w:p w14:paraId="51979040" w14:textId="77777777" w:rsidR="00E26144" w:rsidRPr="00E26144" w:rsidRDefault="00E26144" w:rsidP="00FB0BF1">
      <w:pPr>
        <w:pStyle w:val="Nidungvnbn"/>
        <w:rPr>
          <w:rFonts w:eastAsiaTheme="minorHAnsi"/>
          <w:b/>
          <w:bCs/>
        </w:rPr>
      </w:pPr>
      <w:r w:rsidRPr="00E26144">
        <w:rPr>
          <w:rFonts w:eastAsiaTheme="minorHAnsi"/>
          <w:b/>
          <w:bCs/>
        </w:rPr>
        <w:t>R1#</w:t>
      </w:r>
    </w:p>
    <w:p w14:paraId="3E85C450" w14:textId="77777777" w:rsidR="00E26144" w:rsidRPr="00E26144" w:rsidRDefault="00E26144" w:rsidP="00FB0BF1">
      <w:pPr>
        <w:pStyle w:val="Nidungvnbn"/>
        <w:rPr>
          <w:rFonts w:eastAsiaTheme="minorHAnsi"/>
        </w:rPr>
      </w:pPr>
      <w:r w:rsidRPr="00E26144">
        <w:rPr>
          <w:rFonts w:eastAsiaTheme="minorHAnsi"/>
        </w:rPr>
        <w:lastRenderedPageBreak/>
        <w:t>+ Đối với Switch ta thực hiện như sau (Tương tự áp dụng cho các thiết bị Router còn lại, lưu ý đổi hostname để phân biệt với nhau)</w:t>
      </w:r>
    </w:p>
    <w:p w14:paraId="2CC8FB78" w14:textId="77777777" w:rsidR="00E26144" w:rsidRPr="00E26144" w:rsidRDefault="00E26144" w:rsidP="00FB0BF1">
      <w:pPr>
        <w:pStyle w:val="Nidungvnbn"/>
        <w:rPr>
          <w:rFonts w:eastAsiaTheme="minorHAnsi"/>
          <w:b/>
          <w:bCs/>
        </w:rPr>
      </w:pPr>
      <w:r w:rsidRPr="00E26144">
        <w:rPr>
          <w:rFonts w:eastAsiaTheme="minorHAnsi"/>
          <w:b/>
          <w:bCs/>
        </w:rPr>
        <w:t>Switch#conf t</w:t>
      </w:r>
    </w:p>
    <w:p w14:paraId="3563EC3B" w14:textId="77777777" w:rsidR="00E26144" w:rsidRPr="00E26144" w:rsidRDefault="00E26144" w:rsidP="00FB0BF1">
      <w:pPr>
        <w:pStyle w:val="Nidungvnbn"/>
        <w:rPr>
          <w:rFonts w:eastAsiaTheme="minorHAnsi"/>
          <w:b/>
          <w:bCs/>
        </w:rPr>
      </w:pPr>
      <w:r w:rsidRPr="00E26144">
        <w:rPr>
          <w:rFonts w:eastAsiaTheme="minorHAnsi"/>
          <w:b/>
          <w:bCs/>
        </w:rPr>
        <w:t>Enter configuration commands, one per line.  End with CNTL/Z.</w:t>
      </w:r>
    </w:p>
    <w:p w14:paraId="556A71C4" w14:textId="77777777" w:rsidR="00E26144" w:rsidRPr="00E26144" w:rsidRDefault="00E26144" w:rsidP="00FB0BF1">
      <w:pPr>
        <w:pStyle w:val="Nidungvnbn"/>
        <w:rPr>
          <w:rFonts w:eastAsiaTheme="minorHAnsi"/>
          <w:b/>
          <w:bCs/>
        </w:rPr>
      </w:pPr>
      <w:r w:rsidRPr="00E26144">
        <w:rPr>
          <w:rFonts w:eastAsiaTheme="minorHAnsi"/>
          <w:b/>
          <w:bCs/>
        </w:rPr>
        <w:t>Switch(config)#hostname SW1</w:t>
      </w:r>
    </w:p>
    <w:p w14:paraId="6F9B6057" w14:textId="77777777" w:rsidR="00E26144" w:rsidRPr="00E26144" w:rsidRDefault="00E26144" w:rsidP="00FB0BF1">
      <w:pPr>
        <w:pStyle w:val="Nidungvnbn"/>
        <w:rPr>
          <w:rFonts w:eastAsiaTheme="minorHAnsi"/>
          <w:b/>
          <w:bCs/>
        </w:rPr>
      </w:pPr>
      <w:r w:rsidRPr="00E26144">
        <w:rPr>
          <w:rFonts w:eastAsiaTheme="minorHAnsi"/>
          <w:b/>
          <w:bCs/>
        </w:rPr>
        <w:t>SW1(config)#enable password vnpro</w:t>
      </w:r>
    </w:p>
    <w:p w14:paraId="36CBD847" w14:textId="77777777" w:rsidR="00E26144" w:rsidRPr="00E26144" w:rsidRDefault="00E26144" w:rsidP="00FB0BF1">
      <w:pPr>
        <w:pStyle w:val="Nidungvnbn"/>
        <w:rPr>
          <w:rFonts w:eastAsiaTheme="minorHAnsi"/>
          <w:b/>
          <w:bCs/>
        </w:rPr>
      </w:pPr>
      <w:r w:rsidRPr="00E26144">
        <w:rPr>
          <w:rFonts w:eastAsiaTheme="minorHAnsi"/>
          <w:b/>
          <w:bCs/>
        </w:rPr>
        <w:t>SW1(config)#username admin password 123</w:t>
      </w:r>
    </w:p>
    <w:p w14:paraId="4534DA35" w14:textId="77777777" w:rsidR="00E26144" w:rsidRPr="00E26144" w:rsidRDefault="00E26144" w:rsidP="00FB0BF1">
      <w:pPr>
        <w:pStyle w:val="Nidungvnbn"/>
        <w:rPr>
          <w:rFonts w:eastAsiaTheme="minorHAnsi"/>
          <w:b/>
          <w:bCs/>
        </w:rPr>
      </w:pPr>
      <w:r w:rsidRPr="00E26144">
        <w:rPr>
          <w:rFonts w:eastAsiaTheme="minorHAnsi"/>
          <w:b/>
          <w:bCs/>
        </w:rPr>
        <w:t>SW1(config)#ip domain-name vnpro.org</w:t>
      </w:r>
    </w:p>
    <w:p w14:paraId="17A408DC" w14:textId="77777777" w:rsidR="00E26144" w:rsidRPr="00E26144" w:rsidRDefault="00E26144" w:rsidP="00FB0BF1">
      <w:pPr>
        <w:pStyle w:val="Nidungvnbn"/>
        <w:rPr>
          <w:rFonts w:eastAsiaTheme="minorHAnsi"/>
          <w:b/>
          <w:bCs/>
        </w:rPr>
      </w:pPr>
      <w:r w:rsidRPr="00E26144">
        <w:rPr>
          <w:rFonts w:eastAsiaTheme="minorHAnsi"/>
          <w:b/>
          <w:bCs/>
        </w:rPr>
        <w:t>SW1(config)#crypto key generate rsa</w:t>
      </w:r>
    </w:p>
    <w:p w14:paraId="0AF49F17" w14:textId="77777777" w:rsidR="00E26144" w:rsidRPr="00E26144" w:rsidRDefault="00E26144" w:rsidP="00FB0BF1">
      <w:pPr>
        <w:pStyle w:val="Nidungvnbn"/>
        <w:rPr>
          <w:rFonts w:eastAsiaTheme="minorHAnsi"/>
          <w:b/>
          <w:bCs/>
        </w:rPr>
      </w:pPr>
      <w:r w:rsidRPr="00E26144">
        <w:rPr>
          <w:rFonts w:eastAsiaTheme="minorHAnsi"/>
          <w:b/>
          <w:bCs/>
        </w:rPr>
        <w:t>The name for the keys will be: SW1.vnpro.org</w:t>
      </w:r>
    </w:p>
    <w:p w14:paraId="6587ED8D" w14:textId="77777777" w:rsidR="00E26144" w:rsidRPr="00E26144" w:rsidRDefault="00E26144" w:rsidP="00FB0BF1">
      <w:pPr>
        <w:pStyle w:val="Nidungvnbn"/>
        <w:rPr>
          <w:rFonts w:eastAsiaTheme="minorHAnsi"/>
          <w:b/>
          <w:bCs/>
        </w:rPr>
      </w:pPr>
      <w:r w:rsidRPr="00E26144">
        <w:rPr>
          <w:rFonts w:eastAsiaTheme="minorHAnsi"/>
          <w:b/>
          <w:bCs/>
        </w:rPr>
        <w:t>Choose the size of the key modulus in the range of 360 to 4096 for your</w:t>
      </w:r>
    </w:p>
    <w:p w14:paraId="2AB11CE8" w14:textId="77777777" w:rsidR="00E26144" w:rsidRPr="00E26144" w:rsidRDefault="00E26144" w:rsidP="00FB0BF1">
      <w:pPr>
        <w:pStyle w:val="Nidungvnbn"/>
        <w:rPr>
          <w:rFonts w:eastAsiaTheme="minorHAnsi"/>
          <w:b/>
          <w:bCs/>
        </w:rPr>
      </w:pPr>
      <w:r w:rsidRPr="00E26144">
        <w:rPr>
          <w:rFonts w:eastAsiaTheme="minorHAnsi"/>
          <w:b/>
          <w:bCs/>
        </w:rPr>
        <w:t xml:space="preserve"> General Purpose Keys. Choosing a key modulus greater than 512 may take</w:t>
      </w:r>
    </w:p>
    <w:p w14:paraId="67AEAC39" w14:textId="77777777" w:rsidR="00E26144" w:rsidRPr="00E26144" w:rsidRDefault="00E26144" w:rsidP="00FB0BF1">
      <w:pPr>
        <w:pStyle w:val="Nidungvnbn"/>
        <w:rPr>
          <w:rFonts w:eastAsiaTheme="minorHAnsi"/>
          <w:b/>
          <w:bCs/>
        </w:rPr>
      </w:pPr>
      <w:r w:rsidRPr="00E26144">
        <w:rPr>
          <w:rFonts w:eastAsiaTheme="minorHAnsi"/>
          <w:b/>
          <w:bCs/>
        </w:rPr>
        <w:t xml:space="preserve"> a few minutes.</w:t>
      </w:r>
    </w:p>
    <w:p w14:paraId="3311EC89" w14:textId="77777777" w:rsidR="00E26144" w:rsidRPr="00E26144" w:rsidRDefault="00E26144" w:rsidP="00FB0BF1">
      <w:pPr>
        <w:pStyle w:val="Nidungvnbn"/>
        <w:rPr>
          <w:rFonts w:eastAsiaTheme="minorHAnsi"/>
          <w:b/>
          <w:bCs/>
        </w:rPr>
      </w:pPr>
      <w:r w:rsidRPr="00E26144">
        <w:rPr>
          <w:rFonts w:eastAsiaTheme="minorHAnsi"/>
          <w:b/>
          <w:bCs/>
        </w:rPr>
        <w:t>How many bits in the modulus [512]: 1024</w:t>
      </w:r>
    </w:p>
    <w:p w14:paraId="51AC17D7" w14:textId="77777777" w:rsidR="00E26144" w:rsidRPr="00E26144" w:rsidRDefault="00E26144" w:rsidP="00FB0BF1">
      <w:pPr>
        <w:pStyle w:val="Nidungvnbn"/>
        <w:rPr>
          <w:rFonts w:eastAsiaTheme="minorHAnsi"/>
          <w:b/>
          <w:bCs/>
        </w:rPr>
      </w:pPr>
      <w:r w:rsidRPr="00E26144">
        <w:rPr>
          <w:rFonts w:eastAsiaTheme="minorHAnsi"/>
          <w:b/>
          <w:bCs/>
        </w:rPr>
        <w:t>% Generating 1024 bit RSA keys, keys will be non-exportable...</w:t>
      </w:r>
    </w:p>
    <w:p w14:paraId="521B654D" w14:textId="77777777" w:rsidR="00E26144" w:rsidRPr="00E26144" w:rsidRDefault="00E26144" w:rsidP="00FB0BF1">
      <w:pPr>
        <w:pStyle w:val="Nidungvnbn"/>
        <w:rPr>
          <w:rFonts w:eastAsiaTheme="minorHAnsi"/>
          <w:b/>
          <w:bCs/>
        </w:rPr>
      </w:pPr>
      <w:r w:rsidRPr="00E26144">
        <w:rPr>
          <w:rFonts w:eastAsiaTheme="minorHAnsi"/>
          <w:b/>
          <w:bCs/>
        </w:rPr>
        <w:t>[OK] (elapsed time was 1 seconds)</w:t>
      </w:r>
    </w:p>
    <w:p w14:paraId="000A1EC8" w14:textId="77777777" w:rsidR="00E26144" w:rsidRPr="00E26144" w:rsidRDefault="00E26144" w:rsidP="00FB0BF1">
      <w:pPr>
        <w:pStyle w:val="Nidungvnbn"/>
        <w:rPr>
          <w:rFonts w:eastAsiaTheme="minorHAnsi"/>
          <w:b/>
          <w:bCs/>
        </w:rPr>
      </w:pPr>
      <w:r w:rsidRPr="00E26144">
        <w:rPr>
          <w:rFonts w:eastAsiaTheme="minorHAnsi"/>
          <w:b/>
          <w:bCs/>
        </w:rPr>
        <w:t>SW1(config)#line vty 0 4</w:t>
      </w:r>
    </w:p>
    <w:p w14:paraId="1F4B9009" w14:textId="77777777" w:rsidR="00E26144" w:rsidRPr="00E26144" w:rsidRDefault="00E26144" w:rsidP="00FB0BF1">
      <w:pPr>
        <w:pStyle w:val="Nidungvnbn"/>
        <w:rPr>
          <w:rFonts w:eastAsiaTheme="minorHAnsi"/>
          <w:b/>
          <w:bCs/>
        </w:rPr>
      </w:pPr>
      <w:r w:rsidRPr="00E26144">
        <w:rPr>
          <w:rFonts w:eastAsiaTheme="minorHAnsi"/>
          <w:b/>
          <w:bCs/>
        </w:rPr>
        <w:t>SW1(config-line)#login local</w:t>
      </w:r>
    </w:p>
    <w:p w14:paraId="30E177A6" w14:textId="77777777" w:rsidR="00E26144" w:rsidRPr="00E26144" w:rsidRDefault="00E26144" w:rsidP="00FB0BF1">
      <w:pPr>
        <w:pStyle w:val="Nidungvnbn"/>
        <w:rPr>
          <w:rFonts w:eastAsiaTheme="minorHAnsi"/>
          <w:b/>
          <w:bCs/>
        </w:rPr>
      </w:pPr>
      <w:r w:rsidRPr="00E26144">
        <w:rPr>
          <w:rFonts w:eastAsiaTheme="minorHAnsi"/>
          <w:b/>
          <w:bCs/>
        </w:rPr>
        <w:t>SW1(config-line)#transport input</w:t>
      </w:r>
    </w:p>
    <w:p w14:paraId="54B7DC44" w14:textId="77777777" w:rsidR="00E26144" w:rsidRPr="00E26144" w:rsidRDefault="00E26144" w:rsidP="00FB0BF1">
      <w:pPr>
        <w:pStyle w:val="Nidungvnbn"/>
        <w:rPr>
          <w:rFonts w:eastAsiaTheme="minorHAnsi"/>
          <w:b/>
          <w:bCs/>
        </w:rPr>
      </w:pPr>
      <w:r w:rsidRPr="00E26144">
        <w:rPr>
          <w:rFonts w:eastAsiaTheme="minorHAnsi"/>
          <w:b/>
          <w:bCs/>
        </w:rPr>
        <w:t>SW1(config-line)#int e0/0</w:t>
      </w:r>
    </w:p>
    <w:p w14:paraId="2C8A090D" w14:textId="77777777" w:rsidR="00E26144" w:rsidRPr="00E26144" w:rsidRDefault="00E26144" w:rsidP="00FB0BF1">
      <w:pPr>
        <w:pStyle w:val="Nidungvnbn"/>
        <w:rPr>
          <w:rFonts w:eastAsiaTheme="minorHAnsi"/>
          <w:b/>
          <w:bCs/>
        </w:rPr>
      </w:pPr>
      <w:r w:rsidRPr="00E26144">
        <w:rPr>
          <w:rFonts w:eastAsiaTheme="minorHAnsi"/>
          <w:b/>
          <w:bCs/>
        </w:rPr>
        <w:t>SW1(config-if)#no switchport</w:t>
      </w:r>
    </w:p>
    <w:p w14:paraId="468A0439" w14:textId="77777777" w:rsidR="00E26144" w:rsidRPr="00E26144" w:rsidRDefault="00E26144" w:rsidP="00FB0BF1">
      <w:pPr>
        <w:pStyle w:val="Nidungvnbn"/>
        <w:rPr>
          <w:rFonts w:eastAsiaTheme="minorHAnsi"/>
          <w:b/>
          <w:bCs/>
        </w:rPr>
      </w:pPr>
      <w:r w:rsidRPr="00E26144">
        <w:rPr>
          <w:rFonts w:eastAsiaTheme="minorHAnsi"/>
          <w:b/>
          <w:bCs/>
        </w:rPr>
        <w:t>SW1(config-if)#ip address dhcp</w:t>
      </w:r>
    </w:p>
    <w:p w14:paraId="37D0EA01" w14:textId="77777777" w:rsidR="00E26144" w:rsidRPr="00E26144" w:rsidRDefault="00E26144" w:rsidP="00FB0BF1">
      <w:pPr>
        <w:pStyle w:val="Nidungvnbn"/>
        <w:rPr>
          <w:rFonts w:eastAsiaTheme="minorHAnsi"/>
          <w:b/>
          <w:bCs/>
        </w:rPr>
      </w:pPr>
      <w:r w:rsidRPr="00E26144">
        <w:rPr>
          <w:rFonts w:eastAsiaTheme="minorHAnsi"/>
          <w:b/>
          <w:bCs/>
        </w:rPr>
        <w:t>SW1(config-if)#end</w:t>
      </w:r>
    </w:p>
    <w:p w14:paraId="64AE0665" w14:textId="77777777" w:rsidR="00E26144" w:rsidRPr="00E26144" w:rsidRDefault="00E26144" w:rsidP="00FB0BF1">
      <w:pPr>
        <w:pStyle w:val="Nidungvnbn"/>
        <w:rPr>
          <w:rFonts w:eastAsiaTheme="minorHAnsi"/>
          <w:b/>
          <w:bCs/>
        </w:rPr>
      </w:pPr>
      <w:r w:rsidRPr="00E26144">
        <w:rPr>
          <w:rFonts w:eastAsiaTheme="minorHAnsi"/>
          <w:b/>
          <w:bCs/>
        </w:rPr>
        <w:t>SW1#</w:t>
      </w:r>
    </w:p>
    <w:p w14:paraId="03384F53" w14:textId="77777777" w:rsidR="00E26144" w:rsidRPr="00E26144" w:rsidRDefault="00E26144" w:rsidP="00FB0BF1">
      <w:pPr>
        <w:pStyle w:val="Nidungvnbn"/>
        <w:rPr>
          <w:rFonts w:eastAsiaTheme="minorHAnsi"/>
        </w:rPr>
      </w:pPr>
      <w:r w:rsidRPr="00E26144">
        <w:rPr>
          <w:rFonts w:eastAsiaTheme="minorHAnsi"/>
        </w:rPr>
        <w:sym w:font="Wingdings" w:char="F0E0"/>
      </w:r>
      <w:r w:rsidRPr="00E26144">
        <w:rPr>
          <w:rFonts w:eastAsiaTheme="minorHAnsi"/>
        </w:rPr>
        <w:t xml:space="preserve"> Sau khi cấu hình SSH cho tất cả các thiết bị có thể kiểm tra </w:t>
      </w:r>
      <w:r w:rsidRPr="00E26144">
        <w:rPr>
          <w:rFonts w:eastAsiaTheme="minorHAnsi"/>
          <w:b/>
          <w:bCs/>
        </w:rPr>
        <w:t>SSH</w:t>
      </w:r>
      <w:r w:rsidRPr="00E26144">
        <w:rPr>
          <w:rFonts w:eastAsiaTheme="minorHAnsi"/>
        </w:rPr>
        <w:t xml:space="preserve"> bằng </w:t>
      </w:r>
      <w:r w:rsidRPr="00E26144">
        <w:rPr>
          <w:rFonts w:eastAsiaTheme="minorHAnsi"/>
          <w:b/>
          <w:bCs/>
        </w:rPr>
        <w:t xml:space="preserve">PuTTy </w:t>
      </w:r>
      <w:r w:rsidRPr="00E26144">
        <w:rPr>
          <w:rFonts w:eastAsiaTheme="minorHAnsi"/>
        </w:rPr>
        <w:t>xem thành công hay chưa ( Ở đây mình ví dụ đối với một đến hai thiết bị tương tự có thể kiểm tra tất cả thiết bị)</w:t>
      </w:r>
    </w:p>
    <w:p w14:paraId="2247D595" w14:textId="77777777" w:rsidR="00E26144" w:rsidRPr="00E26144" w:rsidRDefault="00E26144" w:rsidP="00EC5F3A">
      <w:pPr>
        <w:pStyle w:val="Nidungvnbn"/>
        <w:rPr>
          <w:rFonts w:eastAsiaTheme="minorHAnsi"/>
        </w:rPr>
      </w:pPr>
      <w:r w:rsidRPr="00E26144">
        <w:rPr>
          <w:rFonts w:eastAsiaTheme="minorHAnsi"/>
          <w:noProof/>
        </w:rPr>
        <w:lastRenderedPageBreak/>
        <w:drawing>
          <wp:inline distT="0" distB="0" distL="0" distR="0" wp14:anchorId="136AB28C" wp14:editId="6D75F8F2">
            <wp:extent cx="5265420" cy="3596640"/>
            <wp:effectExtent l="0" t="0" r="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65420" cy="3596640"/>
                    </a:xfrm>
                    <a:prstGeom prst="rect">
                      <a:avLst/>
                    </a:prstGeom>
                  </pic:spPr>
                </pic:pic>
              </a:graphicData>
            </a:graphic>
          </wp:inline>
        </w:drawing>
      </w:r>
    </w:p>
    <w:p w14:paraId="546EC5FE" w14:textId="22BABBAB" w:rsidR="0066475A" w:rsidRDefault="00E26144" w:rsidP="00EC5F3A">
      <w:pPr>
        <w:pStyle w:val="Nidungvnbn"/>
        <w:rPr>
          <w:rFonts w:eastAsiaTheme="minorHAnsi"/>
        </w:rPr>
      </w:pPr>
      <w:r w:rsidRPr="00E26144">
        <w:rPr>
          <w:rFonts w:eastAsiaTheme="minorHAnsi"/>
          <w:noProof/>
        </w:rPr>
        <w:drawing>
          <wp:inline distT="0" distB="0" distL="0" distR="0" wp14:anchorId="4922E3DC" wp14:editId="7DC3E6C4">
            <wp:extent cx="5288280" cy="3479800"/>
            <wp:effectExtent l="0" t="0" r="762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94017" cy="3483575"/>
                    </a:xfrm>
                    <a:prstGeom prst="rect">
                      <a:avLst/>
                    </a:prstGeom>
                  </pic:spPr>
                </pic:pic>
              </a:graphicData>
            </a:graphic>
          </wp:inline>
        </w:drawing>
      </w:r>
    </w:p>
    <w:p w14:paraId="08F63AD2" w14:textId="1DFED645" w:rsidR="00E26144" w:rsidRPr="00E26144" w:rsidRDefault="00E26144" w:rsidP="00FB0BF1">
      <w:pPr>
        <w:pStyle w:val="Nidungvnbn"/>
        <w:rPr>
          <w:rFonts w:eastAsiaTheme="minorHAnsi"/>
        </w:rPr>
      </w:pPr>
      <w:r w:rsidRPr="00E26144">
        <w:rPr>
          <w:rFonts w:eastAsiaTheme="minorHAnsi"/>
        </w:rPr>
        <w:sym w:font="Wingdings" w:char="F0E0"/>
      </w:r>
      <w:r w:rsidRPr="00E26144">
        <w:rPr>
          <w:rFonts w:eastAsiaTheme="minorHAnsi"/>
        </w:rPr>
        <w:t xml:space="preserve"> Thực hiện kết nối SSH thành công đến thiết bị.</w:t>
      </w:r>
    </w:p>
    <w:p w14:paraId="693B4A33" w14:textId="77777777" w:rsidR="00E26144" w:rsidRPr="00E26144" w:rsidRDefault="00E26144" w:rsidP="0039253B">
      <w:pPr>
        <w:pStyle w:val="Nidungvnbn"/>
        <w:numPr>
          <w:ilvl w:val="0"/>
          <w:numId w:val="13"/>
        </w:numPr>
        <w:rPr>
          <w:rFonts w:asciiTheme="minorHAnsi" w:eastAsiaTheme="minorHAnsi" w:hAnsiTheme="minorHAnsi" w:cstheme="minorBidi"/>
          <w:i/>
          <w:iCs/>
          <w:noProof/>
          <w:sz w:val="22"/>
          <w:szCs w:val="22"/>
        </w:rPr>
      </w:pPr>
      <w:r w:rsidRPr="00E26144">
        <w:rPr>
          <w:rFonts w:eastAsiaTheme="minorHAnsi"/>
          <w:b/>
          <w:bCs/>
          <w:i/>
          <w:iCs/>
        </w:rPr>
        <w:lastRenderedPageBreak/>
        <w:t>Sử dụng Netmiko để xem thông tin cũng như cấu hình cho các thiết bị đã được SSH thành công như mô hình bên dưới:</w:t>
      </w:r>
      <w:r w:rsidRPr="00E26144">
        <w:rPr>
          <w:rFonts w:asciiTheme="minorHAnsi" w:eastAsiaTheme="minorHAnsi" w:hAnsiTheme="minorHAnsi" w:cstheme="minorBidi"/>
          <w:i/>
          <w:iCs/>
          <w:noProof/>
          <w:sz w:val="22"/>
          <w:szCs w:val="22"/>
        </w:rPr>
        <w:t xml:space="preserve"> </w:t>
      </w:r>
    </w:p>
    <w:p w14:paraId="229A8469" w14:textId="77777777" w:rsidR="00E26144" w:rsidRPr="00E26144" w:rsidRDefault="00E26144" w:rsidP="008670FE">
      <w:pPr>
        <w:pStyle w:val="Nidungvnbn"/>
        <w:rPr>
          <w:rFonts w:eastAsiaTheme="minorHAnsi"/>
        </w:rPr>
      </w:pPr>
      <w:r w:rsidRPr="00E26144">
        <w:rPr>
          <w:rFonts w:eastAsiaTheme="minorHAnsi"/>
          <w:noProof/>
        </w:rPr>
        <w:drawing>
          <wp:inline distT="0" distB="0" distL="0" distR="0" wp14:anchorId="55821379" wp14:editId="2D2BDDFB">
            <wp:extent cx="5265420" cy="347027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313556" cy="3502000"/>
                    </a:xfrm>
                    <a:prstGeom prst="rect">
                      <a:avLst/>
                    </a:prstGeom>
                  </pic:spPr>
                </pic:pic>
              </a:graphicData>
            </a:graphic>
          </wp:inline>
        </w:drawing>
      </w:r>
    </w:p>
    <w:p w14:paraId="7DF46823" w14:textId="69315E06" w:rsidR="008670FE" w:rsidRDefault="00E26144" w:rsidP="008670FE">
      <w:pPr>
        <w:pStyle w:val="Nidungvnbn"/>
        <w:rPr>
          <w:rFonts w:eastAsiaTheme="minorHAnsi"/>
        </w:rPr>
      </w:pPr>
      <w:r w:rsidRPr="00E26144">
        <w:rPr>
          <w:rFonts w:eastAsiaTheme="minorHAnsi"/>
        </w:rPr>
        <w:t xml:space="preserve">Sau khi đã cấu hình SSH thiết bị thành công chúng ta sẽ cài đặt Python và thư viện Netmiko theo hướng dẫn ở phần 1. Tiếp theo ta sẽ sử dụng công cụ Visual Studio Code ( bạn có thể tải, cài đặt như các ứng dụng khác tại </w:t>
      </w:r>
      <w:hyperlink r:id="rId51" w:history="1">
        <w:r w:rsidRPr="00E26144">
          <w:rPr>
            <w:rFonts w:eastAsiaTheme="minorHAnsi"/>
            <w:color w:val="0000FF" w:themeColor="hyperlink"/>
            <w:u w:val="single"/>
          </w:rPr>
          <w:t>https://code.visualstudio.com/</w:t>
        </w:r>
      </w:hyperlink>
      <w:r w:rsidRPr="00E26144">
        <w:rPr>
          <w:rFonts w:eastAsiaTheme="minorHAnsi"/>
        </w:rPr>
        <w:t xml:space="preserve"> hoặc công cụ khác như Pycharm, Subline Text để thực hiện) để có thể thực hiện tự động hóa trên Netmiko</w:t>
      </w:r>
      <w:r w:rsidR="008670FE">
        <w:rPr>
          <w:rFonts w:eastAsiaTheme="minorHAnsi"/>
        </w:rPr>
        <w:t>.</w:t>
      </w:r>
    </w:p>
    <w:p w14:paraId="15B1F707" w14:textId="5ED43DAA" w:rsidR="00FB0BF1" w:rsidRDefault="00FB0BF1" w:rsidP="008670FE">
      <w:pPr>
        <w:rPr>
          <w:rFonts w:eastAsiaTheme="minorHAnsi"/>
        </w:rPr>
      </w:pPr>
    </w:p>
    <w:p w14:paraId="0F4E92B4" w14:textId="545EC51A" w:rsidR="008670FE" w:rsidRDefault="008670FE" w:rsidP="008670FE">
      <w:pPr>
        <w:rPr>
          <w:rFonts w:eastAsiaTheme="minorHAnsi"/>
        </w:rPr>
      </w:pPr>
    </w:p>
    <w:p w14:paraId="52BC5BBF" w14:textId="1F189E68" w:rsidR="008670FE" w:rsidRDefault="008670FE" w:rsidP="008670FE">
      <w:pPr>
        <w:rPr>
          <w:rFonts w:eastAsiaTheme="minorHAnsi"/>
        </w:rPr>
      </w:pPr>
    </w:p>
    <w:p w14:paraId="0E81C477" w14:textId="235AC40D" w:rsidR="008670FE" w:rsidRDefault="008670FE" w:rsidP="008670FE">
      <w:pPr>
        <w:rPr>
          <w:rFonts w:eastAsiaTheme="minorHAnsi"/>
        </w:rPr>
      </w:pPr>
    </w:p>
    <w:p w14:paraId="6C1FF0C0" w14:textId="2063E146" w:rsidR="008670FE" w:rsidRDefault="008670FE" w:rsidP="008670FE">
      <w:pPr>
        <w:rPr>
          <w:rFonts w:eastAsiaTheme="minorHAnsi"/>
        </w:rPr>
      </w:pPr>
    </w:p>
    <w:p w14:paraId="32C60715" w14:textId="720A837F" w:rsidR="008670FE" w:rsidRDefault="008670FE" w:rsidP="008670FE">
      <w:pPr>
        <w:rPr>
          <w:rFonts w:eastAsiaTheme="minorHAnsi"/>
        </w:rPr>
      </w:pPr>
    </w:p>
    <w:p w14:paraId="18639B4C" w14:textId="40496556" w:rsidR="008670FE" w:rsidRDefault="008670FE" w:rsidP="008670FE">
      <w:pPr>
        <w:rPr>
          <w:rFonts w:eastAsiaTheme="minorHAnsi"/>
        </w:rPr>
      </w:pPr>
    </w:p>
    <w:p w14:paraId="5AC16CF5" w14:textId="497DCF3E" w:rsidR="008670FE" w:rsidRDefault="008670FE" w:rsidP="008670FE">
      <w:pPr>
        <w:rPr>
          <w:rFonts w:eastAsiaTheme="minorHAnsi"/>
        </w:rPr>
      </w:pPr>
    </w:p>
    <w:p w14:paraId="7A844800" w14:textId="3FCB16F8" w:rsidR="008670FE" w:rsidRDefault="008670FE" w:rsidP="008670FE">
      <w:pPr>
        <w:rPr>
          <w:rFonts w:eastAsiaTheme="minorHAnsi"/>
        </w:rPr>
      </w:pPr>
    </w:p>
    <w:p w14:paraId="6D3D0261" w14:textId="58913EB8" w:rsidR="008670FE" w:rsidRDefault="008670FE" w:rsidP="008670FE">
      <w:pPr>
        <w:rPr>
          <w:rFonts w:eastAsiaTheme="minorHAnsi"/>
        </w:rPr>
      </w:pPr>
    </w:p>
    <w:p w14:paraId="571FFFDE" w14:textId="01A7DE7D" w:rsidR="008670FE" w:rsidRDefault="008670FE" w:rsidP="008670FE">
      <w:pPr>
        <w:rPr>
          <w:rFonts w:eastAsiaTheme="minorHAnsi"/>
        </w:rPr>
      </w:pPr>
    </w:p>
    <w:p w14:paraId="200F1809" w14:textId="77777777" w:rsidR="008670FE" w:rsidRPr="008670FE" w:rsidRDefault="008670FE" w:rsidP="008670FE">
      <w:pPr>
        <w:rPr>
          <w:rFonts w:eastAsiaTheme="minorHAnsi"/>
          <w:sz w:val="26"/>
          <w:szCs w:val="26"/>
        </w:rPr>
      </w:pPr>
    </w:p>
    <w:p w14:paraId="689E9216" w14:textId="244C1442" w:rsidR="00E26144" w:rsidRPr="00E26144" w:rsidRDefault="00E26144" w:rsidP="00FB0BF1">
      <w:pPr>
        <w:pStyle w:val="Nidungvnbn"/>
        <w:rPr>
          <w:rFonts w:eastAsiaTheme="minorHAnsi"/>
        </w:rPr>
      </w:pPr>
      <w:r w:rsidRPr="00E26144">
        <w:rPr>
          <w:rFonts w:eastAsiaTheme="minorHAnsi"/>
          <w:i/>
          <w:iCs/>
        </w:rPr>
        <w:lastRenderedPageBreak/>
        <w:t>Bước 1</w:t>
      </w:r>
      <w:r w:rsidRPr="00E26144">
        <w:rPr>
          <w:rFonts w:eastAsiaTheme="minorHAnsi"/>
        </w:rPr>
        <w:t>: Mở công cụ Visual Studio Code và chọn New file</w:t>
      </w:r>
    </w:p>
    <w:p w14:paraId="5B756DAB" w14:textId="5F78FB44" w:rsidR="00FB0BF1" w:rsidRDefault="00E26144" w:rsidP="00EC5F3A">
      <w:pPr>
        <w:pStyle w:val="Nidungvnbn"/>
        <w:rPr>
          <w:rFonts w:eastAsiaTheme="minorHAnsi"/>
        </w:rPr>
      </w:pPr>
      <w:r w:rsidRPr="00E26144">
        <w:rPr>
          <w:rFonts w:eastAsiaTheme="minorHAnsi"/>
          <w:noProof/>
        </w:rPr>
        <w:drawing>
          <wp:inline distT="0" distB="0" distL="0" distR="0" wp14:anchorId="68073012" wp14:editId="7DA66275">
            <wp:extent cx="5273040" cy="3947160"/>
            <wp:effectExtent l="0" t="0" r="381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273040" cy="3947160"/>
                    </a:xfrm>
                    <a:prstGeom prst="rect">
                      <a:avLst/>
                    </a:prstGeom>
                    <a:noFill/>
                    <a:ln>
                      <a:noFill/>
                    </a:ln>
                  </pic:spPr>
                </pic:pic>
              </a:graphicData>
            </a:graphic>
          </wp:inline>
        </w:drawing>
      </w:r>
    </w:p>
    <w:p w14:paraId="7C1775EC" w14:textId="1222C893" w:rsidR="00E26144" w:rsidRPr="00E26144" w:rsidRDefault="00E26144" w:rsidP="00FB0BF1">
      <w:pPr>
        <w:pStyle w:val="Nidungvnbn"/>
        <w:rPr>
          <w:rFonts w:eastAsiaTheme="minorHAnsi"/>
          <w:b/>
          <w:bCs/>
        </w:rPr>
      </w:pPr>
      <w:r w:rsidRPr="00E26144">
        <w:rPr>
          <w:rFonts w:eastAsiaTheme="minorHAnsi"/>
        </w:rPr>
        <w:t xml:space="preserve">- Sau đó nhấn Ctrl + N và lưu file với tên </w:t>
      </w:r>
      <w:r w:rsidRPr="00E26144">
        <w:rPr>
          <w:rFonts w:eastAsiaTheme="minorHAnsi"/>
          <w:b/>
          <w:bCs/>
        </w:rPr>
        <w:t>code.py</w:t>
      </w:r>
      <w:r w:rsidRPr="00E26144">
        <w:rPr>
          <w:rFonts w:eastAsiaTheme="minorHAnsi"/>
        </w:rPr>
        <w:t xml:space="preserve"> là cấu trúc đặt tên file trong Python: </w:t>
      </w:r>
      <w:r w:rsidRPr="00E26144">
        <w:rPr>
          <w:rFonts w:eastAsiaTheme="minorHAnsi"/>
          <w:b/>
          <w:bCs/>
        </w:rPr>
        <w:t>ten_file.py</w:t>
      </w:r>
    </w:p>
    <w:p w14:paraId="3F5A6835" w14:textId="3F4C4887" w:rsidR="00FB0BF1" w:rsidRPr="00E26144" w:rsidRDefault="00E26144" w:rsidP="00EC5F3A">
      <w:pPr>
        <w:pStyle w:val="Nidungvnbn"/>
        <w:rPr>
          <w:rFonts w:eastAsiaTheme="minorHAnsi"/>
        </w:rPr>
      </w:pPr>
      <w:r w:rsidRPr="00E26144">
        <w:rPr>
          <w:rFonts w:eastAsiaTheme="minorHAnsi"/>
          <w:noProof/>
        </w:rPr>
        <w:drawing>
          <wp:inline distT="0" distB="0" distL="0" distR="0" wp14:anchorId="0E133F15" wp14:editId="530D56F6">
            <wp:extent cx="5356860" cy="92202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356860" cy="922020"/>
                    </a:xfrm>
                    <a:prstGeom prst="rect">
                      <a:avLst/>
                    </a:prstGeom>
                  </pic:spPr>
                </pic:pic>
              </a:graphicData>
            </a:graphic>
          </wp:inline>
        </w:drawing>
      </w:r>
    </w:p>
    <w:p w14:paraId="09F0DE31" w14:textId="77777777" w:rsidR="00E26144" w:rsidRPr="00E26144" w:rsidRDefault="00E26144" w:rsidP="00FB0BF1">
      <w:pPr>
        <w:pStyle w:val="Nidungvnbn"/>
        <w:rPr>
          <w:rFonts w:eastAsiaTheme="minorHAnsi"/>
        </w:rPr>
      </w:pPr>
      <w:r w:rsidRPr="00E26144">
        <w:rPr>
          <w:rFonts w:eastAsiaTheme="minorHAnsi"/>
          <w:i/>
          <w:iCs/>
        </w:rPr>
        <w:t>Bước 2</w:t>
      </w:r>
      <w:r w:rsidRPr="00E26144">
        <w:rPr>
          <w:rFonts w:eastAsiaTheme="minorHAnsi"/>
        </w:rPr>
        <w:t>: Import thư viện và thực hiện khai báo các giá trị cần thiết cho thiết bị</w:t>
      </w:r>
    </w:p>
    <w:p w14:paraId="7888B372" w14:textId="77777777" w:rsidR="00E26144" w:rsidRPr="00E26144" w:rsidRDefault="00E26144" w:rsidP="008670FE">
      <w:pPr>
        <w:pStyle w:val="Nidungvnbn"/>
        <w:rPr>
          <w:rFonts w:eastAsiaTheme="minorHAnsi"/>
        </w:rPr>
      </w:pPr>
      <w:r w:rsidRPr="00E26144">
        <w:rPr>
          <w:rFonts w:eastAsiaTheme="minorHAnsi"/>
          <w:noProof/>
        </w:rPr>
        <w:drawing>
          <wp:inline distT="0" distB="0" distL="0" distR="0" wp14:anchorId="0D1E2FB1" wp14:editId="1D236CC5">
            <wp:extent cx="5349240" cy="752475"/>
            <wp:effectExtent l="0" t="0" r="3810" b="952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349240" cy="752475"/>
                    </a:xfrm>
                    <a:prstGeom prst="rect">
                      <a:avLst/>
                    </a:prstGeom>
                  </pic:spPr>
                </pic:pic>
              </a:graphicData>
            </a:graphic>
          </wp:inline>
        </w:drawing>
      </w:r>
    </w:p>
    <w:p w14:paraId="1AE30425" w14:textId="77777777" w:rsidR="00FB0BF1" w:rsidRDefault="00FB0BF1" w:rsidP="00FB0BF1">
      <w:pPr>
        <w:pStyle w:val="Nidungvnbn"/>
        <w:rPr>
          <w:rFonts w:eastAsiaTheme="minorHAnsi"/>
        </w:rPr>
      </w:pPr>
    </w:p>
    <w:p w14:paraId="2F591EB7" w14:textId="0A5C883B" w:rsidR="00E26144" w:rsidRPr="00E26144" w:rsidRDefault="00E26144" w:rsidP="00FB0BF1">
      <w:pPr>
        <w:pStyle w:val="Nidungvnbn"/>
        <w:rPr>
          <w:rFonts w:eastAsiaTheme="minorHAnsi"/>
        </w:rPr>
      </w:pPr>
      <w:r w:rsidRPr="00E26144">
        <w:rPr>
          <w:rFonts w:eastAsiaTheme="minorHAnsi"/>
        </w:rPr>
        <w:lastRenderedPageBreak/>
        <w:t>- Ở đây, đầu tiên mình sẽ sử dụng hàm để xem thông tin cũng như cấu hình cho Router:</w:t>
      </w:r>
    </w:p>
    <w:p w14:paraId="282C1D09" w14:textId="698BD48A" w:rsidR="00A3715A" w:rsidRDefault="00E26144" w:rsidP="008670FE">
      <w:pPr>
        <w:pStyle w:val="Nidungvnbn"/>
        <w:jc w:val="center"/>
        <w:rPr>
          <w:rFonts w:eastAsiaTheme="minorHAnsi"/>
        </w:rPr>
      </w:pPr>
      <w:r w:rsidRPr="00E26144">
        <w:rPr>
          <w:rFonts w:eastAsiaTheme="minorHAnsi"/>
          <w:noProof/>
        </w:rPr>
        <w:drawing>
          <wp:inline distT="0" distB="0" distL="0" distR="0" wp14:anchorId="721AF664" wp14:editId="0B79C2DF">
            <wp:extent cx="5311140" cy="2275840"/>
            <wp:effectExtent l="0" t="0" r="381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321572" cy="2280310"/>
                    </a:xfrm>
                    <a:prstGeom prst="rect">
                      <a:avLst/>
                    </a:prstGeom>
                  </pic:spPr>
                </pic:pic>
              </a:graphicData>
            </a:graphic>
          </wp:inline>
        </w:drawing>
      </w:r>
    </w:p>
    <w:p w14:paraId="7FD769B6" w14:textId="262160D0" w:rsidR="00A3715A" w:rsidRPr="00E26144" w:rsidRDefault="00E26144" w:rsidP="008670FE">
      <w:pPr>
        <w:pStyle w:val="Nidungvnbn"/>
        <w:rPr>
          <w:rFonts w:eastAsiaTheme="minorHAnsi"/>
        </w:rPr>
      </w:pPr>
      <w:r w:rsidRPr="00E26144">
        <w:rPr>
          <w:rFonts w:eastAsiaTheme="minorHAnsi"/>
        </w:rPr>
        <w:sym w:font="Wingdings" w:char="F0E0"/>
      </w:r>
      <w:r w:rsidRPr="00E26144">
        <w:rPr>
          <w:rFonts w:eastAsiaTheme="minorHAnsi"/>
        </w:rPr>
        <w:t xml:space="preserve"> Khai báo</w:t>
      </w:r>
      <w:r w:rsidR="008670FE">
        <w:rPr>
          <w:rFonts w:eastAsiaTheme="minorHAnsi"/>
        </w:rPr>
        <w:t xml:space="preserve"> </w:t>
      </w:r>
      <w:r w:rsidRPr="00E26144">
        <w:rPr>
          <w:rFonts w:eastAsiaTheme="minorHAnsi"/>
        </w:rPr>
        <w:t xml:space="preserve">địa chỉ IP, cũng như username, password, enable password </w:t>
      </w:r>
    </w:p>
    <w:p w14:paraId="6DE5F1B0" w14:textId="7BB6DAAB" w:rsidR="00A3715A" w:rsidRDefault="00E26144" w:rsidP="008670FE">
      <w:pPr>
        <w:pStyle w:val="Nidungvnbn"/>
        <w:rPr>
          <w:rFonts w:eastAsiaTheme="minorHAnsi"/>
        </w:rPr>
      </w:pPr>
      <w:r w:rsidRPr="00E26144">
        <w:rPr>
          <w:rFonts w:eastAsiaTheme="minorHAnsi"/>
          <w:noProof/>
        </w:rPr>
        <w:drawing>
          <wp:inline distT="0" distB="0" distL="0" distR="0" wp14:anchorId="24B66292" wp14:editId="37F7D91C">
            <wp:extent cx="5334000" cy="85725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338352" cy="857949"/>
                    </a:xfrm>
                    <a:prstGeom prst="rect">
                      <a:avLst/>
                    </a:prstGeom>
                  </pic:spPr>
                </pic:pic>
              </a:graphicData>
            </a:graphic>
          </wp:inline>
        </w:drawing>
      </w:r>
    </w:p>
    <w:p w14:paraId="7AF750CF" w14:textId="6FE3AD95" w:rsidR="008D27B3" w:rsidRDefault="00E26144" w:rsidP="008D2CB9">
      <w:pPr>
        <w:pStyle w:val="Nidungvnbn"/>
        <w:rPr>
          <w:rFonts w:eastAsiaTheme="minorHAnsi"/>
        </w:rPr>
      </w:pPr>
      <w:r w:rsidRPr="00E26144">
        <w:rPr>
          <w:rFonts w:eastAsiaTheme="minorHAnsi"/>
        </w:rPr>
        <w:sym w:font="Wingdings" w:char="F0E0"/>
      </w:r>
      <w:r w:rsidRPr="00E26144">
        <w:rPr>
          <w:rFonts w:eastAsiaTheme="minorHAnsi"/>
        </w:rPr>
        <w:t xml:space="preserve"> Cho phép vào chế độ enable.</w:t>
      </w:r>
    </w:p>
    <w:p w14:paraId="2C706F53" w14:textId="77777777" w:rsidR="008D2CB9" w:rsidRDefault="008D2CB9" w:rsidP="00FB0BF1">
      <w:pPr>
        <w:pStyle w:val="Nidungvnbn"/>
        <w:rPr>
          <w:rFonts w:eastAsiaTheme="minorHAnsi"/>
        </w:rPr>
      </w:pPr>
    </w:p>
    <w:p w14:paraId="69A98282" w14:textId="77777777" w:rsidR="008D2CB9" w:rsidRDefault="008D2CB9">
      <w:pPr>
        <w:rPr>
          <w:rFonts w:eastAsiaTheme="minorHAnsi"/>
          <w:sz w:val="26"/>
          <w:szCs w:val="26"/>
        </w:rPr>
      </w:pPr>
      <w:r>
        <w:rPr>
          <w:rFonts w:eastAsiaTheme="minorHAnsi"/>
        </w:rPr>
        <w:br w:type="page"/>
      </w:r>
    </w:p>
    <w:p w14:paraId="2713A407" w14:textId="706B9113" w:rsidR="00E26144" w:rsidRPr="00E26144" w:rsidRDefault="00E26144" w:rsidP="00FB0BF1">
      <w:pPr>
        <w:pStyle w:val="Nidungvnbn"/>
        <w:rPr>
          <w:rFonts w:eastAsiaTheme="minorHAnsi"/>
        </w:rPr>
      </w:pPr>
      <w:r w:rsidRPr="00E26144">
        <w:rPr>
          <w:rFonts w:eastAsiaTheme="minorHAnsi"/>
        </w:rPr>
        <w:lastRenderedPageBreak/>
        <w:t>- Tiếp theo mình sẽ thực hiện các lệnh cơ bản để có thể xem thông tin thiết bị (xem thông tin các cổng interface):</w:t>
      </w:r>
    </w:p>
    <w:p w14:paraId="37887AE8" w14:textId="77777777" w:rsidR="00E26144" w:rsidRPr="00E26144" w:rsidRDefault="00E26144" w:rsidP="008D2CB9">
      <w:pPr>
        <w:pStyle w:val="Nidungvnbn"/>
        <w:rPr>
          <w:rFonts w:eastAsiaTheme="minorHAnsi"/>
        </w:rPr>
      </w:pPr>
      <w:r w:rsidRPr="00E26144">
        <w:rPr>
          <w:rFonts w:eastAsiaTheme="minorHAnsi"/>
          <w:noProof/>
        </w:rPr>
        <w:drawing>
          <wp:inline distT="0" distB="0" distL="0" distR="0" wp14:anchorId="3054EE34" wp14:editId="1A066C25">
            <wp:extent cx="5332730" cy="4122420"/>
            <wp:effectExtent l="0" t="0" r="127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373068" cy="4153603"/>
                    </a:xfrm>
                    <a:prstGeom prst="rect">
                      <a:avLst/>
                    </a:prstGeom>
                  </pic:spPr>
                </pic:pic>
              </a:graphicData>
            </a:graphic>
          </wp:inline>
        </w:drawing>
      </w:r>
    </w:p>
    <w:p w14:paraId="5D1D7058" w14:textId="270091C4" w:rsidR="0066475A" w:rsidRDefault="00E26144" w:rsidP="008D2CB9">
      <w:pPr>
        <w:pStyle w:val="Nidungvnbn"/>
        <w:rPr>
          <w:rFonts w:eastAsiaTheme="minorHAnsi"/>
        </w:rPr>
      </w:pPr>
      <w:r w:rsidRPr="00E26144">
        <w:rPr>
          <w:rFonts w:eastAsiaTheme="minorHAnsi"/>
        </w:rPr>
        <w:sym w:font="Wingdings" w:char="F0E0"/>
      </w:r>
      <w:r w:rsidRPr="00E26144">
        <w:rPr>
          <w:rFonts w:eastAsiaTheme="minorHAnsi"/>
        </w:rPr>
        <w:t xml:space="preserve"> Thực hiện xem thông tin các cổng có trên Router bằng send_command()</w:t>
      </w:r>
    </w:p>
    <w:p w14:paraId="6F61E30D" w14:textId="32A77417" w:rsidR="00E26144" w:rsidRPr="00E26144" w:rsidRDefault="00E26144" w:rsidP="00FB0BF1">
      <w:pPr>
        <w:pStyle w:val="Nidungvnbn"/>
        <w:rPr>
          <w:rFonts w:eastAsiaTheme="minorHAnsi"/>
        </w:rPr>
      </w:pPr>
      <w:r w:rsidRPr="00E26144">
        <w:rPr>
          <w:rFonts w:eastAsiaTheme="minorHAnsi"/>
        </w:rPr>
        <w:sym w:font="Wingdings" w:char="F0E0"/>
      </w:r>
      <w:r w:rsidRPr="00E26144">
        <w:rPr>
          <w:rFonts w:eastAsiaTheme="minorHAnsi"/>
        </w:rPr>
        <w:t xml:space="preserve"> Kết quả chạy chương trình:</w:t>
      </w:r>
    </w:p>
    <w:p w14:paraId="195060F0" w14:textId="77777777" w:rsidR="00E26144" w:rsidRPr="00E26144" w:rsidRDefault="00E26144" w:rsidP="008D2CB9">
      <w:pPr>
        <w:pStyle w:val="Nidungvnbn"/>
        <w:rPr>
          <w:rFonts w:eastAsiaTheme="minorHAnsi"/>
        </w:rPr>
      </w:pPr>
      <w:r w:rsidRPr="00E26144">
        <w:rPr>
          <w:rFonts w:eastAsiaTheme="minorHAnsi"/>
          <w:noProof/>
        </w:rPr>
        <w:drawing>
          <wp:inline distT="0" distB="0" distL="0" distR="0" wp14:anchorId="3948B669" wp14:editId="2343EFC4">
            <wp:extent cx="5339311" cy="190500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391496" cy="1923619"/>
                    </a:xfrm>
                    <a:prstGeom prst="rect">
                      <a:avLst/>
                    </a:prstGeom>
                  </pic:spPr>
                </pic:pic>
              </a:graphicData>
            </a:graphic>
          </wp:inline>
        </w:drawing>
      </w:r>
    </w:p>
    <w:p w14:paraId="27B4429B" w14:textId="77777777" w:rsidR="008D2CB9" w:rsidRDefault="008D2CB9" w:rsidP="008D2CB9">
      <w:pPr>
        <w:pStyle w:val="Nidungvnbn"/>
        <w:ind w:firstLine="0"/>
        <w:rPr>
          <w:rFonts w:eastAsiaTheme="minorHAnsi"/>
        </w:rPr>
      </w:pPr>
    </w:p>
    <w:p w14:paraId="3BA38A5D" w14:textId="4E14BFC2" w:rsidR="00E26144" w:rsidRPr="00E26144" w:rsidRDefault="008D2CB9" w:rsidP="00FB0BF1">
      <w:pPr>
        <w:pStyle w:val="Nidungvnbn"/>
        <w:rPr>
          <w:rFonts w:eastAsiaTheme="minorHAnsi"/>
        </w:rPr>
      </w:pPr>
      <w:r>
        <w:rPr>
          <w:rFonts w:eastAsiaTheme="minorHAnsi"/>
        </w:rPr>
        <w:lastRenderedPageBreak/>
        <w:t xml:space="preserve">- </w:t>
      </w:r>
      <w:r w:rsidR="00E26144" w:rsidRPr="00E26144">
        <w:rPr>
          <w:rFonts w:eastAsiaTheme="minorHAnsi"/>
        </w:rPr>
        <w:t>Ngoài ra chúng ta có thể xem các cấu hình khác bằng cách thay đổi các lệnh trong command line:</w:t>
      </w:r>
    </w:p>
    <w:p w14:paraId="0BFFEDF3" w14:textId="77777777" w:rsidR="00E26144" w:rsidRPr="00E26144" w:rsidRDefault="00E26144" w:rsidP="008D2CB9">
      <w:pPr>
        <w:pStyle w:val="Nidungvnbn"/>
        <w:rPr>
          <w:rFonts w:eastAsiaTheme="minorHAnsi"/>
        </w:rPr>
      </w:pPr>
      <w:r w:rsidRPr="00E26144">
        <w:rPr>
          <w:rFonts w:eastAsiaTheme="minorHAnsi"/>
          <w:noProof/>
        </w:rPr>
        <w:drawing>
          <wp:inline distT="0" distB="0" distL="0" distR="0" wp14:anchorId="22FCD52E" wp14:editId="1607B1B4">
            <wp:extent cx="5311140" cy="1409602"/>
            <wp:effectExtent l="0" t="0" r="3810" b="63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343842" cy="1418281"/>
                    </a:xfrm>
                    <a:prstGeom prst="rect">
                      <a:avLst/>
                    </a:prstGeom>
                  </pic:spPr>
                </pic:pic>
              </a:graphicData>
            </a:graphic>
          </wp:inline>
        </w:drawing>
      </w:r>
    </w:p>
    <w:p w14:paraId="745846C9" w14:textId="77777777" w:rsidR="00E26144" w:rsidRPr="00E26144" w:rsidRDefault="00E26144" w:rsidP="008D2CB9">
      <w:pPr>
        <w:pStyle w:val="Nidungvnbn"/>
        <w:rPr>
          <w:rFonts w:eastAsiaTheme="minorHAnsi"/>
        </w:rPr>
      </w:pPr>
      <w:r w:rsidRPr="00E26144">
        <w:rPr>
          <w:rFonts w:eastAsiaTheme="minorHAnsi"/>
          <w:noProof/>
        </w:rPr>
        <w:drawing>
          <wp:inline distT="0" distB="0" distL="0" distR="0" wp14:anchorId="6AAB2863" wp14:editId="552B752B">
            <wp:extent cx="5311140" cy="692095"/>
            <wp:effectExtent l="0" t="0" r="381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01823" cy="703912"/>
                    </a:xfrm>
                    <a:prstGeom prst="rect">
                      <a:avLst/>
                    </a:prstGeom>
                  </pic:spPr>
                </pic:pic>
              </a:graphicData>
            </a:graphic>
          </wp:inline>
        </w:drawing>
      </w:r>
    </w:p>
    <w:p w14:paraId="79A0801B" w14:textId="77777777" w:rsidR="00E26144" w:rsidRPr="00E26144" w:rsidRDefault="00E26144" w:rsidP="00FB0BF1">
      <w:pPr>
        <w:pStyle w:val="Nidungvnbn"/>
        <w:rPr>
          <w:rFonts w:eastAsiaTheme="minorHAnsi"/>
        </w:rPr>
      </w:pPr>
      <w:r w:rsidRPr="00E26144">
        <w:rPr>
          <w:rFonts w:eastAsiaTheme="minorHAnsi"/>
        </w:rPr>
        <w:sym w:font="Wingdings" w:char="F0E0"/>
      </w:r>
      <w:r w:rsidRPr="00E26144">
        <w:rPr>
          <w:rFonts w:eastAsiaTheme="minorHAnsi"/>
        </w:rPr>
        <w:t xml:space="preserve"> Show thời gian trên thiết bị</w:t>
      </w:r>
    </w:p>
    <w:p w14:paraId="1D5F8C03" w14:textId="77777777" w:rsidR="00E26144" w:rsidRPr="00E26144" w:rsidRDefault="00E26144" w:rsidP="008D2CB9">
      <w:pPr>
        <w:pStyle w:val="Nidungvnbn"/>
        <w:rPr>
          <w:rFonts w:eastAsiaTheme="minorHAnsi"/>
        </w:rPr>
      </w:pPr>
      <w:r w:rsidRPr="00E26144">
        <w:rPr>
          <w:rFonts w:eastAsiaTheme="minorHAnsi"/>
          <w:noProof/>
        </w:rPr>
        <w:drawing>
          <wp:inline distT="0" distB="0" distL="0" distR="0" wp14:anchorId="0721345D" wp14:editId="1618127A">
            <wp:extent cx="5311140" cy="1475740"/>
            <wp:effectExtent l="0" t="0" r="381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338445" cy="1483327"/>
                    </a:xfrm>
                    <a:prstGeom prst="rect">
                      <a:avLst/>
                    </a:prstGeom>
                  </pic:spPr>
                </pic:pic>
              </a:graphicData>
            </a:graphic>
          </wp:inline>
        </w:drawing>
      </w:r>
    </w:p>
    <w:p w14:paraId="758B20D5" w14:textId="77777777" w:rsidR="00E26144" w:rsidRPr="00E26144" w:rsidRDefault="00E26144" w:rsidP="008D2CB9">
      <w:pPr>
        <w:pStyle w:val="Nidungvnbn"/>
        <w:rPr>
          <w:rFonts w:eastAsiaTheme="minorHAnsi"/>
        </w:rPr>
      </w:pPr>
      <w:r w:rsidRPr="00E26144">
        <w:rPr>
          <w:rFonts w:eastAsiaTheme="minorHAnsi"/>
          <w:noProof/>
        </w:rPr>
        <w:drawing>
          <wp:inline distT="0" distB="0" distL="0" distR="0" wp14:anchorId="4F0A56EB" wp14:editId="073855B2">
            <wp:extent cx="5311140" cy="2135505"/>
            <wp:effectExtent l="0" t="0" r="381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311140" cy="2135505"/>
                    </a:xfrm>
                    <a:prstGeom prst="rect">
                      <a:avLst/>
                    </a:prstGeom>
                  </pic:spPr>
                </pic:pic>
              </a:graphicData>
            </a:graphic>
          </wp:inline>
        </w:drawing>
      </w:r>
    </w:p>
    <w:p w14:paraId="75779219" w14:textId="77777777" w:rsidR="00E26144" w:rsidRPr="00E26144" w:rsidRDefault="00E26144" w:rsidP="00FB0BF1">
      <w:pPr>
        <w:pStyle w:val="Nidungvnbn"/>
        <w:rPr>
          <w:rFonts w:eastAsiaTheme="minorHAnsi"/>
        </w:rPr>
      </w:pPr>
      <w:r w:rsidRPr="00E26144">
        <w:rPr>
          <w:rFonts w:eastAsiaTheme="minorHAnsi"/>
        </w:rPr>
        <w:t>…</w:t>
      </w:r>
    </w:p>
    <w:p w14:paraId="072CB9B4" w14:textId="77777777" w:rsidR="00E26144" w:rsidRPr="00E26144" w:rsidRDefault="00E26144" w:rsidP="008D2CB9">
      <w:pPr>
        <w:pStyle w:val="Nidungvnbn"/>
        <w:rPr>
          <w:rFonts w:eastAsiaTheme="minorHAnsi"/>
        </w:rPr>
      </w:pPr>
      <w:r w:rsidRPr="00E26144">
        <w:rPr>
          <w:rFonts w:eastAsiaTheme="minorHAnsi"/>
          <w:noProof/>
        </w:rPr>
        <w:lastRenderedPageBreak/>
        <w:drawing>
          <wp:inline distT="0" distB="0" distL="0" distR="0" wp14:anchorId="79D4AEF7" wp14:editId="763C979B">
            <wp:extent cx="5318760" cy="219075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321115" cy="2191720"/>
                    </a:xfrm>
                    <a:prstGeom prst="rect">
                      <a:avLst/>
                    </a:prstGeom>
                  </pic:spPr>
                </pic:pic>
              </a:graphicData>
            </a:graphic>
          </wp:inline>
        </w:drawing>
      </w:r>
    </w:p>
    <w:p w14:paraId="59DCE22A" w14:textId="77777777" w:rsidR="00E26144" w:rsidRPr="00E26144" w:rsidRDefault="00E26144" w:rsidP="00FB0BF1">
      <w:pPr>
        <w:pStyle w:val="Nidungvnbn"/>
        <w:rPr>
          <w:rFonts w:eastAsiaTheme="minorHAnsi"/>
        </w:rPr>
      </w:pPr>
      <w:r w:rsidRPr="00E26144">
        <w:rPr>
          <w:rFonts w:eastAsiaTheme="minorHAnsi"/>
        </w:rPr>
        <w:sym w:font="Wingdings" w:char="F0E0"/>
      </w:r>
      <w:r w:rsidRPr="00E26144">
        <w:rPr>
          <w:rFonts w:eastAsiaTheme="minorHAnsi"/>
        </w:rPr>
        <w:t xml:space="preserve"> Show tất cả thông tin thiết bị</w:t>
      </w:r>
    </w:p>
    <w:p w14:paraId="09DD52CE" w14:textId="77777777" w:rsidR="00E26144" w:rsidRPr="00E26144" w:rsidRDefault="00E26144" w:rsidP="00FB0BF1">
      <w:pPr>
        <w:pStyle w:val="Nidungvnbn"/>
        <w:rPr>
          <w:rFonts w:eastAsiaTheme="minorHAnsi"/>
        </w:rPr>
      </w:pPr>
      <w:r w:rsidRPr="00E26144">
        <w:rPr>
          <w:rFonts w:eastAsiaTheme="minorHAnsi"/>
        </w:rPr>
        <w:t>- Ngoài ra, cũng có thể show các thông tin khác trong mode enable#. Sau khi thực hiện xem thông tin chúng ta cũng có thể thực hiện cấu hình cho thiết bị:</w:t>
      </w:r>
    </w:p>
    <w:p w14:paraId="0ABE71BF" w14:textId="77777777" w:rsidR="00E26144" w:rsidRPr="00E26144" w:rsidRDefault="00E26144" w:rsidP="00FB0BF1">
      <w:pPr>
        <w:pStyle w:val="Nidungvnbn"/>
        <w:rPr>
          <w:rFonts w:eastAsiaTheme="minorHAnsi"/>
        </w:rPr>
      </w:pPr>
      <w:r w:rsidRPr="00E26144">
        <w:rPr>
          <w:rFonts w:eastAsiaTheme="minorHAnsi"/>
        </w:rPr>
        <w:t>*** Thực hiện đổi tên hostname cho Router:</w:t>
      </w:r>
    </w:p>
    <w:p w14:paraId="471E55BF" w14:textId="77777777" w:rsidR="00E26144" w:rsidRPr="00E26144" w:rsidRDefault="00E26144" w:rsidP="008D2CB9">
      <w:pPr>
        <w:pStyle w:val="Nidungvnbn"/>
        <w:rPr>
          <w:rFonts w:eastAsiaTheme="minorHAnsi"/>
        </w:rPr>
      </w:pPr>
      <w:r w:rsidRPr="00E26144">
        <w:rPr>
          <w:rFonts w:eastAsiaTheme="minorHAnsi"/>
          <w:noProof/>
        </w:rPr>
        <w:drawing>
          <wp:inline distT="0" distB="0" distL="0" distR="0" wp14:anchorId="66D03C8A" wp14:editId="5A3D25BD">
            <wp:extent cx="5292090" cy="1617980"/>
            <wp:effectExtent l="0" t="0" r="3810" b="127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92090" cy="1617980"/>
                    </a:xfrm>
                    <a:prstGeom prst="rect">
                      <a:avLst/>
                    </a:prstGeom>
                  </pic:spPr>
                </pic:pic>
              </a:graphicData>
            </a:graphic>
          </wp:inline>
        </w:drawing>
      </w:r>
    </w:p>
    <w:p w14:paraId="71CC646A" w14:textId="77777777" w:rsidR="00E26144" w:rsidRPr="00E26144" w:rsidRDefault="00E26144" w:rsidP="008D2CB9">
      <w:pPr>
        <w:pStyle w:val="Nidungvnbn"/>
        <w:rPr>
          <w:rFonts w:eastAsiaTheme="minorHAnsi"/>
        </w:rPr>
      </w:pPr>
      <w:r w:rsidRPr="00E26144">
        <w:rPr>
          <w:rFonts w:eastAsiaTheme="minorHAnsi"/>
          <w:noProof/>
        </w:rPr>
        <w:drawing>
          <wp:inline distT="0" distB="0" distL="0" distR="0" wp14:anchorId="2B3DBD3C" wp14:editId="3E04C1AC">
            <wp:extent cx="5303520" cy="1276273"/>
            <wp:effectExtent l="0" t="0" r="0" b="63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335589" cy="1283990"/>
                    </a:xfrm>
                    <a:prstGeom prst="rect">
                      <a:avLst/>
                    </a:prstGeom>
                  </pic:spPr>
                </pic:pic>
              </a:graphicData>
            </a:graphic>
          </wp:inline>
        </w:drawing>
      </w:r>
    </w:p>
    <w:p w14:paraId="49352327" w14:textId="77777777" w:rsidR="00E26144" w:rsidRPr="00E26144" w:rsidRDefault="00E26144" w:rsidP="00FB0BF1">
      <w:pPr>
        <w:pStyle w:val="Nidungvnbn"/>
        <w:rPr>
          <w:rFonts w:eastAsiaTheme="minorHAnsi"/>
        </w:rPr>
      </w:pPr>
      <w:r w:rsidRPr="00E26144">
        <w:rPr>
          <w:rFonts w:eastAsiaTheme="minorHAnsi"/>
        </w:rPr>
        <w:sym w:font="Wingdings" w:char="F0E0"/>
      </w:r>
      <w:r w:rsidRPr="00E26144">
        <w:rPr>
          <w:rFonts w:eastAsiaTheme="minorHAnsi"/>
        </w:rPr>
        <w:t xml:space="preserve"> Hàm send_config_set() cho phép cấu hình trong chế độ config và cho phép truyền nhiều lệnh</w:t>
      </w:r>
    </w:p>
    <w:p w14:paraId="169277B2" w14:textId="77777777" w:rsidR="00E26144" w:rsidRPr="00E26144" w:rsidRDefault="00E26144" w:rsidP="00FB0BF1">
      <w:pPr>
        <w:pStyle w:val="Nidungvnbn"/>
        <w:rPr>
          <w:rFonts w:eastAsiaTheme="minorHAnsi"/>
        </w:rPr>
      </w:pPr>
      <w:r w:rsidRPr="00E26144">
        <w:rPr>
          <w:rFonts w:eastAsiaTheme="minorHAnsi"/>
        </w:rPr>
        <w:t>*** Tiếp theo thực hiện tạo các loopback cho Router:</w:t>
      </w:r>
    </w:p>
    <w:p w14:paraId="659E7BE5" w14:textId="77777777" w:rsidR="008D2CB9" w:rsidRDefault="008D2CB9" w:rsidP="00FB0BF1">
      <w:pPr>
        <w:pStyle w:val="Nidungvnbn"/>
        <w:rPr>
          <w:rFonts w:eastAsiaTheme="minorHAnsi"/>
        </w:rPr>
      </w:pPr>
    </w:p>
    <w:p w14:paraId="0C06AA0E" w14:textId="5786B36F" w:rsidR="00E26144" w:rsidRPr="00E26144" w:rsidRDefault="00E26144" w:rsidP="00FB0BF1">
      <w:pPr>
        <w:pStyle w:val="Nidungvnbn"/>
        <w:rPr>
          <w:rFonts w:eastAsiaTheme="minorHAnsi"/>
        </w:rPr>
      </w:pPr>
      <w:r w:rsidRPr="00E26144">
        <w:rPr>
          <w:rFonts w:eastAsiaTheme="minorHAnsi"/>
        </w:rPr>
        <w:lastRenderedPageBreak/>
        <w:t>+ Tạo một loopback bất kỳ (Ở đây là loopback 1):</w:t>
      </w:r>
    </w:p>
    <w:p w14:paraId="76B68C03" w14:textId="77777777" w:rsidR="00E26144" w:rsidRPr="00E26144" w:rsidRDefault="00E26144" w:rsidP="008D2CB9">
      <w:pPr>
        <w:pStyle w:val="Nidungvnbn"/>
        <w:rPr>
          <w:rFonts w:eastAsiaTheme="minorHAnsi"/>
        </w:rPr>
      </w:pPr>
      <w:r w:rsidRPr="00E26144">
        <w:rPr>
          <w:rFonts w:eastAsiaTheme="minorHAnsi"/>
          <w:noProof/>
        </w:rPr>
        <w:drawing>
          <wp:inline distT="0" distB="0" distL="0" distR="0" wp14:anchorId="35DC3A1E" wp14:editId="5CCC9D9C">
            <wp:extent cx="5288280" cy="901700"/>
            <wp:effectExtent l="0" t="0" r="762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88280" cy="901700"/>
                    </a:xfrm>
                    <a:prstGeom prst="rect">
                      <a:avLst/>
                    </a:prstGeom>
                  </pic:spPr>
                </pic:pic>
              </a:graphicData>
            </a:graphic>
          </wp:inline>
        </w:drawing>
      </w:r>
    </w:p>
    <w:p w14:paraId="54264061" w14:textId="77777777" w:rsidR="00E26144" w:rsidRPr="00E26144" w:rsidRDefault="00E26144" w:rsidP="008D2CB9">
      <w:pPr>
        <w:pStyle w:val="Nidungvnbn"/>
        <w:rPr>
          <w:rFonts w:eastAsiaTheme="minorHAnsi"/>
        </w:rPr>
      </w:pPr>
      <w:r w:rsidRPr="00E26144">
        <w:rPr>
          <w:rFonts w:eastAsiaTheme="minorHAnsi"/>
          <w:noProof/>
        </w:rPr>
        <w:drawing>
          <wp:inline distT="0" distB="0" distL="0" distR="0" wp14:anchorId="2B5599EB" wp14:editId="7C76C1D8">
            <wp:extent cx="5311140" cy="1555750"/>
            <wp:effectExtent l="0" t="0" r="3810" b="635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311140" cy="1555750"/>
                    </a:xfrm>
                    <a:prstGeom prst="rect">
                      <a:avLst/>
                    </a:prstGeom>
                  </pic:spPr>
                </pic:pic>
              </a:graphicData>
            </a:graphic>
          </wp:inline>
        </w:drawing>
      </w:r>
    </w:p>
    <w:p w14:paraId="5A80BBA7" w14:textId="77777777" w:rsidR="00E26144" w:rsidRPr="00E26144" w:rsidRDefault="00E26144" w:rsidP="008D2CB9">
      <w:pPr>
        <w:pStyle w:val="Nidungvnbn"/>
        <w:rPr>
          <w:rFonts w:eastAsiaTheme="minorHAnsi"/>
        </w:rPr>
      </w:pPr>
      <w:r w:rsidRPr="00E26144">
        <w:rPr>
          <w:rFonts w:eastAsiaTheme="minorHAnsi"/>
          <w:noProof/>
        </w:rPr>
        <w:drawing>
          <wp:inline distT="0" distB="0" distL="0" distR="0" wp14:anchorId="7B5E0CC1" wp14:editId="08604536">
            <wp:extent cx="5326380" cy="1967230"/>
            <wp:effectExtent l="0" t="0" r="762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326380" cy="1967230"/>
                    </a:xfrm>
                    <a:prstGeom prst="rect">
                      <a:avLst/>
                    </a:prstGeom>
                  </pic:spPr>
                </pic:pic>
              </a:graphicData>
            </a:graphic>
          </wp:inline>
        </w:drawing>
      </w:r>
    </w:p>
    <w:p w14:paraId="17ABDD85" w14:textId="77777777" w:rsidR="00E26144" w:rsidRPr="00E26144" w:rsidRDefault="00E26144" w:rsidP="00FB0BF1">
      <w:pPr>
        <w:pStyle w:val="Nidungvnbn"/>
        <w:rPr>
          <w:rFonts w:eastAsiaTheme="minorHAnsi"/>
        </w:rPr>
      </w:pPr>
      <w:r w:rsidRPr="00E26144">
        <w:rPr>
          <w:rFonts w:eastAsiaTheme="minorHAnsi"/>
        </w:rPr>
        <w:t>+ Tạo một lúc nhiều loopback cho thiết bị:</w:t>
      </w:r>
    </w:p>
    <w:p w14:paraId="375E07B7" w14:textId="77777777" w:rsidR="00E26144" w:rsidRPr="00E26144" w:rsidRDefault="00E26144" w:rsidP="008D2CB9">
      <w:pPr>
        <w:pStyle w:val="Nidungvnbn"/>
        <w:rPr>
          <w:rFonts w:eastAsiaTheme="minorHAnsi"/>
        </w:rPr>
      </w:pPr>
      <w:r w:rsidRPr="00E26144">
        <w:rPr>
          <w:rFonts w:eastAsiaTheme="minorHAnsi"/>
          <w:noProof/>
        </w:rPr>
        <w:drawing>
          <wp:inline distT="0" distB="0" distL="0" distR="0" wp14:anchorId="7106A911" wp14:editId="739B39D5">
            <wp:extent cx="5334000" cy="128143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347745" cy="1284732"/>
                    </a:xfrm>
                    <a:prstGeom prst="rect">
                      <a:avLst/>
                    </a:prstGeom>
                  </pic:spPr>
                </pic:pic>
              </a:graphicData>
            </a:graphic>
          </wp:inline>
        </w:drawing>
      </w:r>
    </w:p>
    <w:p w14:paraId="2D5ACD80" w14:textId="77777777" w:rsidR="00E26144" w:rsidRPr="00E26144" w:rsidRDefault="00E26144" w:rsidP="008D2CB9">
      <w:pPr>
        <w:pStyle w:val="Nidungvnbn"/>
        <w:rPr>
          <w:rFonts w:eastAsiaTheme="minorHAnsi"/>
        </w:rPr>
      </w:pPr>
      <w:r w:rsidRPr="008D2CB9">
        <w:rPr>
          <w:rFonts w:eastAsiaTheme="minorHAnsi"/>
          <w:noProof/>
        </w:rPr>
        <w:lastRenderedPageBreak/>
        <w:drawing>
          <wp:inline distT="0" distB="0" distL="0" distR="0" wp14:anchorId="7ED68491" wp14:editId="6AE17CF3">
            <wp:extent cx="5349240" cy="3821430"/>
            <wp:effectExtent l="0" t="0" r="3810" b="762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359317" cy="3828629"/>
                    </a:xfrm>
                    <a:prstGeom prst="rect">
                      <a:avLst/>
                    </a:prstGeom>
                  </pic:spPr>
                </pic:pic>
              </a:graphicData>
            </a:graphic>
          </wp:inline>
        </w:drawing>
      </w:r>
    </w:p>
    <w:p w14:paraId="0F8A6F0F" w14:textId="77777777" w:rsidR="00E26144" w:rsidRPr="00E26144" w:rsidRDefault="00E26144" w:rsidP="008D2CB9">
      <w:pPr>
        <w:pStyle w:val="Nidungvnbn"/>
        <w:rPr>
          <w:rFonts w:eastAsiaTheme="minorHAnsi"/>
        </w:rPr>
      </w:pPr>
      <w:r w:rsidRPr="00E26144">
        <w:rPr>
          <w:rFonts w:eastAsiaTheme="minorHAnsi"/>
          <w:noProof/>
        </w:rPr>
        <w:drawing>
          <wp:inline distT="0" distB="0" distL="0" distR="0" wp14:anchorId="0D2203E7" wp14:editId="495E7E53">
            <wp:extent cx="5364480" cy="3390578"/>
            <wp:effectExtent l="0" t="0" r="7620" b="63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385136" cy="3403633"/>
                    </a:xfrm>
                    <a:prstGeom prst="rect">
                      <a:avLst/>
                    </a:prstGeom>
                  </pic:spPr>
                </pic:pic>
              </a:graphicData>
            </a:graphic>
          </wp:inline>
        </w:drawing>
      </w:r>
    </w:p>
    <w:p w14:paraId="4CD357D5" w14:textId="77777777" w:rsidR="00E26144" w:rsidRPr="00E26144" w:rsidRDefault="00E26144" w:rsidP="00FB0BF1">
      <w:pPr>
        <w:pStyle w:val="Nidungvnbn"/>
        <w:rPr>
          <w:rFonts w:eastAsiaTheme="minorHAnsi"/>
        </w:rPr>
      </w:pPr>
      <w:r w:rsidRPr="00E26144">
        <w:rPr>
          <w:rFonts w:eastAsiaTheme="minorHAnsi"/>
        </w:rPr>
        <w:lastRenderedPageBreak/>
        <w:t>*** Tương tự chúng ta sẽ khai báo cho Switch bất kỳ cũng thực hiện tương tự nhưng sử dụng để tạo Vlan cho thiết bị:</w:t>
      </w:r>
    </w:p>
    <w:p w14:paraId="62DD67DC" w14:textId="77777777" w:rsidR="00E26144" w:rsidRPr="00E26144" w:rsidRDefault="00E26144" w:rsidP="008D2CB9">
      <w:pPr>
        <w:pStyle w:val="Nidungvnbn"/>
        <w:rPr>
          <w:rFonts w:eastAsiaTheme="minorHAnsi"/>
        </w:rPr>
      </w:pPr>
      <w:r w:rsidRPr="00E26144">
        <w:rPr>
          <w:rFonts w:eastAsiaTheme="minorHAnsi"/>
          <w:noProof/>
        </w:rPr>
        <w:drawing>
          <wp:inline distT="0" distB="0" distL="0" distR="0" wp14:anchorId="2D5438CD" wp14:editId="3D8D2AF9">
            <wp:extent cx="5394960" cy="330454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00607" cy="3307999"/>
                    </a:xfrm>
                    <a:prstGeom prst="rect">
                      <a:avLst/>
                    </a:prstGeom>
                  </pic:spPr>
                </pic:pic>
              </a:graphicData>
            </a:graphic>
          </wp:inline>
        </w:drawing>
      </w:r>
    </w:p>
    <w:p w14:paraId="62E648D3" w14:textId="77777777" w:rsidR="00E26144" w:rsidRPr="00E26144" w:rsidRDefault="00E26144" w:rsidP="00FB0BF1">
      <w:pPr>
        <w:pStyle w:val="Nidungvnbn"/>
        <w:rPr>
          <w:rFonts w:eastAsiaTheme="minorHAnsi"/>
        </w:rPr>
      </w:pPr>
      <w:r w:rsidRPr="00E26144">
        <w:rPr>
          <w:rFonts w:eastAsiaTheme="minorHAnsi"/>
        </w:rPr>
        <w:sym w:font="Wingdings" w:char="F0E0"/>
      </w:r>
      <w:r w:rsidRPr="00E26144">
        <w:rPr>
          <w:rFonts w:eastAsiaTheme="minorHAnsi"/>
        </w:rPr>
        <w:t xml:space="preserve"> Khai báo và cho phép vào chế độ enable() như trên Router</w:t>
      </w:r>
    </w:p>
    <w:p w14:paraId="3784A1B1" w14:textId="77777777" w:rsidR="00E26144" w:rsidRPr="00E26144" w:rsidRDefault="00E26144" w:rsidP="00FB0BF1">
      <w:pPr>
        <w:pStyle w:val="Nidungvnbn"/>
        <w:rPr>
          <w:rFonts w:eastAsiaTheme="minorHAnsi"/>
        </w:rPr>
      </w:pPr>
      <w:r w:rsidRPr="00E26144">
        <w:rPr>
          <w:rFonts w:eastAsiaTheme="minorHAnsi"/>
        </w:rPr>
        <w:t>+ Thực hiện tạo một vlan và đặt tên trên Switch:</w:t>
      </w:r>
    </w:p>
    <w:p w14:paraId="763BD160" w14:textId="77777777" w:rsidR="00E26144" w:rsidRPr="00E26144" w:rsidRDefault="00E26144" w:rsidP="008D2CB9">
      <w:pPr>
        <w:pStyle w:val="Nidungvnbn"/>
        <w:rPr>
          <w:rFonts w:eastAsiaTheme="minorHAnsi"/>
        </w:rPr>
      </w:pPr>
      <w:r w:rsidRPr="00E26144">
        <w:rPr>
          <w:rFonts w:eastAsiaTheme="minorHAnsi"/>
          <w:noProof/>
        </w:rPr>
        <w:drawing>
          <wp:inline distT="0" distB="0" distL="0" distR="0" wp14:anchorId="7AE63533" wp14:editId="1EBD91D6">
            <wp:extent cx="5379720" cy="1424940"/>
            <wp:effectExtent l="0" t="0" r="0" b="381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379720" cy="1424940"/>
                    </a:xfrm>
                    <a:prstGeom prst="rect">
                      <a:avLst/>
                    </a:prstGeom>
                  </pic:spPr>
                </pic:pic>
              </a:graphicData>
            </a:graphic>
          </wp:inline>
        </w:drawing>
      </w:r>
    </w:p>
    <w:p w14:paraId="6FDC340D" w14:textId="77777777" w:rsidR="00E26144" w:rsidRPr="00E26144" w:rsidRDefault="00E26144" w:rsidP="008D2CB9">
      <w:pPr>
        <w:pStyle w:val="Nidungvnbn"/>
        <w:rPr>
          <w:rFonts w:eastAsiaTheme="minorHAnsi"/>
        </w:rPr>
      </w:pPr>
      <w:r w:rsidRPr="00E26144">
        <w:rPr>
          <w:rFonts w:eastAsiaTheme="minorHAnsi"/>
          <w:noProof/>
        </w:rPr>
        <w:drawing>
          <wp:inline distT="0" distB="0" distL="0" distR="0" wp14:anchorId="027EF610" wp14:editId="6AF0557D">
            <wp:extent cx="5379720" cy="120015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379720" cy="1200150"/>
                    </a:xfrm>
                    <a:prstGeom prst="rect">
                      <a:avLst/>
                    </a:prstGeom>
                  </pic:spPr>
                </pic:pic>
              </a:graphicData>
            </a:graphic>
          </wp:inline>
        </w:drawing>
      </w:r>
    </w:p>
    <w:p w14:paraId="07198649" w14:textId="77777777" w:rsidR="008D2CB9" w:rsidRDefault="008D2CB9" w:rsidP="00FB0BF1">
      <w:pPr>
        <w:pStyle w:val="Nidungvnbn"/>
        <w:rPr>
          <w:rFonts w:eastAsiaTheme="minorHAnsi"/>
        </w:rPr>
      </w:pPr>
    </w:p>
    <w:p w14:paraId="6DC5D161" w14:textId="2FD485B0" w:rsidR="00E26144" w:rsidRPr="00E26144" w:rsidRDefault="00E26144" w:rsidP="00FB0BF1">
      <w:pPr>
        <w:pStyle w:val="Nidungvnbn"/>
        <w:rPr>
          <w:rFonts w:eastAsiaTheme="minorHAnsi"/>
        </w:rPr>
      </w:pPr>
      <w:r w:rsidRPr="00E26144">
        <w:rPr>
          <w:rFonts w:eastAsiaTheme="minorHAnsi"/>
        </w:rPr>
        <w:lastRenderedPageBreak/>
        <w:t>+ Thực hiện tạo và đặt tên cho nhiều vlan trên Switch:</w:t>
      </w:r>
    </w:p>
    <w:p w14:paraId="58FE5D6A" w14:textId="77777777" w:rsidR="00E26144" w:rsidRPr="00E26144" w:rsidRDefault="00E26144" w:rsidP="008D2CB9">
      <w:pPr>
        <w:pStyle w:val="Nidungvnbn"/>
        <w:rPr>
          <w:rFonts w:eastAsiaTheme="minorHAnsi"/>
        </w:rPr>
      </w:pPr>
      <w:r w:rsidRPr="00E26144">
        <w:rPr>
          <w:rFonts w:eastAsiaTheme="minorHAnsi"/>
          <w:noProof/>
        </w:rPr>
        <w:drawing>
          <wp:inline distT="0" distB="0" distL="0" distR="0" wp14:anchorId="66E23736" wp14:editId="462BFF42">
            <wp:extent cx="5288280" cy="1757045"/>
            <wp:effectExtent l="0" t="0" r="762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88280" cy="1757045"/>
                    </a:xfrm>
                    <a:prstGeom prst="rect">
                      <a:avLst/>
                    </a:prstGeom>
                  </pic:spPr>
                </pic:pic>
              </a:graphicData>
            </a:graphic>
          </wp:inline>
        </w:drawing>
      </w:r>
    </w:p>
    <w:p w14:paraId="315289FE" w14:textId="77777777" w:rsidR="00E26144" w:rsidRPr="00E26144" w:rsidRDefault="00E26144" w:rsidP="008D2CB9">
      <w:pPr>
        <w:pStyle w:val="Nidungvnbn"/>
        <w:rPr>
          <w:rFonts w:eastAsiaTheme="minorHAnsi"/>
        </w:rPr>
      </w:pPr>
      <w:r w:rsidRPr="00E26144">
        <w:rPr>
          <w:rFonts w:eastAsiaTheme="minorHAnsi"/>
          <w:noProof/>
        </w:rPr>
        <w:drawing>
          <wp:inline distT="0" distB="0" distL="0" distR="0" wp14:anchorId="65FC3985" wp14:editId="194BBDB7">
            <wp:extent cx="5273040" cy="4375150"/>
            <wp:effectExtent l="0" t="0" r="3810" b="635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3040" cy="4375150"/>
                    </a:xfrm>
                    <a:prstGeom prst="rect">
                      <a:avLst/>
                    </a:prstGeom>
                  </pic:spPr>
                </pic:pic>
              </a:graphicData>
            </a:graphic>
          </wp:inline>
        </w:drawing>
      </w:r>
    </w:p>
    <w:p w14:paraId="4684B0FC" w14:textId="77777777" w:rsidR="00E26144" w:rsidRPr="00E26144" w:rsidRDefault="00E26144" w:rsidP="008D2CB9">
      <w:pPr>
        <w:pStyle w:val="Nidungvnbn"/>
        <w:rPr>
          <w:rFonts w:eastAsiaTheme="minorHAnsi"/>
        </w:rPr>
      </w:pPr>
      <w:r w:rsidRPr="00E26144">
        <w:rPr>
          <w:rFonts w:eastAsiaTheme="minorHAnsi"/>
          <w:noProof/>
        </w:rPr>
        <w:lastRenderedPageBreak/>
        <w:drawing>
          <wp:inline distT="0" distB="0" distL="0" distR="0" wp14:anchorId="274730FC" wp14:editId="49E5E5ED">
            <wp:extent cx="5318760" cy="1990725"/>
            <wp:effectExtent l="0" t="0" r="0" b="952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320286" cy="1991296"/>
                    </a:xfrm>
                    <a:prstGeom prst="rect">
                      <a:avLst/>
                    </a:prstGeom>
                  </pic:spPr>
                </pic:pic>
              </a:graphicData>
            </a:graphic>
          </wp:inline>
        </w:drawing>
      </w:r>
    </w:p>
    <w:p w14:paraId="5D24A3AE" w14:textId="738FFAD0" w:rsidR="00E26144" w:rsidRPr="00E26144" w:rsidRDefault="00E26144" w:rsidP="00F81FB4">
      <w:pPr>
        <w:pStyle w:val="Nidungvnbn"/>
        <w:rPr>
          <w:rFonts w:eastAsiaTheme="minorHAnsi"/>
        </w:rPr>
      </w:pPr>
      <w:r w:rsidRPr="00E26144">
        <w:rPr>
          <w:rFonts w:eastAsiaTheme="minorHAnsi"/>
        </w:rPr>
        <w:sym w:font="Wingdings" w:char="F0E0"/>
      </w:r>
      <w:r w:rsidRPr="00E26144">
        <w:rPr>
          <w:rFonts w:eastAsiaTheme="minorHAnsi"/>
        </w:rPr>
        <w:t xml:space="preserve"> Tương tự chúng ta có </w:t>
      </w:r>
      <w:r w:rsidRPr="0066475A">
        <w:rPr>
          <w:rFonts w:eastAsiaTheme="minorHAnsi"/>
        </w:rPr>
        <w:t>thể</w:t>
      </w:r>
      <w:r w:rsidRPr="00E26144">
        <w:rPr>
          <w:rFonts w:eastAsiaTheme="minorHAnsi"/>
        </w:rPr>
        <w:t xml:space="preserve"> áp dụng cho các thiết bị Router cũng như Switch còn lại trên thiết bị.</w:t>
      </w:r>
    </w:p>
    <w:p w14:paraId="1A7C9076" w14:textId="7595F525" w:rsidR="00A3303E" w:rsidRDefault="00A3303E" w:rsidP="00F81FB4">
      <w:pPr>
        <w:pStyle w:val="Tiumccp2"/>
        <w:numPr>
          <w:ilvl w:val="0"/>
          <w:numId w:val="6"/>
        </w:numPr>
        <w:ind w:left="630" w:hanging="630"/>
      </w:pPr>
      <w:bookmarkStart w:id="24" w:name="_Toc102728369"/>
      <w:r>
        <w:t>Chương trình cho phép xem thông tin và cấu hình chúng</w:t>
      </w:r>
      <w:bookmarkEnd w:id="24"/>
    </w:p>
    <w:p w14:paraId="05E521B8" w14:textId="77777777" w:rsidR="00F81FB4" w:rsidRDefault="00F81FB4" w:rsidP="00344977">
      <w:pPr>
        <w:pStyle w:val="Nidungvnbn"/>
      </w:pPr>
      <w:r w:rsidRPr="0049244E">
        <w:t>- Đầu tiên chúng ta có thể sử dụng các thiết bị như hình bên để thực hiện thông qua nó:</w:t>
      </w:r>
    </w:p>
    <w:p w14:paraId="424B3E26" w14:textId="77777777" w:rsidR="00F81FB4" w:rsidRPr="0049244E" w:rsidRDefault="00F81FB4" w:rsidP="008D2CB9">
      <w:pPr>
        <w:pStyle w:val="Nidungvnbn"/>
        <w:jc w:val="center"/>
      </w:pPr>
      <w:r>
        <w:rPr>
          <w:noProof/>
        </w:rPr>
        <w:drawing>
          <wp:inline distT="0" distB="0" distL="0" distR="0" wp14:anchorId="351B8072" wp14:editId="1F35882E">
            <wp:extent cx="5226904" cy="3985260"/>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300472" cy="4041352"/>
                    </a:xfrm>
                    <a:prstGeom prst="rect">
                      <a:avLst/>
                    </a:prstGeom>
                    <a:noFill/>
                  </pic:spPr>
                </pic:pic>
              </a:graphicData>
            </a:graphic>
          </wp:inline>
        </w:drawing>
      </w:r>
    </w:p>
    <w:p w14:paraId="6817D364" w14:textId="1B7A9849" w:rsidR="00F81FB4" w:rsidRPr="0049244E" w:rsidRDefault="00F81FB4" w:rsidP="00344977">
      <w:pPr>
        <w:pStyle w:val="Nidungvnbn"/>
      </w:pPr>
      <w:r>
        <w:lastRenderedPageBreak/>
        <w:t xml:space="preserve">- </w:t>
      </w:r>
      <w:r w:rsidRPr="0049244E">
        <w:t>Tiếp theo chúng ta tạo 2 file .py để thực hiện điều đó:</w:t>
      </w:r>
    </w:p>
    <w:p w14:paraId="75158315" w14:textId="77777777" w:rsidR="00F81FB4" w:rsidRDefault="00F81FB4" w:rsidP="00344977">
      <w:pPr>
        <w:pStyle w:val="Nidungvnbn"/>
      </w:pPr>
      <w:r>
        <w:t xml:space="preserve">+ File </w:t>
      </w:r>
      <w:r w:rsidRPr="00344977">
        <w:rPr>
          <w:b/>
          <w:bCs/>
        </w:rPr>
        <w:t>select_device.py</w:t>
      </w:r>
      <w:r>
        <w:t>:</w:t>
      </w:r>
    </w:p>
    <w:p w14:paraId="5552C213" w14:textId="77777777" w:rsidR="00F81FB4" w:rsidRDefault="00F81FB4" w:rsidP="008D2CB9">
      <w:pPr>
        <w:pStyle w:val="Nidungvnbn"/>
      </w:pPr>
      <w:r>
        <w:rPr>
          <w:noProof/>
        </w:rPr>
        <w:drawing>
          <wp:inline distT="0" distB="0" distL="0" distR="0" wp14:anchorId="643C0CBB" wp14:editId="6EFA7D3C">
            <wp:extent cx="5295900" cy="4599305"/>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320408" cy="4620589"/>
                    </a:xfrm>
                    <a:prstGeom prst="rect">
                      <a:avLst/>
                    </a:prstGeom>
                    <a:noFill/>
                  </pic:spPr>
                </pic:pic>
              </a:graphicData>
            </a:graphic>
          </wp:inline>
        </w:drawing>
      </w:r>
    </w:p>
    <w:p w14:paraId="62EC4012" w14:textId="77777777" w:rsidR="00F81FB4" w:rsidRDefault="00F81FB4" w:rsidP="008D2CB9">
      <w:pPr>
        <w:pStyle w:val="Nidungvnbn"/>
      </w:pPr>
      <w:r>
        <w:rPr>
          <w:noProof/>
        </w:rPr>
        <w:lastRenderedPageBreak/>
        <w:drawing>
          <wp:inline distT="0" distB="0" distL="0" distR="0" wp14:anchorId="08BF8E58" wp14:editId="6C5E955E">
            <wp:extent cx="5311140" cy="3539490"/>
            <wp:effectExtent l="0" t="0" r="3810" b="381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335297" cy="3555589"/>
                    </a:xfrm>
                    <a:prstGeom prst="rect">
                      <a:avLst/>
                    </a:prstGeom>
                    <a:noFill/>
                  </pic:spPr>
                </pic:pic>
              </a:graphicData>
            </a:graphic>
          </wp:inline>
        </w:drawing>
      </w:r>
    </w:p>
    <w:p w14:paraId="1C62E555" w14:textId="77777777" w:rsidR="00F81FB4" w:rsidRDefault="00F81FB4" w:rsidP="008D2CB9">
      <w:pPr>
        <w:pStyle w:val="Nidungvnbn"/>
      </w:pPr>
      <w:r>
        <w:rPr>
          <w:noProof/>
        </w:rPr>
        <w:drawing>
          <wp:inline distT="0" distB="0" distL="0" distR="0" wp14:anchorId="069965EB" wp14:editId="18F81D01">
            <wp:extent cx="5318760" cy="304800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318760" cy="3048000"/>
                    </a:xfrm>
                    <a:prstGeom prst="rect">
                      <a:avLst/>
                    </a:prstGeom>
                    <a:noFill/>
                  </pic:spPr>
                </pic:pic>
              </a:graphicData>
            </a:graphic>
          </wp:inline>
        </w:drawing>
      </w:r>
    </w:p>
    <w:p w14:paraId="1904ABD9" w14:textId="77777777" w:rsidR="00F81FB4" w:rsidRPr="00695211" w:rsidRDefault="00F81FB4" w:rsidP="008D2CB9">
      <w:pPr>
        <w:pStyle w:val="Nidungvnbn"/>
      </w:pPr>
      <w:r>
        <w:rPr>
          <w:noProof/>
        </w:rPr>
        <w:lastRenderedPageBreak/>
        <w:drawing>
          <wp:inline distT="0" distB="0" distL="0" distR="0" wp14:anchorId="6232DB6A" wp14:editId="3480095C">
            <wp:extent cx="5341620" cy="3237230"/>
            <wp:effectExtent l="0" t="0" r="0" b="127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341620" cy="3237230"/>
                    </a:xfrm>
                    <a:prstGeom prst="rect">
                      <a:avLst/>
                    </a:prstGeom>
                    <a:noFill/>
                  </pic:spPr>
                </pic:pic>
              </a:graphicData>
            </a:graphic>
          </wp:inline>
        </w:drawing>
      </w:r>
    </w:p>
    <w:p w14:paraId="03335625" w14:textId="77777777" w:rsidR="00F81FB4" w:rsidRDefault="00F81FB4">
      <w:pPr>
        <w:rPr>
          <w:sz w:val="26"/>
          <w:szCs w:val="26"/>
        </w:rPr>
      </w:pPr>
      <w:r>
        <w:rPr>
          <w:sz w:val="26"/>
          <w:szCs w:val="26"/>
        </w:rPr>
        <w:br w:type="page"/>
      </w:r>
    </w:p>
    <w:p w14:paraId="63415F9F" w14:textId="094A51DE" w:rsidR="00F81FB4" w:rsidRPr="0049244E" w:rsidRDefault="00F81FB4" w:rsidP="00344977">
      <w:pPr>
        <w:pStyle w:val="Nidungvnbn"/>
      </w:pPr>
      <w:r>
        <w:lastRenderedPageBreak/>
        <w:t>+</w:t>
      </w:r>
      <w:r w:rsidRPr="0049244E">
        <w:t xml:space="preserve"> File </w:t>
      </w:r>
      <w:r w:rsidRPr="00344977">
        <w:rPr>
          <w:b/>
          <w:bCs/>
        </w:rPr>
        <w:t>auto.py</w:t>
      </w:r>
      <w:r>
        <w:t>:</w:t>
      </w:r>
    </w:p>
    <w:p w14:paraId="5DFE5504" w14:textId="77777777" w:rsidR="00F81FB4" w:rsidRPr="00695211" w:rsidRDefault="00F81FB4" w:rsidP="0088452F">
      <w:pPr>
        <w:pStyle w:val="Nidungvnbn"/>
      </w:pPr>
      <w:r>
        <w:rPr>
          <w:noProof/>
        </w:rPr>
        <w:drawing>
          <wp:inline distT="0" distB="0" distL="0" distR="0" wp14:anchorId="46903EA7" wp14:editId="30890B70">
            <wp:extent cx="5273040" cy="5183505"/>
            <wp:effectExtent l="0" t="0" r="381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305853" cy="5215761"/>
                    </a:xfrm>
                    <a:prstGeom prst="rect">
                      <a:avLst/>
                    </a:prstGeom>
                    <a:noFill/>
                  </pic:spPr>
                </pic:pic>
              </a:graphicData>
            </a:graphic>
          </wp:inline>
        </w:drawing>
      </w:r>
    </w:p>
    <w:p w14:paraId="011056C5" w14:textId="77777777" w:rsidR="00F81FB4" w:rsidRPr="0049244E" w:rsidRDefault="00F81FB4" w:rsidP="00344977">
      <w:pPr>
        <w:pStyle w:val="Nidungvnbn"/>
        <w:rPr>
          <w:b/>
          <w:bCs/>
        </w:rPr>
      </w:pPr>
      <w:r w:rsidRPr="0049244E">
        <w:t xml:space="preserve">-  Sau đó chạy file </w:t>
      </w:r>
      <w:r w:rsidRPr="0049244E">
        <w:rPr>
          <w:b/>
          <w:bCs/>
        </w:rPr>
        <w:t xml:space="preserve">auto.py </w:t>
      </w:r>
    </w:p>
    <w:p w14:paraId="54AA37C1" w14:textId="77777777" w:rsidR="0088452F" w:rsidRDefault="0088452F" w:rsidP="00344977">
      <w:pPr>
        <w:pStyle w:val="Nidungvnbn"/>
      </w:pPr>
    </w:p>
    <w:p w14:paraId="5B2F530D" w14:textId="77777777" w:rsidR="0088452F" w:rsidRDefault="0088452F" w:rsidP="00344977">
      <w:pPr>
        <w:pStyle w:val="Nidungvnbn"/>
      </w:pPr>
    </w:p>
    <w:p w14:paraId="1905984B" w14:textId="77777777" w:rsidR="0088452F" w:rsidRDefault="0088452F" w:rsidP="00344977">
      <w:pPr>
        <w:pStyle w:val="Nidungvnbn"/>
      </w:pPr>
    </w:p>
    <w:p w14:paraId="33B19DDB" w14:textId="77777777" w:rsidR="0088452F" w:rsidRDefault="0088452F" w:rsidP="00344977">
      <w:pPr>
        <w:pStyle w:val="Nidungvnbn"/>
      </w:pPr>
    </w:p>
    <w:p w14:paraId="1C22025A" w14:textId="77777777" w:rsidR="0088452F" w:rsidRDefault="0088452F" w:rsidP="00344977">
      <w:pPr>
        <w:pStyle w:val="Nidungvnbn"/>
      </w:pPr>
    </w:p>
    <w:p w14:paraId="6ADD6EA6" w14:textId="4001B24D" w:rsidR="00F81FB4" w:rsidRDefault="00F81FB4" w:rsidP="00344977">
      <w:pPr>
        <w:pStyle w:val="Nidungvnbn"/>
      </w:pPr>
      <w:r w:rsidRPr="0049244E">
        <w:lastRenderedPageBreak/>
        <w:t>Ở đây mình sẽ ví dụ về một thiết bị Switch cụ thể để xem thông tin cũng như tạo vlan cho nó:</w:t>
      </w:r>
    </w:p>
    <w:p w14:paraId="4BEAC127" w14:textId="77777777" w:rsidR="00F81FB4" w:rsidRPr="0049244E" w:rsidRDefault="00F81FB4" w:rsidP="0088452F">
      <w:pPr>
        <w:pStyle w:val="Nidungvnbn"/>
      </w:pPr>
      <w:r>
        <w:rPr>
          <w:noProof/>
        </w:rPr>
        <w:drawing>
          <wp:inline distT="0" distB="0" distL="0" distR="0" wp14:anchorId="40E0FB9A" wp14:editId="30513898">
            <wp:extent cx="5326380" cy="4243070"/>
            <wp:effectExtent l="0" t="0" r="7620" b="508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326380" cy="4243070"/>
                    </a:xfrm>
                    <a:prstGeom prst="rect">
                      <a:avLst/>
                    </a:prstGeom>
                    <a:noFill/>
                  </pic:spPr>
                </pic:pic>
              </a:graphicData>
            </a:graphic>
          </wp:inline>
        </w:drawing>
      </w:r>
    </w:p>
    <w:p w14:paraId="0800DB4D" w14:textId="77777777" w:rsidR="00F81FB4" w:rsidRDefault="00F81FB4" w:rsidP="0088452F">
      <w:pPr>
        <w:pStyle w:val="Nidungvnbn"/>
      </w:pPr>
      <w:r>
        <w:rPr>
          <w:noProof/>
        </w:rPr>
        <w:lastRenderedPageBreak/>
        <w:drawing>
          <wp:inline distT="0" distB="0" distL="0" distR="0" wp14:anchorId="1B4E9D36" wp14:editId="5F982D1C">
            <wp:extent cx="5334000" cy="6895465"/>
            <wp:effectExtent l="0" t="0" r="0" b="63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334000" cy="6895465"/>
                    </a:xfrm>
                    <a:prstGeom prst="rect">
                      <a:avLst/>
                    </a:prstGeom>
                    <a:noFill/>
                  </pic:spPr>
                </pic:pic>
              </a:graphicData>
            </a:graphic>
          </wp:inline>
        </w:drawing>
      </w:r>
    </w:p>
    <w:p w14:paraId="4C9115D8" w14:textId="6564558D" w:rsidR="00F81FB4" w:rsidRDefault="00F81FB4" w:rsidP="00F81FB4">
      <w:pPr>
        <w:spacing w:line="360" w:lineRule="auto"/>
        <w:jc w:val="both"/>
        <w:rPr>
          <w:sz w:val="26"/>
          <w:szCs w:val="26"/>
        </w:rPr>
      </w:pPr>
    </w:p>
    <w:p w14:paraId="259EDD49" w14:textId="77777777" w:rsidR="0088452F" w:rsidRPr="00695211" w:rsidRDefault="0088452F" w:rsidP="00F81FB4">
      <w:pPr>
        <w:spacing w:line="360" w:lineRule="auto"/>
        <w:jc w:val="both"/>
        <w:rPr>
          <w:sz w:val="26"/>
          <w:szCs w:val="26"/>
        </w:rPr>
      </w:pPr>
    </w:p>
    <w:p w14:paraId="74FFEE96" w14:textId="77777777" w:rsidR="00F81FB4" w:rsidRPr="0049244E" w:rsidRDefault="00F81FB4" w:rsidP="00F81FB4">
      <w:pPr>
        <w:pStyle w:val="Nidungvnbn"/>
      </w:pPr>
      <w:r>
        <w:lastRenderedPageBreak/>
        <w:t xml:space="preserve">- </w:t>
      </w:r>
      <w:r w:rsidRPr="0049244E">
        <w:t xml:space="preserve">Xem kết quả qua PuTTy đến </w:t>
      </w:r>
      <w:r w:rsidRPr="00F81FB4">
        <w:t>thiết</w:t>
      </w:r>
      <w:r w:rsidRPr="0049244E">
        <w:t xml:space="preserve"> bị:</w:t>
      </w:r>
    </w:p>
    <w:p w14:paraId="1970D8A5" w14:textId="77777777" w:rsidR="00F81FB4" w:rsidRPr="00695211" w:rsidRDefault="00F81FB4" w:rsidP="0088452F">
      <w:pPr>
        <w:pStyle w:val="Nidungvnbn"/>
      </w:pPr>
      <w:r>
        <w:rPr>
          <w:noProof/>
        </w:rPr>
        <w:drawing>
          <wp:inline distT="0" distB="0" distL="0" distR="0" wp14:anchorId="27C992B7" wp14:editId="00EAEA83">
            <wp:extent cx="5288280" cy="1981200"/>
            <wp:effectExtent l="0" t="0" r="762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86">
                      <a:extLst>
                        <a:ext uri="{28A0092B-C50C-407E-A947-70E740481C1C}">
                          <a14:useLocalDpi xmlns:a14="http://schemas.microsoft.com/office/drawing/2010/main" val="0"/>
                        </a:ext>
                      </a:extLst>
                    </a:blip>
                    <a:srcRect r="1739"/>
                    <a:stretch/>
                  </pic:blipFill>
                  <pic:spPr bwMode="auto">
                    <a:xfrm>
                      <a:off x="0" y="0"/>
                      <a:ext cx="5288280" cy="1981200"/>
                    </a:xfrm>
                    <a:prstGeom prst="rect">
                      <a:avLst/>
                    </a:prstGeom>
                    <a:noFill/>
                    <a:ln>
                      <a:noFill/>
                    </a:ln>
                    <a:extLst>
                      <a:ext uri="{53640926-AAD7-44D8-BBD7-CCE9431645EC}">
                        <a14:shadowObscured xmlns:a14="http://schemas.microsoft.com/office/drawing/2010/main"/>
                      </a:ext>
                    </a:extLst>
                  </pic:spPr>
                </pic:pic>
              </a:graphicData>
            </a:graphic>
          </wp:inline>
        </w:drawing>
      </w:r>
    </w:p>
    <w:p w14:paraId="1933F801" w14:textId="77777777" w:rsidR="00F81FB4" w:rsidRDefault="00F81FB4" w:rsidP="0088452F">
      <w:pPr>
        <w:pStyle w:val="Nidungvnbn"/>
      </w:pPr>
      <w:r>
        <w:rPr>
          <w:noProof/>
        </w:rPr>
        <w:drawing>
          <wp:inline distT="0" distB="0" distL="0" distR="0" wp14:anchorId="6F2C2B75" wp14:editId="4A53E2B4">
            <wp:extent cx="5334000" cy="4168140"/>
            <wp:effectExtent l="0" t="0" r="0" b="381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334000" cy="4168140"/>
                    </a:xfrm>
                    <a:prstGeom prst="rect">
                      <a:avLst/>
                    </a:prstGeom>
                    <a:noFill/>
                  </pic:spPr>
                </pic:pic>
              </a:graphicData>
            </a:graphic>
          </wp:inline>
        </w:drawing>
      </w:r>
    </w:p>
    <w:p w14:paraId="79BDEB78" w14:textId="77777777" w:rsidR="00F81FB4" w:rsidRDefault="00F81FB4" w:rsidP="00F81FB4">
      <w:pPr>
        <w:spacing w:line="360" w:lineRule="auto"/>
        <w:jc w:val="both"/>
        <w:rPr>
          <w:sz w:val="26"/>
          <w:szCs w:val="26"/>
        </w:rPr>
      </w:pPr>
    </w:p>
    <w:p w14:paraId="05FF41C6" w14:textId="77777777" w:rsidR="00F81FB4" w:rsidRDefault="00F81FB4" w:rsidP="00F81FB4">
      <w:pPr>
        <w:spacing w:line="360" w:lineRule="auto"/>
        <w:jc w:val="both"/>
        <w:rPr>
          <w:sz w:val="26"/>
          <w:szCs w:val="26"/>
        </w:rPr>
      </w:pPr>
    </w:p>
    <w:p w14:paraId="2C8B010D" w14:textId="77777777" w:rsidR="00F81FB4" w:rsidRDefault="00F81FB4" w:rsidP="00F81FB4">
      <w:pPr>
        <w:spacing w:line="360" w:lineRule="auto"/>
        <w:jc w:val="both"/>
        <w:rPr>
          <w:sz w:val="26"/>
          <w:szCs w:val="26"/>
        </w:rPr>
      </w:pPr>
    </w:p>
    <w:p w14:paraId="6BB42B6F" w14:textId="77777777" w:rsidR="00F81FB4" w:rsidRPr="00695211" w:rsidRDefault="00F81FB4" w:rsidP="00F81FB4">
      <w:pPr>
        <w:spacing w:line="360" w:lineRule="auto"/>
        <w:jc w:val="both"/>
        <w:rPr>
          <w:sz w:val="26"/>
          <w:szCs w:val="26"/>
        </w:rPr>
      </w:pPr>
    </w:p>
    <w:p w14:paraId="79F327BF" w14:textId="77777777" w:rsidR="00F81FB4" w:rsidRPr="0049244E" w:rsidRDefault="00F81FB4" w:rsidP="00F81FB4">
      <w:pPr>
        <w:pStyle w:val="Nidungvnbn"/>
      </w:pPr>
      <w:r>
        <w:lastRenderedPageBreak/>
        <w:t xml:space="preserve">- </w:t>
      </w:r>
      <w:r w:rsidRPr="0049244E">
        <w:t>Tương tự mình sẽ ví dụ về một thiết bị Router cụ thể để tạo loopback cho nó:</w:t>
      </w:r>
    </w:p>
    <w:p w14:paraId="0048D648" w14:textId="77777777" w:rsidR="00F81FB4" w:rsidRDefault="00F81FB4" w:rsidP="0088452F">
      <w:pPr>
        <w:pStyle w:val="Nidungvnbn"/>
      </w:pPr>
      <w:r>
        <w:rPr>
          <w:noProof/>
        </w:rPr>
        <w:drawing>
          <wp:inline distT="0" distB="0" distL="0" distR="0" wp14:anchorId="77D09D04" wp14:editId="7F86079E">
            <wp:extent cx="5295900" cy="5993130"/>
            <wp:effectExtent l="0" t="0" r="0" b="762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295900" cy="5993130"/>
                    </a:xfrm>
                    <a:prstGeom prst="rect">
                      <a:avLst/>
                    </a:prstGeom>
                    <a:noFill/>
                  </pic:spPr>
                </pic:pic>
              </a:graphicData>
            </a:graphic>
          </wp:inline>
        </w:drawing>
      </w:r>
    </w:p>
    <w:p w14:paraId="0551406E" w14:textId="77777777" w:rsidR="00F81FB4" w:rsidRPr="00695211" w:rsidRDefault="00F81FB4" w:rsidP="0088452F">
      <w:pPr>
        <w:pStyle w:val="Nidungvnbn"/>
      </w:pPr>
      <w:r>
        <w:rPr>
          <w:noProof/>
        </w:rPr>
        <w:lastRenderedPageBreak/>
        <w:drawing>
          <wp:inline distT="0" distB="0" distL="0" distR="0" wp14:anchorId="2B33935E" wp14:editId="6A3965B7">
            <wp:extent cx="5273675" cy="3773805"/>
            <wp:effectExtent l="0" t="0" r="3175"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273675" cy="3773805"/>
                    </a:xfrm>
                    <a:prstGeom prst="rect">
                      <a:avLst/>
                    </a:prstGeom>
                    <a:noFill/>
                  </pic:spPr>
                </pic:pic>
              </a:graphicData>
            </a:graphic>
          </wp:inline>
        </w:drawing>
      </w:r>
    </w:p>
    <w:p w14:paraId="4E8745D4" w14:textId="77777777" w:rsidR="00F81FB4" w:rsidRPr="00F81FB4" w:rsidRDefault="00F81FB4" w:rsidP="00344977">
      <w:pPr>
        <w:pStyle w:val="Nidungvnbn"/>
        <w:rPr>
          <w:rFonts w:eastAsiaTheme="minorHAnsi"/>
        </w:rPr>
      </w:pPr>
      <w:r w:rsidRPr="00F81FB4">
        <w:rPr>
          <w:rFonts w:eastAsiaTheme="minorHAnsi"/>
        </w:rPr>
        <w:t>- Xem kết quả qua PuTTy đến thiết bị:</w:t>
      </w:r>
    </w:p>
    <w:p w14:paraId="14EA88C0" w14:textId="4188EE6C" w:rsidR="00F81FB4" w:rsidRDefault="00344977" w:rsidP="0088452F">
      <w:pPr>
        <w:pStyle w:val="Nidungvnbn"/>
      </w:pPr>
      <w:r>
        <w:rPr>
          <w:noProof/>
        </w:rPr>
        <w:drawing>
          <wp:inline distT="0" distB="0" distL="0" distR="0" wp14:anchorId="16C8A7A6" wp14:editId="0B18628A">
            <wp:extent cx="5295900" cy="2914015"/>
            <wp:effectExtent l="0" t="0" r="0" b="63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295900" cy="2914015"/>
                    </a:xfrm>
                    <a:prstGeom prst="rect">
                      <a:avLst/>
                    </a:prstGeom>
                    <a:noFill/>
                  </pic:spPr>
                </pic:pic>
              </a:graphicData>
            </a:graphic>
          </wp:inline>
        </w:drawing>
      </w:r>
    </w:p>
    <w:p w14:paraId="3D2F781B" w14:textId="611F799A" w:rsidR="0088452F" w:rsidRDefault="0088452F" w:rsidP="0088452F">
      <w:pPr>
        <w:pStyle w:val="Nidungvnbn"/>
      </w:pPr>
    </w:p>
    <w:p w14:paraId="0F88E1F7" w14:textId="77777777" w:rsidR="0088452F" w:rsidRDefault="0088452F" w:rsidP="0088452F">
      <w:pPr>
        <w:pStyle w:val="Nidungvnbn"/>
      </w:pPr>
    </w:p>
    <w:p w14:paraId="77841AE7" w14:textId="7A2D11EF" w:rsidR="00A3303E" w:rsidRDefault="00A3303E" w:rsidP="00B05303">
      <w:pPr>
        <w:pStyle w:val="Tiumccp1"/>
        <w:numPr>
          <w:ilvl w:val="0"/>
          <w:numId w:val="5"/>
        </w:numPr>
        <w:ind w:left="360" w:hanging="450"/>
      </w:pPr>
      <w:r>
        <w:lastRenderedPageBreak/>
        <w:t xml:space="preserve"> </w:t>
      </w:r>
      <w:bookmarkStart w:id="25" w:name="_Toc102728370"/>
      <w:r>
        <w:t>Ứng dụng công cụ quản lý cấu hình Ansible</w:t>
      </w:r>
      <w:bookmarkEnd w:id="25"/>
    </w:p>
    <w:p w14:paraId="2E15FAA8" w14:textId="21F4138D" w:rsidR="00A3303E" w:rsidRDefault="00A3303E" w:rsidP="0088452F">
      <w:pPr>
        <w:pStyle w:val="Tiumccp2"/>
        <w:numPr>
          <w:ilvl w:val="0"/>
          <w:numId w:val="7"/>
        </w:numPr>
        <w:ind w:left="540" w:hanging="630"/>
      </w:pPr>
      <w:bookmarkStart w:id="26" w:name="_Toc102728371"/>
      <w:r>
        <w:t xml:space="preserve">Ứng dụng Ansible để xem thông tin và cấu hình đồng loạt trên nhiều thiết bị </w:t>
      </w:r>
      <w:r w:rsidR="00CD6C80">
        <w:t>( Ansible AWX)</w:t>
      </w:r>
      <w:bookmarkEnd w:id="26"/>
    </w:p>
    <w:p w14:paraId="7845CC2C" w14:textId="77777777" w:rsidR="00344977" w:rsidRPr="00344977" w:rsidRDefault="00344977" w:rsidP="00344977">
      <w:pPr>
        <w:pStyle w:val="Nidungvnbn"/>
      </w:pPr>
      <w:r w:rsidRPr="00344977">
        <w:t>Cũng tương tự Netmiko ở đây cũng sử dụng Ansible để xem thông tin thiết bị cũng như cấu hình đồng loạt cho nhiều thiết bị. Thì cũng giống như Netmiko thì Ansible cũng cần kết nối SSH đến thiết bị là có thể thực hiện thành công. Ở đây, mình sử dụng phần còn lại của mô hình để xem thông tin hoặc cấu hình đồng loạt cho tất cả các thiết bị.</w:t>
      </w:r>
    </w:p>
    <w:p w14:paraId="28B6AFFE" w14:textId="77777777" w:rsidR="00344977" w:rsidRPr="00B06BD1" w:rsidRDefault="00344977" w:rsidP="0088452F">
      <w:pPr>
        <w:pStyle w:val="Nidungvnbn"/>
      </w:pPr>
      <w:r>
        <w:rPr>
          <w:noProof/>
        </w:rPr>
        <w:drawing>
          <wp:inline distT="0" distB="0" distL="0" distR="0" wp14:anchorId="6CDEF191" wp14:editId="1C787B7B">
            <wp:extent cx="5349240" cy="5273040"/>
            <wp:effectExtent l="0" t="0" r="381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350302" cy="5274087"/>
                    </a:xfrm>
                    <a:prstGeom prst="rect">
                      <a:avLst/>
                    </a:prstGeom>
                  </pic:spPr>
                </pic:pic>
              </a:graphicData>
            </a:graphic>
          </wp:inline>
        </w:drawing>
      </w:r>
    </w:p>
    <w:p w14:paraId="038A6E6E" w14:textId="48664DAE" w:rsidR="00344977" w:rsidRPr="00695211" w:rsidRDefault="00B21C47" w:rsidP="00B21C47">
      <w:pPr>
        <w:pStyle w:val="Nidungvnbn"/>
      </w:pPr>
      <w:r>
        <w:lastRenderedPageBreak/>
        <w:t>***</w:t>
      </w:r>
      <w:r w:rsidR="00344977" w:rsidRPr="00695211">
        <w:t xml:space="preserve">Tiếp theo ta sử dụng Ansible Server do </w:t>
      </w:r>
      <w:r w:rsidR="00344977" w:rsidRPr="00B21C47">
        <w:t>VnPro</w:t>
      </w:r>
      <w:r w:rsidR="00344977" w:rsidRPr="00695211">
        <w:t xml:space="preserve"> cung cấp để thực hiện</w:t>
      </w:r>
      <w:r>
        <w:t>***</w:t>
      </w:r>
    </w:p>
    <w:p w14:paraId="70BB2C8D" w14:textId="74FF3CE6" w:rsidR="00344977" w:rsidRPr="0045685C" w:rsidRDefault="00344977" w:rsidP="00B21C47">
      <w:pPr>
        <w:pStyle w:val="Nidungvnbn"/>
      </w:pPr>
      <w:r>
        <w:t xml:space="preserve">- </w:t>
      </w:r>
      <w:r w:rsidRPr="0045685C">
        <w:t xml:space="preserve">Ta mở trình duyệt và đăng nhập với địa chỉ </w:t>
      </w:r>
      <w:r w:rsidRPr="0045685C">
        <w:rPr>
          <w:b/>
          <w:bCs/>
        </w:rPr>
        <w:t>10.215.26.131</w:t>
      </w:r>
      <w:r w:rsidRPr="0045685C">
        <w:t xml:space="preserve"> sau đó đăng nhập với username là admin và password là </w:t>
      </w:r>
      <w:r w:rsidRPr="0045685C">
        <w:rPr>
          <w:b/>
          <w:bCs/>
        </w:rPr>
        <w:t>vnpro@149</w:t>
      </w:r>
      <w:r w:rsidRPr="0045685C">
        <w:t xml:space="preserve"> để truy cập vào giao diện chính của Ansible. Sau đó ta thực hiện lần </w:t>
      </w:r>
      <w:r w:rsidRPr="00B21C47">
        <w:t>lượt</w:t>
      </w:r>
      <w:r w:rsidRPr="0045685C">
        <w:t xml:space="preserve"> các bước để có thể xem và cấu hình đồng loạt cho thiết bị:</w:t>
      </w:r>
    </w:p>
    <w:p w14:paraId="57A91F13" w14:textId="77777777" w:rsidR="00344977" w:rsidRDefault="00344977" w:rsidP="0088452F">
      <w:pPr>
        <w:pStyle w:val="Nidungvnbn"/>
      </w:pPr>
      <w:r w:rsidRPr="00541936">
        <w:rPr>
          <w:noProof/>
        </w:rPr>
        <w:drawing>
          <wp:inline distT="0" distB="0" distL="0" distR="0" wp14:anchorId="7BF6A762" wp14:editId="26D192A7">
            <wp:extent cx="5273040" cy="2665095"/>
            <wp:effectExtent l="0" t="0" r="381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97364" cy="2677389"/>
                    </a:xfrm>
                    <a:prstGeom prst="rect">
                      <a:avLst/>
                    </a:prstGeom>
                  </pic:spPr>
                </pic:pic>
              </a:graphicData>
            </a:graphic>
          </wp:inline>
        </w:drawing>
      </w:r>
    </w:p>
    <w:p w14:paraId="0E19ED81" w14:textId="77777777" w:rsidR="00344977" w:rsidRDefault="00344977" w:rsidP="0088452F">
      <w:pPr>
        <w:pStyle w:val="Nidungvnbn"/>
      </w:pPr>
      <w:r w:rsidRPr="00E400B5">
        <w:rPr>
          <w:noProof/>
        </w:rPr>
        <w:drawing>
          <wp:inline distT="0" distB="0" distL="0" distR="0" wp14:anchorId="14AD1F3E" wp14:editId="17A7D61C">
            <wp:extent cx="5250180" cy="3108960"/>
            <wp:effectExtent l="0" t="0" r="762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67150" cy="3119009"/>
                    </a:xfrm>
                    <a:prstGeom prst="rect">
                      <a:avLst/>
                    </a:prstGeom>
                  </pic:spPr>
                </pic:pic>
              </a:graphicData>
            </a:graphic>
          </wp:inline>
        </w:drawing>
      </w:r>
    </w:p>
    <w:p w14:paraId="13B919ED" w14:textId="77777777" w:rsidR="00344977" w:rsidRPr="0045685C" w:rsidRDefault="00344977" w:rsidP="00B21C47">
      <w:pPr>
        <w:pStyle w:val="Nidungvnbn"/>
      </w:pPr>
      <w:r w:rsidRPr="0045685C">
        <w:lastRenderedPageBreak/>
        <w:t>- Đầu tiên nhấn vào Credentials và chọn như hình sau đó điền các thông tin phù hợp và cuộn đến cuối trang nhấn Save.</w:t>
      </w:r>
    </w:p>
    <w:p w14:paraId="3F244515" w14:textId="77777777" w:rsidR="00344977" w:rsidRDefault="00344977" w:rsidP="0088452F">
      <w:pPr>
        <w:pStyle w:val="Nidungvnbn"/>
      </w:pPr>
      <w:r>
        <w:rPr>
          <w:noProof/>
        </w:rPr>
        <w:drawing>
          <wp:inline distT="0" distB="0" distL="0" distR="0" wp14:anchorId="63158897" wp14:editId="043D1EE2">
            <wp:extent cx="5288280" cy="2941320"/>
            <wp:effectExtent l="0" t="0" r="762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94" cstate="print">
                      <a:extLst>
                        <a:ext uri="{28A0092B-C50C-407E-A947-70E740481C1C}">
                          <a14:useLocalDpi xmlns:a14="http://schemas.microsoft.com/office/drawing/2010/main" val="0"/>
                        </a:ext>
                      </a:extLst>
                    </a:blip>
                    <a:srcRect t="26541"/>
                    <a:stretch/>
                  </pic:blipFill>
                  <pic:spPr bwMode="auto">
                    <a:xfrm>
                      <a:off x="0" y="0"/>
                      <a:ext cx="5288280" cy="2941320"/>
                    </a:xfrm>
                    <a:prstGeom prst="rect">
                      <a:avLst/>
                    </a:prstGeom>
                    <a:noFill/>
                    <a:ln>
                      <a:noFill/>
                    </a:ln>
                    <a:extLst>
                      <a:ext uri="{53640926-AAD7-44D8-BBD7-CCE9431645EC}">
                        <a14:shadowObscured xmlns:a14="http://schemas.microsoft.com/office/drawing/2010/main"/>
                      </a:ext>
                    </a:extLst>
                  </pic:spPr>
                </pic:pic>
              </a:graphicData>
            </a:graphic>
          </wp:inline>
        </w:drawing>
      </w:r>
    </w:p>
    <w:p w14:paraId="6D7B0201" w14:textId="77777777" w:rsidR="00344977" w:rsidRDefault="00344977" w:rsidP="0088452F">
      <w:pPr>
        <w:pStyle w:val="Nidungvnbn"/>
      </w:pPr>
      <w:r w:rsidRPr="00993B44">
        <w:rPr>
          <w:noProof/>
        </w:rPr>
        <w:drawing>
          <wp:inline distT="0" distB="0" distL="0" distR="0" wp14:anchorId="69DD3A21" wp14:editId="3F87D869">
            <wp:extent cx="5021580" cy="2407920"/>
            <wp:effectExtent l="0" t="0" r="762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021580" cy="2407920"/>
                    </a:xfrm>
                    <a:prstGeom prst="rect">
                      <a:avLst/>
                    </a:prstGeom>
                  </pic:spPr>
                </pic:pic>
              </a:graphicData>
            </a:graphic>
          </wp:inline>
        </w:drawing>
      </w:r>
    </w:p>
    <w:p w14:paraId="2308D63A" w14:textId="77777777" w:rsidR="00344977" w:rsidRDefault="00344977" w:rsidP="0088452F">
      <w:pPr>
        <w:pStyle w:val="Nidungvnbn"/>
      </w:pPr>
      <w:r w:rsidRPr="00993B44">
        <w:rPr>
          <w:noProof/>
        </w:rPr>
        <w:drawing>
          <wp:inline distT="0" distB="0" distL="0" distR="0" wp14:anchorId="4F1E6A9B" wp14:editId="5CECA881">
            <wp:extent cx="2649855" cy="87439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l="28114" t="37551"/>
                    <a:stretch/>
                  </pic:blipFill>
                  <pic:spPr bwMode="auto">
                    <a:xfrm>
                      <a:off x="0" y="0"/>
                      <a:ext cx="2649855" cy="874395"/>
                    </a:xfrm>
                    <a:prstGeom prst="rect">
                      <a:avLst/>
                    </a:prstGeom>
                    <a:ln>
                      <a:noFill/>
                    </a:ln>
                    <a:extLst>
                      <a:ext uri="{53640926-AAD7-44D8-BBD7-CCE9431645EC}">
                        <a14:shadowObscured xmlns:a14="http://schemas.microsoft.com/office/drawing/2010/main"/>
                      </a:ext>
                    </a:extLst>
                  </pic:spPr>
                </pic:pic>
              </a:graphicData>
            </a:graphic>
          </wp:inline>
        </w:drawing>
      </w:r>
    </w:p>
    <w:p w14:paraId="37E1AF85" w14:textId="77777777" w:rsidR="0088452F" w:rsidRDefault="0088452F" w:rsidP="00B21C47">
      <w:pPr>
        <w:pStyle w:val="Nidungvnbn"/>
      </w:pPr>
    </w:p>
    <w:p w14:paraId="250F3E46" w14:textId="37D66B5D" w:rsidR="00344977" w:rsidRDefault="00344977" w:rsidP="00B21C47">
      <w:pPr>
        <w:pStyle w:val="Nidungvnbn"/>
      </w:pPr>
      <w:r>
        <w:lastRenderedPageBreak/>
        <w:t>- Tiếp theo ta nhấn vào Inventories vào nhập các thông tin thích hợp sau đó nhấn Save và lưu lại.</w:t>
      </w:r>
    </w:p>
    <w:p w14:paraId="54D4B6AE" w14:textId="77777777" w:rsidR="00344977" w:rsidRPr="00DF72ED" w:rsidRDefault="00344977" w:rsidP="0088452F">
      <w:pPr>
        <w:pStyle w:val="Nidungvnbn"/>
      </w:pPr>
      <w:r w:rsidRPr="00993B44">
        <w:rPr>
          <w:noProof/>
        </w:rPr>
        <w:drawing>
          <wp:inline distT="0" distB="0" distL="0" distR="0" wp14:anchorId="7E0941CA" wp14:editId="767A421A">
            <wp:extent cx="5387340" cy="2693670"/>
            <wp:effectExtent l="0" t="0" r="381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387340" cy="2693670"/>
                    </a:xfrm>
                    <a:prstGeom prst="rect">
                      <a:avLst/>
                    </a:prstGeom>
                  </pic:spPr>
                </pic:pic>
              </a:graphicData>
            </a:graphic>
          </wp:inline>
        </w:drawing>
      </w:r>
    </w:p>
    <w:p w14:paraId="7F711456" w14:textId="77777777" w:rsidR="00344977" w:rsidRDefault="00344977" w:rsidP="00B21C47">
      <w:pPr>
        <w:pStyle w:val="Nidungvnbn"/>
      </w:pPr>
      <w:r>
        <w:t>- Tiếp theo tại mục Inventories ta nhấn HOSTS để thêm các hosts tương ứng và điền các thông tin sau đó nhấn Save lưu lại.</w:t>
      </w:r>
    </w:p>
    <w:p w14:paraId="3026335C" w14:textId="77777777" w:rsidR="00344977" w:rsidRDefault="00344977" w:rsidP="0088452F">
      <w:pPr>
        <w:pStyle w:val="Nidungvnbn"/>
      </w:pPr>
      <w:r>
        <w:rPr>
          <w:noProof/>
        </w:rPr>
        <w:drawing>
          <wp:inline distT="0" distB="0" distL="0" distR="0" wp14:anchorId="2D749C2C" wp14:editId="2F7D8B7D">
            <wp:extent cx="5356860" cy="29337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98" cstate="print">
                      <a:extLst>
                        <a:ext uri="{28A0092B-C50C-407E-A947-70E740481C1C}">
                          <a14:useLocalDpi xmlns:a14="http://schemas.microsoft.com/office/drawing/2010/main" val="0"/>
                        </a:ext>
                      </a:extLst>
                    </a:blip>
                    <a:srcRect t="3319" b="5450"/>
                    <a:stretch/>
                  </pic:blipFill>
                  <pic:spPr bwMode="auto">
                    <a:xfrm>
                      <a:off x="0" y="0"/>
                      <a:ext cx="5356860" cy="2933700"/>
                    </a:xfrm>
                    <a:prstGeom prst="rect">
                      <a:avLst/>
                    </a:prstGeom>
                    <a:noFill/>
                    <a:ln>
                      <a:noFill/>
                    </a:ln>
                    <a:extLst>
                      <a:ext uri="{53640926-AAD7-44D8-BBD7-CCE9431645EC}">
                        <a14:shadowObscured xmlns:a14="http://schemas.microsoft.com/office/drawing/2010/main"/>
                      </a:ext>
                    </a:extLst>
                  </pic:spPr>
                </pic:pic>
              </a:graphicData>
            </a:graphic>
          </wp:inline>
        </w:drawing>
      </w:r>
    </w:p>
    <w:p w14:paraId="448D1DAC" w14:textId="77777777" w:rsidR="00344977" w:rsidRDefault="00344977" w:rsidP="0088452F">
      <w:pPr>
        <w:pStyle w:val="Nidungvnbn"/>
      </w:pPr>
      <w:r w:rsidRPr="00C47EE7">
        <w:rPr>
          <w:noProof/>
        </w:rPr>
        <w:lastRenderedPageBreak/>
        <w:drawing>
          <wp:inline distT="0" distB="0" distL="0" distR="0" wp14:anchorId="7CE5BA0A" wp14:editId="21C0BE5B">
            <wp:extent cx="5151120" cy="2321560"/>
            <wp:effectExtent l="0" t="0" r="0" b="254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151120" cy="2321560"/>
                    </a:xfrm>
                    <a:prstGeom prst="rect">
                      <a:avLst/>
                    </a:prstGeom>
                  </pic:spPr>
                </pic:pic>
              </a:graphicData>
            </a:graphic>
          </wp:inline>
        </w:drawing>
      </w:r>
    </w:p>
    <w:p w14:paraId="74B833BC" w14:textId="77777777" w:rsidR="00344977" w:rsidRDefault="00344977" w:rsidP="0088452F">
      <w:pPr>
        <w:pStyle w:val="Nidungvnbn"/>
      </w:pPr>
      <w:r w:rsidRPr="0020215D">
        <w:rPr>
          <w:noProof/>
        </w:rPr>
        <w:drawing>
          <wp:inline distT="0" distB="0" distL="0" distR="0" wp14:anchorId="07F3455F" wp14:editId="256B8FB8">
            <wp:extent cx="5151120" cy="2322830"/>
            <wp:effectExtent l="0" t="0" r="0" b="12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151120" cy="2322830"/>
                    </a:xfrm>
                    <a:prstGeom prst="rect">
                      <a:avLst/>
                    </a:prstGeom>
                  </pic:spPr>
                </pic:pic>
              </a:graphicData>
            </a:graphic>
          </wp:inline>
        </w:drawing>
      </w:r>
    </w:p>
    <w:p w14:paraId="59A5B4D9" w14:textId="77777777" w:rsidR="00344977" w:rsidRDefault="00344977" w:rsidP="0088452F">
      <w:pPr>
        <w:pStyle w:val="Nidungvnbn"/>
      </w:pPr>
      <w:r w:rsidRPr="0020215D">
        <w:rPr>
          <w:noProof/>
        </w:rPr>
        <w:drawing>
          <wp:inline distT="0" distB="0" distL="0" distR="0" wp14:anchorId="4603201C" wp14:editId="015AC778">
            <wp:extent cx="5166360" cy="1539875"/>
            <wp:effectExtent l="0" t="0" r="0" b="31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166360" cy="1539875"/>
                    </a:xfrm>
                    <a:prstGeom prst="rect">
                      <a:avLst/>
                    </a:prstGeom>
                  </pic:spPr>
                </pic:pic>
              </a:graphicData>
            </a:graphic>
          </wp:inline>
        </w:drawing>
      </w:r>
    </w:p>
    <w:p w14:paraId="10E1DBE8" w14:textId="77777777" w:rsidR="0088452F" w:rsidRDefault="0088452F" w:rsidP="00B21C47">
      <w:pPr>
        <w:pStyle w:val="Nidungvnbn"/>
      </w:pPr>
    </w:p>
    <w:p w14:paraId="6C2BA12D" w14:textId="77777777" w:rsidR="0088452F" w:rsidRDefault="0088452F" w:rsidP="00B21C47">
      <w:pPr>
        <w:pStyle w:val="Nidungvnbn"/>
      </w:pPr>
    </w:p>
    <w:p w14:paraId="20CBD6FA" w14:textId="77777777" w:rsidR="0088452F" w:rsidRDefault="0088452F" w:rsidP="00B21C47">
      <w:pPr>
        <w:pStyle w:val="Nidungvnbn"/>
      </w:pPr>
    </w:p>
    <w:p w14:paraId="4517C4EB" w14:textId="60D32F56" w:rsidR="00344977" w:rsidRDefault="00344977" w:rsidP="00B21C47">
      <w:pPr>
        <w:pStyle w:val="Nidungvnbn"/>
      </w:pPr>
      <w:r>
        <w:lastRenderedPageBreak/>
        <w:t>- Tương tự ta tiếp tục thêm các thiết bị cần cấu hình đồng loạt ở đây mình ví dụ cho hai thiết bị bất kì là R5 và SW5 và tất cả:</w:t>
      </w:r>
    </w:p>
    <w:p w14:paraId="3BEA4E47" w14:textId="77777777" w:rsidR="00344977" w:rsidRDefault="00344977" w:rsidP="0088452F">
      <w:pPr>
        <w:pStyle w:val="Nidungvnbn"/>
      </w:pPr>
      <w:r w:rsidRPr="00E96064">
        <w:rPr>
          <w:noProof/>
        </w:rPr>
        <w:drawing>
          <wp:inline distT="0" distB="0" distL="0" distR="0" wp14:anchorId="1DA7F172" wp14:editId="5A3C38CE">
            <wp:extent cx="5356860" cy="28956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356860" cy="2895600"/>
                    </a:xfrm>
                    <a:prstGeom prst="rect">
                      <a:avLst/>
                    </a:prstGeom>
                  </pic:spPr>
                </pic:pic>
              </a:graphicData>
            </a:graphic>
          </wp:inline>
        </w:drawing>
      </w:r>
    </w:p>
    <w:p w14:paraId="26C9CAA4" w14:textId="77777777" w:rsidR="00344977" w:rsidRDefault="00344977" w:rsidP="00B21C47">
      <w:pPr>
        <w:pStyle w:val="Nidungvnbn"/>
      </w:pPr>
      <w:r>
        <w:t>- Tiếp đến ta nhấn vào mục Project để tạo đường dẫn đến file Playbook nhập các thông tin thích hợp và nhấn Save.</w:t>
      </w:r>
    </w:p>
    <w:p w14:paraId="266FCF0B" w14:textId="77777777" w:rsidR="00344977" w:rsidRDefault="00344977" w:rsidP="0088452F">
      <w:pPr>
        <w:pStyle w:val="Nidungvnbn"/>
      </w:pPr>
      <w:r>
        <w:rPr>
          <w:noProof/>
        </w:rPr>
        <w:drawing>
          <wp:inline distT="0" distB="0" distL="0" distR="0" wp14:anchorId="7A569100" wp14:editId="143E1730">
            <wp:extent cx="5349240" cy="3573780"/>
            <wp:effectExtent l="0" t="0" r="381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349240" cy="3573780"/>
                    </a:xfrm>
                    <a:prstGeom prst="rect">
                      <a:avLst/>
                    </a:prstGeom>
                  </pic:spPr>
                </pic:pic>
              </a:graphicData>
            </a:graphic>
          </wp:inline>
        </w:drawing>
      </w:r>
    </w:p>
    <w:p w14:paraId="0F1DCBA7" w14:textId="77777777" w:rsidR="0088452F" w:rsidRDefault="0088452F" w:rsidP="00B21C47">
      <w:pPr>
        <w:pStyle w:val="Nidungvnbn"/>
      </w:pPr>
    </w:p>
    <w:p w14:paraId="664CB397" w14:textId="77777777" w:rsidR="0088452F" w:rsidRDefault="0088452F" w:rsidP="00B21C47">
      <w:pPr>
        <w:pStyle w:val="Nidungvnbn"/>
      </w:pPr>
    </w:p>
    <w:p w14:paraId="2A66AE31" w14:textId="051A8AD5" w:rsidR="00344977" w:rsidRPr="008D57CD" w:rsidRDefault="00344977" w:rsidP="00B21C47">
      <w:pPr>
        <w:pStyle w:val="Nidungvnbn"/>
      </w:pPr>
      <w:r w:rsidRPr="00DF72ED">
        <w:sym w:font="Wingdings" w:char="F0E0"/>
      </w:r>
      <w:r>
        <w:t>Cuối cùng sau khi tạo các Credentials, Inventories, Projects ta sẽ tạo Templates để chứa các mục cũng như chọn file playbook phù hợp để thực thi chúng và nhấn Save để lưu lại.</w:t>
      </w:r>
    </w:p>
    <w:p w14:paraId="4035556F" w14:textId="77777777" w:rsidR="00344977" w:rsidRDefault="00344977" w:rsidP="0088452F">
      <w:pPr>
        <w:pStyle w:val="Nidungvnbn"/>
      </w:pPr>
      <w:r w:rsidRPr="008D57CD">
        <w:rPr>
          <w:noProof/>
        </w:rPr>
        <w:drawing>
          <wp:inline distT="0" distB="0" distL="0" distR="0" wp14:anchorId="02009F28" wp14:editId="37D3C127">
            <wp:extent cx="5303520" cy="317055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303520" cy="3170555"/>
                    </a:xfrm>
                    <a:prstGeom prst="rect">
                      <a:avLst/>
                    </a:prstGeom>
                  </pic:spPr>
                </pic:pic>
              </a:graphicData>
            </a:graphic>
          </wp:inline>
        </w:drawing>
      </w:r>
    </w:p>
    <w:p w14:paraId="591B4FAD" w14:textId="77777777" w:rsidR="00344977" w:rsidRDefault="00344977" w:rsidP="00B21C47">
      <w:pPr>
        <w:pStyle w:val="Nidungvnbn"/>
        <w:numPr>
          <w:ilvl w:val="0"/>
          <w:numId w:val="10"/>
        </w:numPr>
      </w:pPr>
      <w:r>
        <w:t>Cách tạo file playbook và đưa chúng lên Github để thực thi</w:t>
      </w:r>
    </w:p>
    <w:p w14:paraId="07CC7D36" w14:textId="77777777" w:rsidR="00344977" w:rsidRDefault="00344977" w:rsidP="00B21C47">
      <w:pPr>
        <w:pStyle w:val="Nidungvnbn"/>
      </w:pPr>
      <w:r>
        <w:t>- Đầu tiên chúng ta sử dụng công cụ Visual Studio Code để thực hiện viết playbook để thực thi các host.</w:t>
      </w:r>
    </w:p>
    <w:p w14:paraId="4AEC4088" w14:textId="77777777" w:rsidR="00344977" w:rsidRDefault="00344977" w:rsidP="00B21C47">
      <w:pPr>
        <w:pStyle w:val="Nidungvnbn"/>
      </w:pPr>
      <w:r>
        <w:t>- Đầu tiên chúng ta sẽ viết playbook thực thi xem thông tin của các cổng Interface có trên các thiết bị</w:t>
      </w:r>
    </w:p>
    <w:p w14:paraId="647478EC" w14:textId="77777777" w:rsidR="00344977" w:rsidRDefault="00344977" w:rsidP="00B21C47">
      <w:pPr>
        <w:pStyle w:val="Nidungvnbn"/>
      </w:pPr>
      <w:r w:rsidRPr="00B172A0">
        <w:t>- Mở Visual Studio Code và thực hiện tạo file mới</w:t>
      </w:r>
      <w:r>
        <w:t xml:space="preserve"> và đặt tên là interface.yml</w:t>
      </w:r>
    </w:p>
    <w:p w14:paraId="634FD591" w14:textId="77777777" w:rsidR="00344977" w:rsidRDefault="00344977" w:rsidP="0088452F">
      <w:pPr>
        <w:pStyle w:val="Nidungvnbn"/>
      </w:pPr>
      <w:r w:rsidRPr="00B172A0">
        <w:rPr>
          <w:noProof/>
        </w:rPr>
        <w:drawing>
          <wp:inline distT="0" distB="0" distL="0" distR="0" wp14:anchorId="61403299" wp14:editId="1B4226BD">
            <wp:extent cx="5334000" cy="1115695"/>
            <wp:effectExtent l="0" t="0" r="0" b="825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334000" cy="1115695"/>
                    </a:xfrm>
                    <a:prstGeom prst="rect">
                      <a:avLst/>
                    </a:prstGeom>
                  </pic:spPr>
                </pic:pic>
              </a:graphicData>
            </a:graphic>
          </wp:inline>
        </w:drawing>
      </w:r>
    </w:p>
    <w:p w14:paraId="08C101BB" w14:textId="77777777" w:rsidR="00344977" w:rsidRDefault="00344977" w:rsidP="00B21C47">
      <w:pPr>
        <w:pStyle w:val="Nidungvnbn"/>
      </w:pPr>
      <w:r>
        <w:lastRenderedPageBreak/>
        <w:t>- Tiếp theo chúng ta sẽ viết nội dung cho file interface.yml</w:t>
      </w:r>
    </w:p>
    <w:p w14:paraId="6F6C258B" w14:textId="77777777" w:rsidR="00344977" w:rsidRDefault="00344977" w:rsidP="0088452F">
      <w:pPr>
        <w:pStyle w:val="Nidungvnbn"/>
      </w:pPr>
      <w:r>
        <w:rPr>
          <w:noProof/>
        </w:rPr>
        <w:drawing>
          <wp:inline distT="0" distB="0" distL="0" distR="0" wp14:anchorId="54B29102" wp14:editId="449EAED3">
            <wp:extent cx="5372100" cy="263525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372100" cy="2635250"/>
                    </a:xfrm>
                    <a:prstGeom prst="rect">
                      <a:avLst/>
                    </a:prstGeom>
                  </pic:spPr>
                </pic:pic>
              </a:graphicData>
            </a:graphic>
          </wp:inline>
        </w:drawing>
      </w:r>
    </w:p>
    <w:p w14:paraId="22E931B2" w14:textId="77777777" w:rsidR="00344977" w:rsidRPr="00801DD7" w:rsidRDefault="00344977" w:rsidP="00B21C47">
      <w:pPr>
        <w:pStyle w:val="Nidungvnbn"/>
      </w:pPr>
      <w:r>
        <w:t>- Sau đó nhấn Save và lưu lại.</w:t>
      </w:r>
    </w:p>
    <w:p w14:paraId="6724383A" w14:textId="77777777" w:rsidR="00344977" w:rsidRDefault="00344977" w:rsidP="00B21C47">
      <w:pPr>
        <w:pStyle w:val="Nidungvnbn"/>
      </w:pPr>
      <w:r>
        <w:t>- Giới thiệu:</w:t>
      </w:r>
    </w:p>
    <w:p w14:paraId="738DFC9B" w14:textId="77777777" w:rsidR="00344977" w:rsidRPr="005B5517" w:rsidRDefault="00344977" w:rsidP="00B21C47">
      <w:pPr>
        <w:pStyle w:val="Nidungvnbn"/>
      </w:pPr>
      <w:r w:rsidRPr="00801DD7">
        <w:t>GitHub là một dịch vụ nổi tiếng cung cấp kho lưu trữ mã nguồn Git cho các dự án phần mềm. Github có đầy đủ những tính năng của Git, ngoài ra nó còn bổ sung những tính năng về social để các developer tương tác với nhau.</w:t>
      </w:r>
    </w:p>
    <w:p w14:paraId="2920C9F6" w14:textId="77777777" w:rsidR="00344977" w:rsidRPr="00801DD7" w:rsidRDefault="00344977" w:rsidP="00B21C47">
      <w:pPr>
        <w:pStyle w:val="Nidungvnbn"/>
      </w:pPr>
      <w:r w:rsidRPr="00801DD7">
        <w:t>Vài thông tin về GIT:</w:t>
      </w:r>
    </w:p>
    <w:p w14:paraId="69F09B63" w14:textId="77777777" w:rsidR="00344977" w:rsidRPr="00801DD7" w:rsidRDefault="00344977" w:rsidP="00B21C47">
      <w:pPr>
        <w:pStyle w:val="Nidungvnbn"/>
      </w:pPr>
      <w:r>
        <w:t xml:space="preserve">+ </w:t>
      </w:r>
      <w:r w:rsidRPr="00801DD7">
        <w:t>Là công cụ giúp quản lý source code tổ chức theo dạng dữ liệu phân tán.</w:t>
      </w:r>
    </w:p>
    <w:p w14:paraId="4E860792" w14:textId="77777777" w:rsidR="00344977" w:rsidRPr="00801DD7" w:rsidRDefault="00344977" w:rsidP="00B21C47">
      <w:pPr>
        <w:pStyle w:val="Nidungvnbn"/>
      </w:pPr>
      <w:r>
        <w:t xml:space="preserve">+ </w:t>
      </w:r>
      <w:r w:rsidRPr="00801DD7">
        <w:t>Giúp đồng bộ source code của team lên 1 server.</w:t>
      </w:r>
    </w:p>
    <w:p w14:paraId="06DD4761" w14:textId="77777777" w:rsidR="00344977" w:rsidRDefault="00344977" w:rsidP="00B21C47">
      <w:pPr>
        <w:pStyle w:val="Nidungvnbn"/>
      </w:pPr>
      <w:r>
        <w:t xml:space="preserve">+ </w:t>
      </w:r>
      <w:r w:rsidRPr="00801DD7">
        <w:t>Hỗ trợ các thao tác kiểm tra source code trong quá trình làm việc (diff, check modifications, show history, merge source, …)</w:t>
      </w:r>
    </w:p>
    <w:p w14:paraId="720817D2" w14:textId="77777777" w:rsidR="00344977" w:rsidRDefault="00344977" w:rsidP="00B21C47">
      <w:pPr>
        <w:pStyle w:val="Nidungvnbn"/>
      </w:pPr>
      <w:r>
        <w:t xml:space="preserve">+ Để sử dụng đầu tiên bạn tải GIT tại địa chỉ và cài đặt như ứng dụng thông thường: </w:t>
      </w:r>
      <w:hyperlink r:id="rId107" w:history="1">
        <w:r w:rsidRPr="002B1749">
          <w:rPr>
            <w:rStyle w:val="Hyperlink"/>
          </w:rPr>
          <w:t>https://www.git-scm.com/downloads</w:t>
        </w:r>
      </w:hyperlink>
    </w:p>
    <w:p w14:paraId="3B86CD59" w14:textId="77777777" w:rsidR="00344977" w:rsidRDefault="00344977" w:rsidP="00B21C47">
      <w:pPr>
        <w:pStyle w:val="Nidungvnbn"/>
      </w:pPr>
      <w:r>
        <w:t xml:space="preserve">- Sau đó bạn thực hiện đăng kí tài khoản Github tại địa chỉ: </w:t>
      </w:r>
      <w:hyperlink r:id="rId108" w:history="1">
        <w:r w:rsidRPr="002B1749">
          <w:rPr>
            <w:rStyle w:val="Hyperlink"/>
          </w:rPr>
          <w:t>https://github.com/</w:t>
        </w:r>
      </w:hyperlink>
    </w:p>
    <w:p w14:paraId="3D80A520" w14:textId="77777777" w:rsidR="00344977" w:rsidRDefault="00344977" w:rsidP="00B21C47">
      <w:pPr>
        <w:pStyle w:val="Nidungvnbn"/>
      </w:pPr>
      <w:r>
        <w:t>- Tiếp theo sau khi đăng kí tài khoản thành công các bạn làm theo hướng dẫn để tạo repository cho mình để chứa các file playbook:</w:t>
      </w:r>
    </w:p>
    <w:p w14:paraId="6B973B4A" w14:textId="77777777" w:rsidR="0088452F" w:rsidRDefault="0088452F" w:rsidP="00B21C47">
      <w:pPr>
        <w:pStyle w:val="Nidungvnbn"/>
      </w:pPr>
    </w:p>
    <w:p w14:paraId="0B4B95A5" w14:textId="16A5A427" w:rsidR="00344977" w:rsidRDefault="00344977" w:rsidP="00B21C47">
      <w:pPr>
        <w:pStyle w:val="Nidungvnbn"/>
      </w:pPr>
      <w:r>
        <w:lastRenderedPageBreak/>
        <w:t>- Chọn New</w:t>
      </w:r>
    </w:p>
    <w:p w14:paraId="6DB88653" w14:textId="77777777" w:rsidR="00344977" w:rsidRDefault="00344977" w:rsidP="0088452F">
      <w:pPr>
        <w:pStyle w:val="Nidungvnbn"/>
      </w:pPr>
      <w:r>
        <w:rPr>
          <w:noProof/>
        </w:rPr>
        <w:drawing>
          <wp:inline distT="0" distB="0" distL="0" distR="0" wp14:anchorId="6A158D95" wp14:editId="259ADE0C">
            <wp:extent cx="5318760" cy="1195705"/>
            <wp:effectExtent l="0" t="0" r="0" b="444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318760" cy="1195705"/>
                    </a:xfrm>
                    <a:prstGeom prst="rect">
                      <a:avLst/>
                    </a:prstGeom>
                  </pic:spPr>
                </pic:pic>
              </a:graphicData>
            </a:graphic>
          </wp:inline>
        </w:drawing>
      </w:r>
    </w:p>
    <w:p w14:paraId="5B05FE82" w14:textId="77777777" w:rsidR="00344977" w:rsidRDefault="00344977" w:rsidP="00B21C47">
      <w:pPr>
        <w:pStyle w:val="Nidungvnbn"/>
      </w:pPr>
      <w:r>
        <w:t>- Sau đó đặt tên và mô tả (nếu có) cũng như trạng thái như private, public,…. và nhấn Create Repository</w:t>
      </w:r>
    </w:p>
    <w:p w14:paraId="1001B1D9" w14:textId="77777777" w:rsidR="00344977" w:rsidRDefault="00344977" w:rsidP="0088452F">
      <w:pPr>
        <w:pStyle w:val="Nidungvnbn"/>
      </w:pPr>
      <w:r w:rsidRPr="00603D0A">
        <w:rPr>
          <w:noProof/>
        </w:rPr>
        <w:drawing>
          <wp:inline distT="0" distB="0" distL="0" distR="0" wp14:anchorId="1A3E20A5" wp14:editId="7CD5A786">
            <wp:extent cx="5295900" cy="4869180"/>
            <wp:effectExtent l="0" t="0" r="0" b="7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95900" cy="4869180"/>
                    </a:xfrm>
                    <a:prstGeom prst="rect">
                      <a:avLst/>
                    </a:prstGeom>
                  </pic:spPr>
                </pic:pic>
              </a:graphicData>
            </a:graphic>
          </wp:inline>
        </w:drawing>
      </w:r>
    </w:p>
    <w:p w14:paraId="3656085F" w14:textId="77777777" w:rsidR="0088452F" w:rsidRDefault="0088452F" w:rsidP="00B21C47">
      <w:pPr>
        <w:pStyle w:val="Nidungvnbn"/>
      </w:pPr>
    </w:p>
    <w:p w14:paraId="1E3F3928" w14:textId="77777777" w:rsidR="0088452F" w:rsidRDefault="0088452F" w:rsidP="00B21C47">
      <w:pPr>
        <w:pStyle w:val="Nidungvnbn"/>
      </w:pPr>
    </w:p>
    <w:p w14:paraId="2C108589" w14:textId="1D8BFB95" w:rsidR="00344977" w:rsidRDefault="00344977" w:rsidP="00B21C47">
      <w:pPr>
        <w:pStyle w:val="Nidungvnbn"/>
      </w:pPr>
      <w:r>
        <w:lastRenderedPageBreak/>
        <w:t>- Tạo repository thành công:</w:t>
      </w:r>
    </w:p>
    <w:p w14:paraId="10DF98FC" w14:textId="77777777" w:rsidR="00344977" w:rsidRDefault="00344977" w:rsidP="0088452F">
      <w:pPr>
        <w:pStyle w:val="Nidungvnbn"/>
      </w:pPr>
      <w:r w:rsidRPr="00603D0A">
        <w:rPr>
          <w:noProof/>
        </w:rPr>
        <w:drawing>
          <wp:inline distT="0" distB="0" distL="0" distR="0" wp14:anchorId="5D4D9EEC" wp14:editId="56864351">
            <wp:extent cx="5318760" cy="2491740"/>
            <wp:effectExtent l="0" t="0" r="0" b="381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318760" cy="2491740"/>
                    </a:xfrm>
                    <a:prstGeom prst="rect">
                      <a:avLst/>
                    </a:prstGeom>
                  </pic:spPr>
                </pic:pic>
              </a:graphicData>
            </a:graphic>
          </wp:inline>
        </w:drawing>
      </w:r>
    </w:p>
    <w:p w14:paraId="6CFCC892" w14:textId="3F13508C" w:rsidR="00344977" w:rsidRDefault="00344977" w:rsidP="00B21C47">
      <w:pPr>
        <w:pStyle w:val="Nidungvnbn"/>
      </w:pPr>
      <w:r>
        <w:t>- Tiếp theo ta thực hiện clone repository về để cập nhật file playbook cũng như thực hiện chỉnh sửa về sau nếu cần thiết</w:t>
      </w:r>
      <w:r w:rsidR="0088452F">
        <w:t>.</w:t>
      </w:r>
    </w:p>
    <w:p w14:paraId="38A77EC1" w14:textId="144891F0" w:rsidR="00344977" w:rsidRPr="004E3618" w:rsidRDefault="0088452F" w:rsidP="00B21C47">
      <w:pPr>
        <w:pStyle w:val="Nidungvnbn"/>
      </w:pPr>
      <w:r>
        <w:t xml:space="preserve">- </w:t>
      </w:r>
      <w:r w:rsidR="00344977">
        <w:t>Đầu tiên ta tạo thư mục để chứa repository cần clone về và copy file playbook interface.yml vào thư mục, truy cập vào thư mục và nhấn Git Bash Here</w:t>
      </w:r>
    </w:p>
    <w:p w14:paraId="0CB67361" w14:textId="77777777" w:rsidR="00344977" w:rsidRDefault="00344977" w:rsidP="0088452F">
      <w:pPr>
        <w:pStyle w:val="Nidungvnbn"/>
      </w:pPr>
      <w:r>
        <w:rPr>
          <w:noProof/>
        </w:rPr>
        <w:drawing>
          <wp:inline distT="0" distB="0" distL="0" distR="0" wp14:anchorId="17F184D9" wp14:editId="589A5150">
            <wp:extent cx="5265420" cy="322453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265420" cy="3224530"/>
                    </a:xfrm>
                    <a:prstGeom prst="rect">
                      <a:avLst/>
                    </a:prstGeom>
                    <a:noFill/>
                    <a:ln>
                      <a:noFill/>
                    </a:ln>
                  </pic:spPr>
                </pic:pic>
              </a:graphicData>
            </a:graphic>
          </wp:inline>
        </w:drawing>
      </w:r>
    </w:p>
    <w:p w14:paraId="4E750BBB" w14:textId="77777777" w:rsidR="00344977" w:rsidRDefault="00344977" w:rsidP="00344977">
      <w:pPr>
        <w:pStyle w:val="ListParagraph"/>
        <w:spacing w:line="360" w:lineRule="auto"/>
        <w:rPr>
          <w:sz w:val="26"/>
          <w:szCs w:val="26"/>
        </w:rPr>
      </w:pPr>
    </w:p>
    <w:p w14:paraId="7B4FE750" w14:textId="5D5B5FCD" w:rsidR="00344977" w:rsidRDefault="0088452F" w:rsidP="00B21C47">
      <w:pPr>
        <w:pStyle w:val="Nidungvnbn"/>
      </w:pPr>
      <w:r>
        <w:lastRenderedPageBreak/>
        <w:t xml:space="preserve">- </w:t>
      </w:r>
      <w:r w:rsidR="00344977">
        <w:t>Tiếp theo ta copy đường dẫn để thực hiện clone repository về và thực hiện các bước như sau để cập nhật thư mục lên Github</w:t>
      </w:r>
    </w:p>
    <w:p w14:paraId="4369D4DC" w14:textId="77777777" w:rsidR="00344977" w:rsidRDefault="00344977" w:rsidP="0088452F">
      <w:pPr>
        <w:pStyle w:val="Nidungvnbn"/>
      </w:pPr>
      <w:r>
        <w:rPr>
          <w:noProof/>
        </w:rPr>
        <w:drawing>
          <wp:inline distT="0" distB="0" distL="0" distR="0" wp14:anchorId="4C00F54C" wp14:editId="39D13F4B">
            <wp:extent cx="5341620" cy="63119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341620" cy="631190"/>
                    </a:xfrm>
                    <a:prstGeom prst="rect">
                      <a:avLst/>
                    </a:prstGeom>
                  </pic:spPr>
                </pic:pic>
              </a:graphicData>
            </a:graphic>
          </wp:inline>
        </w:drawing>
      </w:r>
    </w:p>
    <w:p w14:paraId="4E17CBDF" w14:textId="77777777" w:rsidR="00344977" w:rsidRDefault="00344977" w:rsidP="0088452F">
      <w:pPr>
        <w:pStyle w:val="Nidungvnbn"/>
      </w:pPr>
      <w:r>
        <w:rPr>
          <w:noProof/>
        </w:rPr>
        <w:drawing>
          <wp:inline distT="0" distB="0" distL="0" distR="0" wp14:anchorId="37F4DAF3" wp14:editId="0332E69E">
            <wp:extent cx="5372100" cy="82105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372100" cy="821055"/>
                    </a:xfrm>
                    <a:prstGeom prst="rect">
                      <a:avLst/>
                    </a:prstGeom>
                  </pic:spPr>
                </pic:pic>
              </a:graphicData>
            </a:graphic>
          </wp:inline>
        </w:drawing>
      </w:r>
    </w:p>
    <w:p w14:paraId="01F4FC96" w14:textId="25E86FC2" w:rsidR="00344977" w:rsidRDefault="0088452F" w:rsidP="00B21C47">
      <w:pPr>
        <w:pStyle w:val="Nidungvnbn"/>
      </w:pPr>
      <w:r>
        <w:t xml:space="preserve">- </w:t>
      </w:r>
      <w:r w:rsidR="00344977">
        <w:t>Sau khi clone sẽ tạo ra thư mục mới sau đó copy file interface.yml vào sau đó thực hiện các bước sau để push file lên repository để sử dụng:</w:t>
      </w:r>
    </w:p>
    <w:p w14:paraId="2E8AC06A" w14:textId="77777777" w:rsidR="00344977" w:rsidRDefault="00344977" w:rsidP="0088452F">
      <w:pPr>
        <w:pStyle w:val="Nidungvnbn"/>
      </w:pPr>
      <w:r w:rsidRPr="009958A1">
        <w:rPr>
          <w:noProof/>
        </w:rPr>
        <w:drawing>
          <wp:inline distT="0" distB="0" distL="0" distR="0" wp14:anchorId="27822016" wp14:editId="3290FA45">
            <wp:extent cx="5433060" cy="95631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433060" cy="956310"/>
                    </a:xfrm>
                    <a:prstGeom prst="rect">
                      <a:avLst/>
                    </a:prstGeom>
                  </pic:spPr>
                </pic:pic>
              </a:graphicData>
            </a:graphic>
          </wp:inline>
        </w:drawing>
      </w:r>
    </w:p>
    <w:p w14:paraId="1C0465A6" w14:textId="411AA808" w:rsidR="00344977" w:rsidRDefault="0088452F" w:rsidP="00B21C47">
      <w:pPr>
        <w:pStyle w:val="Nidungvnbn"/>
      </w:pPr>
      <w:r>
        <w:t xml:space="preserve">- </w:t>
      </w:r>
      <w:r w:rsidR="00344977">
        <w:t>Sau đó nhấp chuột phải vào thư mục và nhấn Git Bash Here</w:t>
      </w:r>
    </w:p>
    <w:p w14:paraId="6FBC5231" w14:textId="77777777" w:rsidR="00344977" w:rsidRDefault="00344977" w:rsidP="0088452F">
      <w:pPr>
        <w:pStyle w:val="Nidungvnbn"/>
      </w:pPr>
      <w:r w:rsidRPr="009958A1">
        <w:rPr>
          <w:noProof/>
        </w:rPr>
        <w:drawing>
          <wp:inline distT="0" distB="0" distL="0" distR="0" wp14:anchorId="4C1410E5" wp14:editId="282DD906">
            <wp:extent cx="5394960" cy="2966085"/>
            <wp:effectExtent l="0" t="0" r="0" b="571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394960" cy="2966085"/>
                    </a:xfrm>
                    <a:prstGeom prst="rect">
                      <a:avLst/>
                    </a:prstGeom>
                  </pic:spPr>
                </pic:pic>
              </a:graphicData>
            </a:graphic>
          </wp:inline>
        </w:drawing>
      </w:r>
    </w:p>
    <w:p w14:paraId="26AA072E" w14:textId="2924A209" w:rsidR="00344977" w:rsidRDefault="003F19BF" w:rsidP="00B21C47">
      <w:pPr>
        <w:pStyle w:val="Nidungvnbn"/>
      </w:pPr>
      <w:r>
        <w:sym w:font="Wingdings" w:char="F0E0"/>
      </w:r>
      <w:r w:rsidR="00344977">
        <w:t>Như vậy đã thực hiện push file lên github thành công chúng ta có thể kiểm tra tại github.com</w:t>
      </w:r>
      <w:r>
        <w:t>.</w:t>
      </w:r>
    </w:p>
    <w:p w14:paraId="63E24068" w14:textId="77777777" w:rsidR="00344977" w:rsidRDefault="00344977" w:rsidP="003F19BF">
      <w:pPr>
        <w:pStyle w:val="Nidungvnbn"/>
      </w:pPr>
      <w:r w:rsidRPr="009958A1">
        <w:rPr>
          <w:noProof/>
        </w:rPr>
        <w:lastRenderedPageBreak/>
        <w:drawing>
          <wp:inline distT="0" distB="0" distL="0" distR="0" wp14:anchorId="79289C4C" wp14:editId="10ABEFAC">
            <wp:extent cx="5334000" cy="1668145"/>
            <wp:effectExtent l="0" t="0" r="0" b="825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334000" cy="1668145"/>
                    </a:xfrm>
                    <a:prstGeom prst="rect">
                      <a:avLst/>
                    </a:prstGeom>
                  </pic:spPr>
                </pic:pic>
              </a:graphicData>
            </a:graphic>
          </wp:inline>
        </w:drawing>
      </w:r>
    </w:p>
    <w:p w14:paraId="79CDC7AB" w14:textId="04AD5564" w:rsidR="00344977" w:rsidRDefault="003F19BF" w:rsidP="00B21C47">
      <w:pPr>
        <w:pStyle w:val="Nidungvnbn"/>
      </w:pPr>
      <w:r>
        <w:t xml:space="preserve">- </w:t>
      </w:r>
      <w:r w:rsidR="00344977">
        <w:t>Tiếp theo trở lại với Ansible chúng ta sẽ đổi đường dẫn đến playbook bằng thư mục trên github của mình như hình:</w:t>
      </w:r>
    </w:p>
    <w:p w14:paraId="6671EEEB" w14:textId="77777777" w:rsidR="00344977" w:rsidRDefault="00344977" w:rsidP="003F19BF">
      <w:pPr>
        <w:pStyle w:val="Nidungvnbn"/>
      </w:pPr>
      <w:r>
        <w:rPr>
          <w:noProof/>
        </w:rPr>
        <w:drawing>
          <wp:inline distT="0" distB="0" distL="0" distR="0" wp14:anchorId="0FC8C755" wp14:editId="6840DC9E">
            <wp:extent cx="5326380" cy="2715895"/>
            <wp:effectExtent l="0" t="0" r="7620" b="825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18">
                      <a:extLst>
                        <a:ext uri="{28A0092B-C50C-407E-A947-70E740481C1C}">
                          <a14:useLocalDpi xmlns:a14="http://schemas.microsoft.com/office/drawing/2010/main" val="0"/>
                        </a:ext>
                      </a:extLst>
                    </a:blip>
                    <a:srcRect r="47670" b="52955"/>
                    <a:stretch/>
                  </pic:blipFill>
                  <pic:spPr bwMode="auto">
                    <a:xfrm>
                      <a:off x="0" y="0"/>
                      <a:ext cx="5340366" cy="2723026"/>
                    </a:xfrm>
                    <a:prstGeom prst="rect">
                      <a:avLst/>
                    </a:prstGeom>
                    <a:noFill/>
                    <a:ln>
                      <a:noFill/>
                    </a:ln>
                    <a:extLst>
                      <a:ext uri="{53640926-AAD7-44D8-BBD7-CCE9431645EC}">
                        <a14:shadowObscured xmlns:a14="http://schemas.microsoft.com/office/drawing/2010/main"/>
                      </a:ext>
                    </a:extLst>
                  </pic:spPr>
                </pic:pic>
              </a:graphicData>
            </a:graphic>
          </wp:inline>
        </w:drawing>
      </w:r>
    </w:p>
    <w:p w14:paraId="3BE79AB1" w14:textId="77777777" w:rsidR="00344977" w:rsidRDefault="00344977" w:rsidP="003F19BF">
      <w:pPr>
        <w:pStyle w:val="Nidungvnbn"/>
      </w:pPr>
      <w:r>
        <w:rPr>
          <w:noProof/>
        </w:rPr>
        <w:drawing>
          <wp:inline distT="0" distB="0" distL="0" distR="0" wp14:anchorId="5433B076" wp14:editId="67E15EFC">
            <wp:extent cx="5326380" cy="806450"/>
            <wp:effectExtent l="0" t="0" r="762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326380" cy="806450"/>
                    </a:xfrm>
                    <a:prstGeom prst="rect">
                      <a:avLst/>
                    </a:prstGeom>
                  </pic:spPr>
                </pic:pic>
              </a:graphicData>
            </a:graphic>
          </wp:inline>
        </w:drawing>
      </w:r>
    </w:p>
    <w:p w14:paraId="3F2652AA" w14:textId="19050683" w:rsidR="00344977" w:rsidRDefault="003F19BF" w:rsidP="00B21C47">
      <w:pPr>
        <w:pStyle w:val="Nidungvnbn"/>
      </w:pPr>
      <w:r>
        <w:t xml:space="preserve">- </w:t>
      </w:r>
      <w:r w:rsidR="00344977">
        <w:t>Tiếp theo đến mục Templates chúng ta chọn file playbook interface.yml đã tạo thành công sao đó nhấn Save. Lưu ý thực hiện đổi tên main thành master để có thể chọn file tại Edit</w:t>
      </w:r>
    </w:p>
    <w:p w14:paraId="3C3E1FD8" w14:textId="77777777" w:rsidR="00344977" w:rsidRDefault="00344977" w:rsidP="003F19BF">
      <w:pPr>
        <w:pStyle w:val="Nidungvnbn"/>
      </w:pPr>
      <w:r w:rsidRPr="008A5854">
        <w:rPr>
          <w:noProof/>
        </w:rPr>
        <w:drawing>
          <wp:inline distT="0" distB="0" distL="0" distR="0" wp14:anchorId="12DAAA98" wp14:editId="7A355E35">
            <wp:extent cx="5318760" cy="80073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318760" cy="800735"/>
                    </a:xfrm>
                    <a:prstGeom prst="rect">
                      <a:avLst/>
                    </a:prstGeom>
                  </pic:spPr>
                </pic:pic>
              </a:graphicData>
            </a:graphic>
          </wp:inline>
        </w:drawing>
      </w:r>
    </w:p>
    <w:p w14:paraId="36588460" w14:textId="77777777" w:rsidR="00344977" w:rsidRDefault="00344977" w:rsidP="00344977">
      <w:pPr>
        <w:pStyle w:val="ListParagraph"/>
        <w:spacing w:line="360" w:lineRule="auto"/>
        <w:rPr>
          <w:sz w:val="26"/>
          <w:szCs w:val="26"/>
        </w:rPr>
      </w:pPr>
    </w:p>
    <w:p w14:paraId="7CDB27B8" w14:textId="77777777" w:rsidR="00344977" w:rsidRDefault="00344977" w:rsidP="003F19BF">
      <w:pPr>
        <w:pStyle w:val="Nidungvnbn"/>
      </w:pPr>
      <w:r>
        <w:rPr>
          <w:noProof/>
        </w:rPr>
        <w:drawing>
          <wp:inline distT="0" distB="0" distL="0" distR="0" wp14:anchorId="4E162D4F" wp14:editId="443114A9">
            <wp:extent cx="5318760" cy="248412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318760" cy="2484120"/>
                    </a:xfrm>
                    <a:prstGeom prst="rect">
                      <a:avLst/>
                    </a:prstGeom>
                    <a:noFill/>
                    <a:ln>
                      <a:noFill/>
                    </a:ln>
                  </pic:spPr>
                </pic:pic>
              </a:graphicData>
            </a:graphic>
          </wp:inline>
        </w:drawing>
      </w:r>
    </w:p>
    <w:p w14:paraId="7E8FBDAB" w14:textId="540606F1" w:rsidR="00344977" w:rsidRDefault="003F19BF" w:rsidP="00B21C47">
      <w:pPr>
        <w:pStyle w:val="Nidungvnbn"/>
      </w:pPr>
      <w:r>
        <w:t xml:space="preserve">- </w:t>
      </w:r>
      <w:r w:rsidR="00344977">
        <w:t>Sau đó nhấn Save và lưu lại và nhấn Launch để thực thi và xem kết quả hiển thị:</w:t>
      </w:r>
    </w:p>
    <w:p w14:paraId="6B6C44D3" w14:textId="77777777" w:rsidR="00344977" w:rsidRDefault="00344977" w:rsidP="003F19BF">
      <w:pPr>
        <w:pStyle w:val="Nidungvnbn"/>
      </w:pPr>
      <w:r>
        <w:rPr>
          <w:noProof/>
        </w:rPr>
        <w:drawing>
          <wp:inline distT="0" distB="0" distL="0" distR="0" wp14:anchorId="617F4669" wp14:editId="033B4876">
            <wp:extent cx="2849880" cy="601980"/>
            <wp:effectExtent l="0" t="0" r="7620" b="762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849880" cy="601980"/>
                    </a:xfrm>
                    <a:prstGeom prst="rect">
                      <a:avLst/>
                    </a:prstGeom>
                  </pic:spPr>
                </pic:pic>
              </a:graphicData>
            </a:graphic>
          </wp:inline>
        </w:drawing>
      </w:r>
    </w:p>
    <w:p w14:paraId="33994EA9" w14:textId="554EFF42" w:rsidR="00344977" w:rsidRDefault="003F19BF" w:rsidP="00B21C47">
      <w:pPr>
        <w:pStyle w:val="Nidungvnbn"/>
      </w:pPr>
      <w:r>
        <w:sym w:font="Wingdings" w:char="F0E0"/>
      </w:r>
      <w:r>
        <w:t xml:space="preserve"> </w:t>
      </w:r>
      <w:r w:rsidR="00344977">
        <w:t>Kết quả hiển thị:</w:t>
      </w:r>
    </w:p>
    <w:p w14:paraId="1B6B748D" w14:textId="77777777" w:rsidR="00344977" w:rsidRDefault="00344977" w:rsidP="003F19BF">
      <w:pPr>
        <w:pStyle w:val="Nidungvnbn"/>
      </w:pPr>
      <w:r w:rsidRPr="008A5854">
        <w:rPr>
          <w:noProof/>
        </w:rPr>
        <w:drawing>
          <wp:inline distT="0" distB="0" distL="0" distR="0" wp14:anchorId="7495DAF1" wp14:editId="5EF4CF23">
            <wp:extent cx="5265420" cy="303403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65420" cy="3034030"/>
                    </a:xfrm>
                    <a:prstGeom prst="rect">
                      <a:avLst/>
                    </a:prstGeom>
                  </pic:spPr>
                </pic:pic>
              </a:graphicData>
            </a:graphic>
          </wp:inline>
        </w:drawing>
      </w:r>
    </w:p>
    <w:p w14:paraId="0462FFD2" w14:textId="77777777" w:rsidR="00344977" w:rsidRDefault="00344977" w:rsidP="003F19BF">
      <w:pPr>
        <w:pStyle w:val="Nidungvnbn"/>
      </w:pPr>
      <w:r w:rsidRPr="008A5854">
        <w:rPr>
          <w:noProof/>
        </w:rPr>
        <w:lastRenderedPageBreak/>
        <w:drawing>
          <wp:inline distT="0" distB="0" distL="0" distR="0" wp14:anchorId="18428CEE" wp14:editId="7EE73E4E">
            <wp:extent cx="5288280" cy="4191000"/>
            <wp:effectExtent l="0" t="0" r="762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88280" cy="4191000"/>
                    </a:xfrm>
                    <a:prstGeom prst="rect">
                      <a:avLst/>
                    </a:prstGeom>
                  </pic:spPr>
                </pic:pic>
              </a:graphicData>
            </a:graphic>
          </wp:inline>
        </w:drawing>
      </w:r>
    </w:p>
    <w:p w14:paraId="64FCD069" w14:textId="5E648CA3" w:rsidR="00344977" w:rsidRDefault="003F19BF" w:rsidP="00B21C47">
      <w:pPr>
        <w:pStyle w:val="Nidungvnbn"/>
      </w:pPr>
      <w:r>
        <w:t xml:space="preserve">- </w:t>
      </w:r>
      <w:r w:rsidR="00344977">
        <w:t>Nó sẽ hiển thị tất cả thiết bị có thể nhấn Export để lưu về và xem lại sau:</w:t>
      </w:r>
    </w:p>
    <w:p w14:paraId="51D44407" w14:textId="77777777" w:rsidR="00344977" w:rsidRDefault="00344977" w:rsidP="003F19BF">
      <w:pPr>
        <w:pStyle w:val="Nidungvnbn"/>
      </w:pPr>
      <w:r>
        <w:rPr>
          <w:noProof/>
        </w:rPr>
        <w:drawing>
          <wp:inline distT="0" distB="0" distL="0" distR="0" wp14:anchorId="4B4C1C70" wp14:editId="3ABEFFD6">
            <wp:extent cx="5303520" cy="23241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303520" cy="2324100"/>
                    </a:xfrm>
                    <a:prstGeom prst="rect">
                      <a:avLst/>
                    </a:prstGeom>
                    <a:noFill/>
                    <a:ln>
                      <a:noFill/>
                    </a:ln>
                  </pic:spPr>
                </pic:pic>
              </a:graphicData>
            </a:graphic>
          </wp:inline>
        </w:drawing>
      </w:r>
    </w:p>
    <w:p w14:paraId="5742B25C" w14:textId="77777777" w:rsidR="00344977" w:rsidRDefault="00344977" w:rsidP="003F19BF">
      <w:pPr>
        <w:pStyle w:val="Nidungvnbn"/>
      </w:pPr>
      <w:r w:rsidRPr="00E96064">
        <w:rPr>
          <w:noProof/>
        </w:rPr>
        <w:lastRenderedPageBreak/>
        <w:drawing>
          <wp:inline distT="0" distB="0" distL="0" distR="0" wp14:anchorId="0D424F86" wp14:editId="01AD0AAE">
            <wp:extent cx="5196840" cy="3299207"/>
            <wp:effectExtent l="0" t="0" r="381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11581" cy="3308565"/>
                    </a:xfrm>
                    <a:prstGeom prst="rect">
                      <a:avLst/>
                    </a:prstGeom>
                  </pic:spPr>
                </pic:pic>
              </a:graphicData>
            </a:graphic>
          </wp:inline>
        </w:drawing>
      </w:r>
    </w:p>
    <w:p w14:paraId="34C149E4" w14:textId="77777777" w:rsidR="00344977" w:rsidRDefault="00344977" w:rsidP="003F19BF">
      <w:pPr>
        <w:pStyle w:val="Nidungvnbn"/>
      </w:pPr>
      <w:r w:rsidRPr="00E96064">
        <w:rPr>
          <w:noProof/>
        </w:rPr>
        <w:drawing>
          <wp:inline distT="0" distB="0" distL="0" distR="0" wp14:anchorId="1FE3B82A" wp14:editId="37936A49">
            <wp:extent cx="5189220" cy="3878580"/>
            <wp:effectExtent l="0" t="0" r="0" b="762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199864" cy="3886536"/>
                    </a:xfrm>
                    <a:prstGeom prst="rect">
                      <a:avLst/>
                    </a:prstGeom>
                  </pic:spPr>
                </pic:pic>
              </a:graphicData>
            </a:graphic>
          </wp:inline>
        </w:drawing>
      </w:r>
    </w:p>
    <w:p w14:paraId="763C7AD4" w14:textId="77777777" w:rsidR="00344977" w:rsidRDefault="00344977" w:rsidP="00B21C47">
      <w:pPr>
        <w:pStyle w:val="Nidungvnbn"/>
      </w:pPr>
      <w:r w:rsidRPr="00E96064">
        <w:sym w:font="Wingdings" w:char="F0E0"/>
      </w:r>
      <w:r>
        <w:t xml:space="preserve"> File chứa toàn bộ thông tin cổng interface của thiết bị</w:t>
      </w:r>
    </w:p>
    <w:p w14:paraId="09411067" w14:textId="065C5527" w:rsidR="00344977" w:rsidRDefault="003F19BF" w:rsidP="00B21C47">
      <w:pPr>
        <w:pStyle w:val="Nidungvnbn"/>
      </w:pPr>
      <w:r>
        <w:lastRenderedPageBreak/>
        <w:t xml:space="preserve">- </w:t>
      </w:r>
      <w:r w:rsidR="00344977">
        <w:t xml:space="preserve">Tiếp theo ta sẽ sử dụng file playbook để tạo loopback cho các thiết bị </w:t>
      </w:r>
    </w:p>
    <w:p w14:paraId="201EFCC9" w14:textId="460304C5" w:rsidR="00344977" w:rsidRDefault="003F19BF" w:rsidP="00B21C47">
      <w:pPr>
        <w:pStyle w:val="Nidungvnbn"/>
      </w:pPr>
      <w:r>
        <w:t xml:space="preserve">- </w:t>
      </w:r>
      <w:r w:rsidR="00344977">
        <w:t>Cũng tương tự như file interface.yml chúng ta tạo file loopback.yml và thực hiện push lên repository để dùng Ansible thực thi playbook đến từ đường dẫn github</w:t>
      </w:r>
    </w:p>
    <w:p w14:paraId="5FD47BCA" w14:textId="77777777" w:rsidR="00344977" w:rsidRDefault="00344977" w:rsidP="003F19BF">
      <w:pPr>
        <w:pStyle w:val="Nidungvnbn"/>
      </w:pPr>
      <w:r>
        <w:rPr>
          <w:noProof/>
        </w:rPr>
        <w:drawing>
          <wp:inline distT="0" distB="0" distL="0" distR="0" wp14:anchorId="378B6C40" wp14:editId="462C34B6">
            <wp:extent cx="5364480" cy="4352925"/>
            <wp:effectExtent l="0" t="0" r="762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364480" cy="4352925"/>
                    </a:xfrm>
                    <a:prstGeom prst="rect">
                      <a:avLst/>
                    </a:prstGeom>
                  </pic:spPr>
                </pic:pic>
              </a:graphicData>
            </a:graphic>
          </wp:inline>
        </w:drawing>
      </w:r>
    </w:p>
    <w:p w14:paraId="759DED3D" w14:textId="77777777" w:rsidR="00344977" w:rsidRDefault="00344977" w:rsidP="003F19BF">
      <w:pPr>
        <w:pStyle w:val="Nidungvnbn"/>
      </w:pPr>
      <w:r w:rsidRPr="00415132">
        <w:rPr>
          <w:noProof/>
        </w:rPr>
        <w:lastRenderedPageBreak/>
        <w:drawing>
          <wp:inline distT="0" distB="0" distL="0" distR="0" wp14:anchorId="6276C7F6" wp14:editId="724B0016">
            <wp:extent cx="5410200" cy="264795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410200" cy="2647950"/>
                    </a:xfrm>
                    <a:prstGeom prst="rect">
                      <a:avLst/>
                    </a:prstGeom>
                  </pic:spPr>
                </pic:pic>
              </a:graphicData>
            </a:graphic>
          </wp:inline>
        </w:drawing>
      </w:r>
    </w:p>
    <w:p w14:paraId="46A33CD6" w14:textId="77777777" w:rsidR="00344977" w:rsidRDefault="00344977" w:rsidP="003F19BF">
      <w:pPr>
        <w:pStyle w:val="Nidungvnbn"/>
      </w:pPr>
      <w:r w:rsidRPr="00415132">
        <w:rPr>
          <w:noProof/>
        </w:rPr>
        <w:drawing>
          <wp:inline distT="0" distB="0" distL="0" distR="0" wp14:anchorId="5A415179" wp14:editId="0ABD412B">
            <wp:extent cx="5410200" cy="1330960"/>
            <wp:effectExtent l="0" t="0" r="0" b="254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410200" cy="1330960"/>
                    </a:xfrm>
                    <a:prstGeom prst="rect">
                      <a:avLst/>
                    </a:prstGeom>
                  </pic:spPr>
                </pic:pic>
              </a:graphicData>
            </a:graphic>
          </wp:inline>
        </w:drawing>
      </w:r>
    </w:p>
    <w:p w14:paraId="7F61CB5C" w14:textId="77777777" w:rsidR="00344977" w:rsidRDefault="00344977" w:rsidP="00B21C47">
      <w:pPr>
        <w:pStyle w:val="Nidungvnbn"/>
      </w:pPr>
      <w:r>
        <w:t>(- Lưu ý bạn có thể nhấn Add file để thêm file loopback.yml ngay tại github)</w:t>
      </w:r>
    </w:p>
    <w:p w14:paraId="65C37EA8" w14:textId="5B41F296" w:rsidR="00344977" w:rsidRDefault="003F19BF" w:rsidP="00B21C47">
      <w:pPr>
        <w:pStyle w:val="Nidungvnbn"/>
      </w:pPr>
      <w:r>
        <w:t xml:space="preserve">- </w:t>
      </w:r>
      <w:r w:rsidR="00344977">
        <w:t>Sau đó mở lại Templates và chọn đường dẫn đến file playbook chứa loopback.yml sau đó nhấn Save lưu lại và nhấn Launch để thực thi và xem kết quả:</w:t>
      </w:r>
    </w:p>
    <w:p w14:paraId="17DEE526" w14:textId="3631014F" w:rsidR="00344977" w:rsidRDefault="003F19BF" w:rsidP="00B21C47">
      <w:pPr>
        <w:pStyle w:val="Nidungvnbn"/>
      </w:pPr>
      <w:r>
        <w:t xml:space="preserve">- </w:t>
      </w:r>
      <w:r w:rsidR="00344977">
        <w:t>Tương tự cấu hình cho loopback nên ta tắt các thiết bị Switch đi để không báo lỗi:</w:t>
      </w:r>
    </w:p>
    <w:p w14:paraId="5D09AEC8" w14:textId="77777777" w:rsidR="00344977" w:rsidRDefault="00344977" w:rsidP="003F19BF">
      <w:pPr>
        <w:pStyle w:val="Nidungvnbn"/>
      </w:pPr>
      <w:r>
        <w:rPr>
          <w:noProof/>
        </w:rPr>
        <w:lastRenderedPageBreak/>
        <w:drawing>
          <wp:inline distT="0" distB="0" distL="0" distR="0" wp14:anchorId="132909C5" wp14:editId="55D57111">
            <wp:extent cx="5318760" cy="258000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318760" cy="2580005"/>
                    </a:xfrm>
                    <a:prstGeom prst="rect">
                      <a:avLst/>
                    </a:prstGeom>
                  </pic:spPr>
                </pic:pic>
              </a:graphicData>
            </a:graphic>
          </wp:inline>
        </w:drawing>
      </w:r>
    </w:p>
    <w:p w14:paraId="59F7F5A7" w14:textId="00E114E7" w:rsidR="00344977" w:rsidRPr="003F19BF" w:rsidRDefault="00344977" w:rsidP="003F19BF">
      <w:pPr>
        <w:pStyle w:val="Nidungvnbn"/>
      </w:pPr>
      <w:r>
        <w:rPr>
          <w:noProof/>
        </w:rPr>
        <w:drawing>
          <wp:inline distT="0" distB="0" distL="0" distR="0" wp14:anchorId="4EE5B911" wp14:editId="63784FCC">
            <wp:extent cx="5410200" cy="1348740"/>
            <wp:effectExtent l="0" t="0" r="0" b="381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410200" cy="1348740"/>
                    </a:xfrm>
                    <a:prstGeom prst="rect">
                      <a:avLst/>
                    </a:prstGeom>
                    <a:noFill/>
                    <a:ln>
                      <a:noFill/>
                    </a:ln>
                  </pic:spPr>
                </pic:pic>
              </a:graphicData>
            </a:graphic>
          </wp:inline>
        </w:drawing>
      </w:r>
    </w:p>
    <w:p w14:paraId="1897DD50" w14:textId="1700CECA" w:rsidR="00344977" w:rsidRDefault="003F19BF" w:rsidP="00B21C47">
      <w:pPr>
        <w:pStyle w:val="Nidungvnbn"/>
      </w:pPr>
      <w:r>
        <w:t xml:space="preserve">- </w:t>
      </w:r>
      <w:r w:rsidR="00344977">
        <w:t>Sau đó nhấn Save lưu lại và Launch để thực thi:</w:t>
      </w:r>
    </w:p>
    <w:p w14:paraId="15121125" w14:textId="77777777" w:rsidR="00344977" w:rsidRDefault="00344977" w:rsidP="003F19BF">
      <w:pPr>
        <w:pStyle w:val="Nidungvnbn"/>
      </w:pPr>
      <w:r>
        <w:rPr>
          <w:noProof/>
        </w:rPr>
        <w:drawing>
          <wp:inline distT="0" distB="0" distL="0" distR="0" wp14:anchorId="4F1DF333" wp14:editId="2D63A48E">
            <wp:extent cx="3893820" cy="658495"/>
            <wp:effectExtent l="0" t="0" r="0"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893820" cy="658495"/>
                    </a:xfrm>
                    <a:prstGeom prst="rect">
                      <a:avLst/>
                    </a:prstGeom>
                    <a:noFill/>
                  </pic:spPr>
                </pic:pic>
              </a:graphicData>
            </a:graphic>
          </wp:inline>
        </w:drawing>
      </w:r>
    </w:p>
    <w:p w14:paraId="71286C10" w14:textId="77777777" w:rsidR="00344977" w:rsidRDefault="00344977" w:rsidP="003F19BF">
      <w:pPr>
        <w:pStyle w:val="Nidungvnbn"/>
      </w:pPr>
      <w:r>
        <w:rPr>
          <w:noProof/>
        </w:rPr>
        <w:lastRenderedPageBreak/>
        <w:drawing>
          <wp:inline distT="0" distB="0" distL="0" distR="0" wp14:anchorId="022EAFB7" wp14:editId="58A0078D">
            <wp:extent cx="5219700" cy="3789680"/>
            <wp:effectExtent l="0" t="0" r="0" b="127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225562" cy="3793936"/>
                    </a:xfrm>
                    <a:prstGeom prst="rect">
                      <a:avLst/>
                    </a:prstGeom>
                  </pic:spPr>
                </pic:pic>
              </a:graphicData>
            </a:graphic>
          </wp:inline>
        </w:drawing>
      </w:r>
    </w:p>
    <w:p w14:paraId="36C6A7C9" w14:textId="77777777" w:rsidR="00344977" w:rsidRDefault="00344977" w:rsidP="003F19BF">
      <w:pPr>
        <w:pStyle w:val="Nidungvnbn"/>
      </w:pPr>
      <w:r w:rsidRPr="00F2420B">
        <w:rPr>
          <w:noProof/>
        </w:rPr>
        <w:drawing>
          <wp:inline distT="0" distB="0" distL="0" distR="0" wp14:anchorId="2C3C128D" wp14:editId="15E9B2FC">
            <wp:extent cx="5242560" cy="332232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48995" cy="3326398"/>
                    </a:xfrm>
                    <a:prstGeom prst="rect">
                      <a:avLst/>
                    </a:prstGeom>
                  </pic:spPr>
                </pic:pic>
              </a:graphicData>
            </a:graphic>
          </wp:inline>
        </w:drawing>
      </w:r>
    </w:p>
    <w:p w14:paraId="7E1F9B2A" w14:textId="77777777" w:rsidR="00344977" w:rsidRDefault="00344977" w:rsidP="003F19BF">
      <w:pPr>
        <w:pStyle w:val="Nidungvnbn"/>
      </w:pPr>
      <w:r w:rsidRPr="00F2420B">
        <w:rPr>
          <w:noProof/>
        </w:rPr>
        <w:lastRenderedPageBreak/>
        <w:drawing>
          <wp:inline distT="0" distB="0" distL="0" distR="0" wp14:anchorId="0120EAE4" wp14:editId="4E4B9C14">
            <wp:extent cx="5257800" cy="3274060"/>
            <wp:effectExtent l="0" t="0" r="0" b="254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57800" cy="3274060"/>
                    </a:xfrm>
                    <a:prstGeom prst="rect">
                      <a:avLst/>
                    </a:prstGeom>
                  </pic:spPr>
                </pic:pic>
              </a:graphicData>
            </a:graphic>
          </wp:inline>
        </w:drawing>
      </w:r>
    </w:p>
    <w:p w14:paraId="1D908F99" w14:textId="77777777" w:rsidR="00344977" w:rsidRDefault="00344977" w:rsidP="003F19BF">
      <w:pPr>
        <w:pStyle w:val="Nidungvnbn"/>
      </w:pPr>
      <w:r w:rsidRPr="00F2420B">
        <w:rPr>
          <w:noProof/>
        </w:rPr>
        <w:drawing>
          <wp:inline distT="0" distB="0" distL="0" distR="0" wp14:anchorId="3328FEFB" wp14:editId="28873BA8">
            <wp:extent cx="5250180" cy="3656330"/>
            <wp:effectExtent l="0" t="0" r="7620" b="127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50180" cy="3656330"/>
                    </a:xfrm>
                    <a:prstGeom prst="rect">
                      <a:avLst/>
                    </a:prstGeom>
                  </pic:spPr>
                </pic:pic>
              </a:graphicData>
            </a:graphic>
          </wp:inline>
        </w:drawing>
      </w:r>
    </w:p>
    <w:p w14:paraId="4DE1A571" w14:textId="77777777" w:rsidR="00344977" w:rsidRDefault="00344977" w:rsidP="003F19BF">
      <w:pPr>
        <w:pStyle w:val="Nidungvnbn"/>
      </w:pPr>
      <w:r w:rsidRPr="00F2420B">
        <w:rPr>
          <w:noProof/>
        </w:rPr>
        <w:lastRenderedPageBreak/>
        <w:drawing>
          <wp:inline distT="0" distB="0" distL="0" distR="0" wp14:anchorId="67052BEA" wp14:editId="10B95D02">
            <wp:extent cx="5189220" cy="2378075"/>
            <wp:effectExtent l="0" t="0" r="0" b="317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189220" cy="2378075"/>
                    </a:xfrm>
                    <a:prstGeom prst="rect">
                      <a:avLst/>
                    </a:prstGeom>
                  </pic:spPr>
                </pic:pic>
              </a:graphicData>
            </a:graphic>
          </wp:inline>
        </w:drawing>
      </w:r>
    </w:p>
    <w:p w14:paraId="6494B71E" w14:textId="77777777" w:rsidR="00344977" w:rsidRDefault="00344977" w:rsidP="00B21C47">
      <w:pPr>
        <w:pStyle w:val="Nidungvnbn"/>
      </w:pPr>
      <w:r w:rsidRPr="00F2420B">
        <w:sym w:font="Wingdings" w:char="F0E0"/>
      </w:r>
      <w:r>
        <w:t xml:space="preserve"> Sau đó tải thể nhất Download Output để xem tất cả thông tin cấu hình</w:t>
      </w:r>
    </w:p>
    <w:p w14:paraId="3841D649" w14:textId="2B3942A8" w:rsidR="00344977" w:rsidRDefault="00B05303" w:rsidP="00B05303">
      <w:pPr>
        <w:pStyle w:val="Nidungvnbn"/>
      </w:pPr>
      <w:r>
        <w:t xml:space="preserve">- </w:t>
      </w:r>
      <w:r w:rsidR="00344977">
        <w:t>Hoặc có thể dùng PuTTy đến Router để kiểm tra:</w:t>
      </w:r>
    </w:p>
    <w:p w14:paraId="50C686EF" w14:textId="77777777" w:rsidR="00344977" w:rsidRDefault="00344977" w:rsidP="003F19BF">
      <w:pPr>
        <w:pStyle w:val="Nidungvnbn"/>
      </w:pPr>
      <w:r w:rsidRPr="00993A14">
        <w:rPr>
          <w:noProof/>
        </w:rPr>
        <w:drawing>
          <wp:inline distT="0" distB="0" distL="0" distR="0" wp14:anchorId="657D4932" wp14:editId="4274512A">
            <wp:extent cx="5234940" cy="3543300"/>
            <wp:effectExtent l="0" t="0" r="381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34940" cy="3543300"/>
                    </a:xfrm>
                    <a:prstGeom prst="rect">
                      <a:avLst/>
                    </a:prstGeom>
                  </pic:spPr>
                </pic:pic>
              </a:graphicData>
            </a:graphic>
          </wp:inline>
        </w:drawing>
      </w:r>
    </w:p>
    <w:p w14:paraId="6B33658C" w14:textId="77777777" w:rsidR="00344977" w:rsidRDefault="00344977" w:rsidP="003F19BF">
      <w:pPr>
        <w:pStyle w:val="Nidungvnbn"/>
      </w:pPr>
      <w:r w:rsidRPr="00993A14">
        <w:rPr>
          <w:noProof/>
        </w:rPr>
        <w:lastRenderedPageBreak/>
        <w:drawing>
          <wp:inline distT="0" distB="0" distL="0" distR="0" wp14:anchorId="1CEC53B8" wp14:editId="727C2C75">
            <wp:extent cx="5265420" cy="2414905"/>
            <wp:effectExtent l="0" t="0" r="0" b="444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265420" cy="2414905"/>
                    </a:xfrm>
                    <a:prstGeom prst="rect">
                      <a:avLst/>
                    </a:prstGeom>
                  </pic:spPr>
                </pic:pic>
              </a:graphicData>
            </a:graphic>
          </wp:inline>
        </w:drawing>
      </w:r>
    </w:p>
    <w:p w14:paraId="2DCBAD30" w14:textId="77777777" w:rsidR="00344977" w:rsidRDefault="00344977" w:rsidP="003F19BF">
      <w:pPr>
        <w:pStyle w:val="Nidungvnbn"/>
      </w:pPr>
      <w:r w:rsidRPr="00993A14">
        <w:rPr>
          <w:noProof/>
        </w:rPr>
        <w:drawing>
          <wp:inline distT="0" distB="0" distL="0" distR="0" wp14:anchorId="0E829982" wp14:editId="21B87007">
            <wp:extent cx="5265420" cy="240411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265420" cy="2404110"/>
                    </a:xfrm>
                    <a:prstGeom prst="rect">
                      <a:avLst/>
                    </a:prstGeom>
                  </pic:spPr>
                </pic:pic>
              </a:graphicData>
            </a:graphic>
          </wp:inline>
        </w:drawing>
      </w:r>
    </w:p>
    <w:p w14:paraId="79BFD1B1" w14:textId="77777777" w:rsidR="00344977" w:rsidRDefault="00344977" w:rsidP="003F19BF">
      <w:pPr>
        <w:pStyle w:val="Nidungvnbn"/>
      </w:pPr>
      <w:r w:rsidRPr="00993A14">
        <w:rPr>
          <w:noProof/>
        </w:rPr>
        <w:drawing>
          <wp:inline distT="0" distB="0" distL="0" distR="0" wp14:anchorId="3431364B" wp14:editId="3B9094B6">
            <wp:extent cx="5280660" cy="240538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80660" cy="2405380"/>
                    </a:xfrm>
                    <a:prstGeom prst="rect">
                      <a:avLst/>
                    </a:prstGeom>
                  </pic:spPr>
                </pic:pic>
              </a:graphicData>
            </a:graphic>
          </wp:inline>
        </w:drawing>
      </w:r>
    </w:p>
    <w:p w14:paraId="4EDC6989" w14:textId="77777777" w:rsidR="00344977" w:rsidRDefault="00344977" w:rsidP="00B21C47">
      <w:pPr>
        <w:pStyle w:val="Nidungvnbn"/>
      </w:pPr>
      <w:r>
        <w:lastRenderedPageBreak/>
        <w:t>- Tiếp theo ta thực hiện kết nối Trunking giữa Router và Switch thông qua mô hình đã tạo vlan cũng như loopback trên:</w:t>
      </w:r>
    </w:p>
    <w:p w14:paraId="78C99EE2" w14:textId="77777777" w:rsidR="00344977" w:rsidRDefault="00344977" w:rsidP="003F19BF">
      <w:pPr>
        <w:pStyle w:val="Nidungvnbn"/>
      </w:pPr>
      <w:r w:rsidRPr="008C64CA">
        <w:rPr>
          <w:noProof/>
        </w:rPr>
        <w:drawing>
          <wp:inline distT="0" distB="0" distL="0" distR="0" wp14:anchorId="20F53092" wp14:editId="614C1EC3">
            <wp:extent cx="5303520" cy="598932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308184" cy="5994587"/>
                    </a:xfrm>
                    <a:prstGeom prst="rect">
                      <a:avLst/>
                    </a:prstGeom>
                  </pic:spPr>
                </pic:pic>
              </a:graphicData>
            </a:graphic>
          </wp:inline>
        </w:drawing>
      </w:r>
    </w:p>
    <w:p w14:paraId="303D8319" w14:textId="77777777" w:rsidR="003F19BF" w:rsidRDefault="003F19BF" w:rsidP="00B21C47">
      <w:pPr>
        <w:pStyle w:val="Nidungvnbn"/>
      </w:pPr>
    </w:p>
    <w:p w14:paraId="6E446CE8" w14:textId="77777777" w:rsidR="003F19BF" w:rsidRDefault="003F19BF" w:rsidP="00B21C47">
      <w:pPr>
        <w:pStyle w:val="Nidungvnbn"/>
      </w:pPr>
    </w:p>
    <w:p w14:paraId="30FE861A" w14:textId="77777777" w:rsidR="003F19BF" w:rsidRDefault="003F19BF" w:rsidP="00B21C47">
      <w:pPr>
        <w:pStyle w:val="Nidungvnbn"/>
      </w:pPr>
    </w:p>
    <w:p w14:paraId="69E13671" w14:textId="72F80C58" w:rsidR="00344977" w:rsidRDefault="003F19BF" w:rsidP="00B21C47">
      <w:pPr>
        <w:pStyle w:val="Nidungvnbn"/>
      </w:pPr>
      <w:r>
        <w:lastRenderedPageBreak/>
        <w:t xml:space="preserve">- </w:t>
      </w:r>
      <w:r w:rsidR="00344977">
        <w:t>Cũng giống như tạo loopback hay vlan ta cũng thực hiện viết file playbook trunking sau đó push lên repository để thực thi chúng:</w:t>
      </w:r>
    </w:p>
    <w:p w14:paraId="7FF26E14" w14:textId="77777777" w:rsidR="00344977" w:rsidRDefault="00344977" w:rsidP="003F19BF">
      <w:pPr>
        <w:pStyle w:val="Nidungvnbn"/>
      </w:pPr>
      <w:r w:rsidRPr="008C64CA">
        <w:rPr>
          <w:noProof/>
        </w:rPr>
        <w:drawing>
          <wp:inline distT="0" distB="0" distL="0" distR="0" wp14:anchorId="4F361B21" wp14:editId="27D19A94">
            <wp:extent cx="5410200" cy="5605145"/>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410200" cy="5605145"/>
                    </a:xfrm>
                    <a:prstGeom prst="rect">
                      <a:avLst/>
                    </a:prstGeom>
                  </pic:spPr>
                </pic:pic>
              </a:graphicData>
            </a:graphic>
          </wp:inline>
        </w:drawing>
      </w:r>
    </w:p>
    <w:p w14:paraId="1275FE16" w14:textId="77777777" w:rsidR="00344977" w:rsidRDefault="00344977" w:rsidP="003F19BF">
      <w:pPr>
        <w:pStyle w:val="Nidungvnbn"/>
      </w:pPr>
      <w:r w:rsidRPr="008C64CA">
        <w:rPr>
          <w:noProof/>
        </w:rPr>
        <w:lastRenderedPageBreak/>
        <w:drawing>
          <wp:inline distT="0" distB="0" distL="0" distR="0" wp14:anchorId="60CD1F0B" wp14:editId="1E8225F9">
            <wp:extent cx="5402580" cy="5112385"/>
            <wp:effectExtent l="0" t="0" r="762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402580" cy="5112385"/>
                    </a:xfrm>
                    <a:prstGeom prst="rect">
                      <a:avLst/>
                    </a:prstGeom>
                  </pic:spPr>
                </pic:pic>
              </a:graphicData>
            </a:graphic>
          </wp:inline>
        </w:drawing>
      </w:r>
    </w:p>
    <w:p w14:paraId="269E8B5C" w14:textId="77777777" w:rsidR="0088230F" w:rsidRDefault="0088230F">
      <w:pPr>
        <w:rPr>
          <w:sz w:val="26"/>
          <w:szCs w:val="26"/>
        </w:rPr>
      </w:pPr>
      <w:r>
        <w:br w:type="page"/>
      </w:r>
    </w:p>
    <w:p w14:paraId="3C9B73CE" w14:textId="2930F630" w:rsidR="003F19BF" w:rsidRDefault="00F94AD9" w:rsidP="0088230F">
      <w:pPr>
        <w:pStyle w:val="Nidungvnbn"/>
      </w:pPr>
      <w:r>
        <w:lastRenderedPageBreak/>
        <w:t xml:space="preserve">- </w:t>
      </w:r>
      <w:r w:rsidR="00344977">
        <w:t>Sau đó chúng ta bật tất cả các host cần thực thi lên</w:t>
      </w:r>
      <w:r w:rsidR="0088230F">
        <w:t>.</w:t>
      </w:r>
    </w:p>
    <w:p w14:paraId="23FDA20C" w14:textId="5C22C2E3" w:rsidR="00344977" w:rsidRDefault="004B2374" w:rsidP="00B21C47">
      <w:pPr>
        <w:pStyle w:val="Nidungvnbn"/>
      </w:pPr>
      <w:r>
        <w:t xml:space="preserve">- </w:t>
      </w:r>
      <w:r w:rsidR="00344977">
        <w:t>Tiếp theo vào Templates và chọn playbook trunking.yml đã được push lên sau đó nhấn Save lưu lại và Launch để chạy:</w:t>
      </w:r>
    </w:p>
    <w:p w14:paraId="7798F1F2" w14:textId="43C53F85" w:rsidR="00344977" w:rsidRPr="003F19BF" w:rsidRDefault="00344977" w:rsidP="003F19BF">
      <w:pPr>
        <w:pStyle w:val="Nidungvnbn"/>
      </w:pPr>
      <w:r>
        <w:rPr>
          <w:noProof/>
        </w:rPr>
        <w:drawing>
          <wp:inline distT="0" distB="0" distL="0" distR="0" wp14:anchorId="2A85C308" wp14:editId="6C92E465">
            <wp:extent cx="5341620" cy="297180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46" cstate="print">
                      <a:extLst>
                        <a:ext uri="{28A0092B-C50C-407E-A947-70E740481C1C}">
                          <a14:useLocalDpi xmlns:a14="http://schemas.microsoft.com/office/drawing/2010/main" val="0"/>
                        </a:ext>
                      </a:extLst>
                    </a:blip>
                    <a:srcRect b="29217"/>
                    <a:stretch/>
                  </pic:blipFill>
                  <pic:spPr bwMode="auto">
                    <a:xfrm>
                      <a:off x="0" y="0"/>
                      <a:ext cx="5341620" cy="2971800"/>
                    </a:xfrm>
                    <a:prstGeom prst="rect">
                      <a:avLst/>
                    </a:prstGeom>
                    <a:noFill/>
                    <a:ln>
                      <a:noFill/>
                    </a:ln>
                    <a:extLst>
                      <a:ext uri="{53640926-AAD7-44D8-BBD7-CCE9431645EC}">
                        <a14:shadowObscured xmlns:a14="http://schemas.microsoft.com/office/drawing/2010/main"/>
                      </a:ext>
                    </a:extLst>
                  </pic:spPr>
                </pic:pic>
              </a:graphicData>
            </a:graphic>
          </wp:inline>
        </w:drawing>
      </w:r>
    </w:p>
    <w:p w14:paraId="4186C26E" w14:textId="77777777" w:rsidR="00344977" w:rsidRDefault="00344977" w:rsidP="003F19BF">
      <w:pPr>
        <w:pStyle w:val="Nidungvnbn"/>
      </w:pPr>
      <w:r>
        <w:rPr>
          <w:noProof/>
        </w:rPr>
        <w:drawing>
          <wp:inline distT="0" distB="0" distL="0" distR="0" wp14:anchorId="26762325" wp14:editId="1D2F18B0">
            <wp:extent cx="3322320" cy="658495"/>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322320" cy="658495"/>
                    </a:xfrm>
                    <a:prstGeom prst="rect">
                      <a:avLst/>
                    </a:prstGeom>
                    <a:noFill/>
                  </pic:spPr>
                </pic:pic>
              </a:graphicData>
            </a:graphic>
          </wp:inline>
        </w:drawing>
      </w:r>
    </w:p>
    <w:p w14:paraId="69DDD6FE" w14:textId="6A529D5C" w:rsidR="00344977" w:rsidRDefault="003F19BF" w:rsidP="00B21C47">
      <w:pPr>
        <w:pStyle w:val="Nidungvnbn"/>
      </w:pPr>
      <w:r>
        <w:sym w:font="Wingdings" w:char="F0E0"/>
      </w:r>
      <w:r>
        <w:t xml:space="preserve"> </w:t>
      </w:r>
      <w:r w:rsidR="00344977">
        <w:t>Ở đây mình sẽ Trunking giữa 1 Router và 1 Switch do Ansible Server chỉ có thể thực hiện giữa 1 host và 1 host. Do đó mình có thể áp dụng tương tự nếu không chúng ta có thể dùng Ansible trên linux để cấu hình đồng loạt với cấu hình tương tự nhau:</w:t>
      </w:r>
    </w:p>
    <w:p w14:paraId="440B7B1D" w14:textId="77777777" w:rsidR="003F19BF" w:rsidRDefault="003F19BF" w:rsidP="00B21C47">
      <w:pPr>
        <w:pStyle w:val="Nidungvnbn"/>
      </w:pPr>
    </w:p>
    <w:p w14:paraId="2A6DA7FA" w14:textId="77777777" w:rsidR="003F19BF" w:rsidRDefault="003F19BF" w:rsidP="00B21C47">
      <w:pPr>
        <w:pStyle w:val="Nidungvnbn"/>
      </w:pPr>
    </w:p>
    <w:p w14:paraId="51E9D17B" w14:textId="77777777" w:rsidR="003F19BF" w:rsidRDefault="003F19BF" w:rsidP="00B21C47">
      <w:pPr>
        <w:pStyle w:val="Nidungvnbn"/>
      </w:pPr>
    </w:p>
    <w:p w14:paraId="782471F4" w14:textId="77777777" w:rsidR="003F19BF" w:rsidRDefault="003F19BF" w:rsidP="00B21C47">
      <w:pPr>
        <w:pStyle w:val="Nidungvnbn"/>
      </w:pPr>
    </w:p>
    <w:p w14:paraId="616D46AA" w14:textId="77777777" w:rsidR="003F19BF" w:rsidRDefault="003F19BF" w:rsidP="00B21C47">
      <w:pPr>
        <w:pStyle w:val="Nidungvnbn"/>
      </w:pPr>
    </w:p>
    <w:p w14:paraId="0FD2E5A0" w14:textId="77777777" w:rsidR="003F19BF" w:rsidRDefault="003F19BF" w:rsidP="00B21C47">
      <w:pPr>
        <w:pStyle w:val="Nidungvnbn"/>
      </w:pPr>
    </w:p>
    <w:p w14:paraId="4EB75EB2" w14:textId="5661642E" w:rsidR="003F19BF" w:rsidRDefault="003F19BF" w:rsidP="003F19BF">
      <w:pPr>
        <w:pStyle w:val="Nidungvnbn"/>
        <w:ind w:firstLine="0"/>
      </w:pPr>
    </w:p>
    <w:p w14:paraId="714D2342" w14:textId="77777777" w:rsidR="0088230F" w:rsidRDefault="0088230F" w:rsidP="003F19BF">
      <w:pPr>
        <w:pStyle w:val="Nidungvnbn"/>
        <w:ind w:firstLine="0"/>
      </w:pPr>
    </w:p>
    <w:p w14:paraId="7E8DB0BA" w14:textId="45E3F561" w:rsidR="00344977" w:rsidRDefault="003F19BF" w:rsidP="00B21C47">
      <w:pPr>
        <w:pStyle w:val="Nidungvnbn"/>
      </w:pPr>
      <w:r>
        <w:lastRenderedPageBreak/>
        <w:sym w:font="Wingdings" w:char="F0E0"/>
      </w:r>
      <w:r>
        <w:t xml:space="preserve"> </w:t>
      </w:r>
      <w:r w:rsidR="00344977">
        <w:t>Kết quả t</w:t>
      </w:r>
      <w:r>
        <w:t>h</w:t>
      </w:r>
      <w:r w:rsidR="00344977">
        <w:t>ực thi thành công (Trunking giữa 1 Router và 1 Switch):</w:t>
      </w:r>
    </w:p>
    <w:p w14:paraId="1CC1C356" w14:textId="77777777" w:rsidR="00344977" w:rsidRDefault="00344977" w:rsidP="003F19BF">
      <w:pPr>
        <w:pStyle w:val="Nidungvnbn"/>
      </w:pPr>
      <w:r>
        <w:rPr>
          <w:noProof/>
        </w:rPr>
        <w:drawing>
          <wp:inline distT="0" distB="0" distL="0" distR="0" wp14:anchorId="32D2CE09" wp14:editId="70D2D2BB">
            <wp:extent cx="5097780" cy="3507449"/>
            <wp:effectExtent l="0" t="0" r="762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111127" cy="3516632"/>
                    </a:xfrm>
                    <a:prstGeom prst="rect">
                      <a:avLst/>
                    </a:prstGeom>
                  </pic:spPr>
                </pic:pic>
              </a:graphicData>
            </a:graphic>
          </wp:inline>
        </w:drawing>
      </w:r>
    </w:p>
    <w:p w14:paraId="506F8625" w14:textId="77777777" w:rsidR="00344977" w:rsidRDefault="00344977" w:rsidP="003F19BF">
      <w:pPr>
        <w:pStyle w:val="Nidungvnbn"/>
      </w:pPr>
      <w:r w:rsidRPr="00C84B59">
        <w:rPr>
          <w:noProof/>
        </w:rPr>
        <w:drawing>
          <wp:inline distT="0" distB="0" distL="0" distR="0" wp14:anchorId="4739FF46" wp14:editId="3E13A964">
            <wp:extent cx="5234940" cy="3637440"/>
            <wp:effectExtent l="0" t="0" r="3810" b="127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258516" cy="3653822"/>
                    </a:xfrm>
                    <a:prstGeom prst="rect">
                      <a:avLst/>
                    </a:prstGeom>
                  </pic:spPr>
                </pic:pic>
              </a:graphicData>
            </a:graphic>
          </wp:inline>
        </w:drawing>
      </w:r>
    </w:p>
    <w:p w14:paraId="617A135B" w14:textId="77777777" w:rsidR="00344977" w:rsidRDefault="00344977" w:rsidP="003F19BF">
      <w:pPr>
        <w:pStyle w:val="Nidungvnbn"/>
      </w:pPr>
      <w:r w:rsidRPr="00C84B59">
        <w:rPr>
          <w:noProof/>
        </w:rPr>
        <w:lastRenderedPageBreak/>
        <w:drawing>
          <wp:inline distT="0" distB="0" distL="0" distR="0" wp14:anchorId="68817826" wp14:editId="7804E9E7">
            <wp:extent cx="5074920" cy="4030980"/>
            <wp:effectExtent l="0" t="0" r="0" b="762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088360" cy="4041655"/>
                    </a:xfrm>
                    <a:prstGeom prst="rect">
                      <a:avLst/>
                    </a:prstGeom>
                  </pic:spPr>
                </pic:pic>
              </a:graphicData>
            </a:graphic>
          </wp:inline>
        </w:drawing>
      </w:r>
    </w:p>
    <w:p w14:paraId="234562B3" w14:textId="77777777" w:rsidR="00344977" w:rsidRDefault="00344977" w:rsidP="003F19BF">
      <w:pPr>
        <w:pStyle w:val="Nidungvnbn"/>
      </w:pPr>
      <w:r w:rsidRPr="00C84B59">
        <w:rPr>
          <w:noProof/>
        </w:rPr>
        <w:drawing>
          <wp:inline distT="0" distB="0" distL="0" distR="0" wp14:anchorId="61974B00" wp14:editId="42B34C3E">
            <wp:extent cx="5082540" cy="3451860"/>
            <wp:effectExtent l="0" t="0" r="381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087696" cy="3455362"/>
                    </a:xfrm>
                    <a:prstGeom prst="rect">
                      <a:avLst/>
                    </a:prstGeom>
                  </pic:spPr>
                </pic:pic>
              </a:graphicData>
            </a:graphic>
          </wp:inline>
        </w:drawing>
      </w:r>
    </w:p>
    <w:p w14:paraId="37E8424C" w14:textId="77777777" w:rsidR="00344977" w:rsidRDefault="00344977" w:rsidP="003F19BF">
      <w:pPr>
        <w:pStyle w:val="Nidungvnbn"/>
      </w:pPr>
      <w:r w:rsidRPr="00C84B59">
        <w:rPr>
          <w:noProof/>
        </w:rPr>
        <w:lastRenderedPageBreak/>
        <w:drawing>
          <wp:inline distT="0" distB="0" distL="0" distR="0" wp14:anchorId="22CB8D04" wp14:editId="0936DB54">
            <wp:extent cx="5120640" cy="4131634"/>
            <wp:effectExtent l="0" t="0" r="3810" b="254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129896" cy="4139103"/>
                    </a:xfrm>
                    <a:prstGeom prst="rect">
                      <a:avLst/>
                    </a:prstGeom>
                  </pic:spPr>
                </pic:pic>
              </a:graphicData>
            </a:graphic>
          </wp:inline>
        </w:drawing>
      </w:r>
    </w:p>
    <w:p w14:paraId="64442C35" w14:textId="59FCA890" w:rsidR="00344977" w:rsidRDefault="003F19BF" w:rsidP="003F19BF">
      <w:pPr>
        <w:pStyle w:val="Nidungvnbn"/>
      </w:pPr>
      <w:r>
        <w:t xml:space="preserve">- </w:t>
      </w:r>
      <w:r w:rsidR="00344977">
        <w:t>Sau đó có thể kiểm tra lại trên Router và Switch thông qua PuTTy:</w:t>
      </w:r>
    </w:p>
    <w:p w14:paraId="2B9EC4FE" w14:textId="1CDFE0C8" w:rsidR="00344977" w:rsidRDefault="00344977" w:rsidP="003F19BF">
      <w:pPr>
        <w:pStyle w:val="Nidungvnbn"/>
      </w:pPr>
      <w:r w:rsidRPr="000A723B">
        <w:rPr>
          <w:noProof/>
        </w:rPr>
        <w:drawing>
          <wp:inline distT="0" distB="0" distL="0" distR="0" wp14:anchorId="35238287" wp14:editId="444BEC65">
            <wp:extent cx="5158740" cy="2941320"/>
            <wp:effectExtent l="0" t="0" r="381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158740" cy="2941320"/>
                    </a:xfrm>
                    <a:prstGeom prst="rect">
                      <a:avLst/>
                    </a:prstGeom>
                  </pic:spPr>
                </pic:pic>
              </a:graphicData>
            </a:graphic>
          </wp:inline>
        </w:drawing>
      </w:r>
    </w:p>
    <w:p w14:paraId="53BF1B91" w14:textId="551A8F63" w:rsidR="00F94AD9" w:rsidRDefault="00F94AD9" w:rsidP="003F19BF">
      <w:pPr>
        <w:pStyle w:val="Nidungvnbn"/>
      </w:pPr>
      <w:r w:rsidRPr="000A723B">
        <w:rPr>
          <w:noProof/>
        </w:rPr>
        <w:lastRenderedPageBreak/>
        <w:drawing>
          <wp:inline distT="0" distB="0" distL="0" distR="0" wp14:anchorId="77DC3277" wp14:editId="7BAB4D12">
            <wp:extent cx="5341620" cy="2300605"/>
            <wp:effectExtent l="0" t="0" r="0" b="444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341620" cy="2300605"/>
                    </a:xfrm>
                    <a:prstGeom prst="rect">
                      <a:avLst/>
                    </a:prstGeom>
                  </pic:spPr>
                </pic:pic>
              </a:graphicData>
            </a:graphic>
          </wp:inline>
        </w:drawing>
      </w:r>
    </w:p>
    <w:p w14:paraId="49E6B14C" w14:textId="15C87861" w:rsidR="00B957D3" w:rsidRPr="00B957D3" w:rsidRDefault="00B957D3" w:rsidP="00B957D3">
      <w:pPr>
        <w:pStyle w:val="Nidungvnbn"/>
        <w:rPr>
          <w:rFonts w:eastAsiaTheme="minorHAnsi"/>
        </w:rPr>
      </w:pPr>
      <w:r>
        <w:rPr>
          <w:rFonts w:eastAsiaTheme="minorHAnsi"/>
        </w:rPr>
        <w:t xml:space="preserve">- </w:t>
      </w:r>
      <w:r w:rsidRPr="00B957D3">
        <w:rPr>
          <w:rFonts w:eastAsiaTheme="minorHAnsi"/>
        </w:rPr>
        <w:t>Tiếp theo ta sẽ sử dụng file playbook để tạo vlan cho các thiết bị Switch</w:t>
      </w:r>
    </w:p>
    <w:p w14:paraId="322C952A" w14:textId="4C47827E" w:rsidR="00B957D3" w:rsidRPr="00B957D3" w:rsidRDefault="003F19BF" w:rsidP="00B957D3">
      <w:pPr>
        <w:pStyle w:val="Nidungvnbn"/>
        <w:rPr>
          <w:rFonts w:eastAsiaTheme="minorHAnsi"/>
        </w:rPr>
      </w:pPr>
      <w:r w:rsidRPr="003F19BF">
        <w:rPr>
          <w:rFonts w:eastAsiaTheme="minorHAnsi"/>
        </w:rPr>
        <w:sym w:font="Wingdings" w:char="F0E0"/>
      </w:r>
      <w:r>
        <w:rPr>
          <w:rFonts w:eastAsiaTheme="minorHAnsi"/>
        </w:rPr>
        <w:t xml:space="preserve"> </w:t>
      </w:r>
      <w:r w:rsidR="00B957D3" w:rsidRPr="00B957D3">
        <w:rPr>
          <w:rFonts w:eastAsiaTheme="minorHAnsi"/>
        </w:rPr>
        <w:t>Tương tự để cấu hình Vlan thì chỉ có thể cấu hình cho Switch nên ta tắt các Router đi:</w:t>
      </w:r>
    </w:p>
    <w:p w14:paraId="73633CF4" w14:textId="77777777" w:rsidR="00B957D3" w:rsidRPr="00B957D3" w:rsidRDefault="00B957D3" w:rsidP="00B957D3">
      <w:pPr>
        <w:spacing w:after="160" w:line="360" w:lineRule="auto"/>
        <w:ind w:left="720"/>
        <w:contextualSpacing/>
        <w:rPr>
          <w:rFonts w:eastAsiaTheme="minorHAnsi"/>
          <w:sz w:val="26"/>
          <w:szCs w:val="26"/>
        </w:rPr>
      </w:pPr>
      <w:r w:rsidRPr="00B957D3">
        <w:rPr>
          <w:rFonts w:asciiTheme="minorHAnsi" w:eastAsiaTheme="minorHAnsi" w:hAnsiTheme="minorHAnsi" w:cstheme="minorBidi"/>
          <w:noProof/>
          <w:sz w:val="22"/>
          <w:szCs w:val="22"/>
        </w:rPr>
        <w:drawing>
          <wp:inline distT="0" distB="0" distL="0" distR="0" wp14:anchorId="15E37911" wp14:editId="0618D1DF">
            <wp:extent cx="5257800" cy="2352675"/>
            <wp:effectExtent l="0" t="0" r="0" b="95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257800" cy="2352675"/>
                    </a:xfrm>
                    <a:prstGeom prst="rect">
                      <a:avLst/>
                    </a:prstGeom>
                  </pic:spPr>
                </pic:pic>
              </a:graphicData>
            </a:graphic>
          </wp:inline>
        </w:drawing>
      </w:r>
    </w:p>
    <w:p w14:paraId="41264E88" w14:textId="5B1E9C17" w:rsidR="00B957D3" w:rsidRPr="00B957D3" w:rsidRDefault="003F19BF" w:rsidP="00B957D3">
      <w:pPr>
        <w:pStyle w:val="Nidungvnbn"/>
        <w:rPr>
          <w:rFonts w:eastAsiaTheme="minorHAnsi"/>
        </w:rPr>
      </w:pPr>
      <w:r>
        <w:rPr>
          <w:rFonts w:eastAsiaTheme="minorHAnsi"/>
        </w:rPr>
        <w:t xml:space="preserve">- </w:t>
      </w:r>
      <w:r w:rsidR="00B957D3" w:rsidRPr="00B957D3">
        <w:rPr>
          <w:rFonts w:eastAsiaTheme="minorHAnsi"/>
        </w:rPr>
        <w:t>Tiếp theo ta thực hiện viết file playbook cấu hình vlan cho Switch và thực hiện push lên repository:</w:t>
      </w:r>
    </w:p>
    <w:p w14:paraId="759F94D7" w14:textId="77777777" w:rsidR="00B957D3" w:rsidRPr="00B957D3" w:rsidRDefault="00B957D3" w:rsidP="003F19BF">
      <w:pPr>
        <w:pStyle w:val="Nidungvnbn"/>
        <w:rPr>
          <w:rFonts w:eastAsiaTheme="minorHAnsi"/>
        </w:rPr>
      </w:pPr>
      <w:r w:rsidRPr="00B957D3">
        <w:rPr>
          <w:rFonts w:eastAsiaTheme="minorHAnsi"/>
          <w:noProof/>
        </w:rPr>
        <w:lastRenderedPageBreak/>
        <w:drawing>
          <wp:inline distT="0" distB="0" distL="0" distR="0" wp14:anchorId="19382502" wp14:editId="4FBB4E9D">
            <wp:extent cx="5394960" cy="428815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394960" cy="4288155"/>
                    </a:xfrm>
                    <a:prstGeom prst="rect">
                      <a:avLst/>
                    </a:prstGeom>
                  </pic:spPr>
                </pic:pic>
              </a:graphicData>
            </a:graphic>
          </wp:inline>
        </w:drawing>
      </w:r>
    </w:p>
    <w:p w14:paraId="061DE95B" w14:textId="7BE8EED7" w:rsidR="00B957D3" w:rsidRPr="00B957D3" w:rsidRDefault="003F19BF" w:rsidP="00B957D3">
      <w:pPr>
        <w:pStyle w:val="Nidungvnbn"/>
        <w:rPr>
          <w:rFonts w:eastAsiaTheme="minorHAnsi"/>
        </w:rPr>
      </w:pPr>
      <w:r>
        <w:rPr>
          <w:rFonts w:eastAsiaTheme="minorHAnsi"/>
        </w:rPr>
        <w:t xml:space="preserve">- </w:t>
      </w:r>
      <w:r w:rsidR="00B957D3" w:rsidRPr="00B957D3">
        <w:rPr>
          <w:rFonts w:eastAsiaTheme="minorHAnsi"/>
        </w:rPr>
        <w:t>Sau đó mở lại Templates và chọn vlan.yml sau đó nhấn Save để lưu lại và Launch để thực thi kết quả:</w:t>
      </w:r>
    </w:p>
    <w:p w14:paraId="448DF53E" w14:textId="77777777" w:rsidR="00B957D3" w:rsidRPr="00B957D3" w:rsidRDefault="00B957D3" w:rsidP="003F19BF">
      <w:pPr>
        <w:pStyle w:val="Nidungvnbn"/>
        <w:rPr>
          <w:rFonts w:eastAsiaTheme="minorHAnsi"/>
        </w:rPr>
      </w:pPr>
      <w:r w:rsidRPr="00B957D3">
        <w:rPr>
          <w:rFonts w:eastAsiaTheme="minorHAnsi"/>
          <w:noProof/>
        </w:rPr>
        <w:drawing>
          <wp:inline distT="0" distB="0" distL="0" distR="0" wp14:anchorId="3944BD47" wp14:editId="6DF20066">
            <wp:extent cx="5334000" cy="1554480"/>
            <wp:effectExtent l="0" t="0" r="0" b="762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334000" cy="1554480"/>
                    </a:xfrm>
                    <a:prstGeom prst="rect">
                      <a:avLst/>
                    </a:prstGeom>
                    <a:noFill/>
                    <a:ln>
                      <a:noFill/>
                    </a:ln>
                  </pic:spPr>
                </pic:pic>
              </a:graphicData>
            </a:graphic>
          </wp:inline>
        </w:drawing>
      </w:r>
    </w:p>
    <w:p w14:paraId="1506134F" w14:textId="77777777" w:rsidR="00B957D3" w:rsidRPr="00B957D3" w:rsidRDefault="00B957D3" w:rsidP="003F19BF">
      <w:pPr>
        <w:pStyle w:val="Nidungvnbn"/>
        <w:rPr>
          <w:rFonts w:eastAsiaTheme="minorHAnsi"/>
        </w:rPr>
      </w:pPr>
      <w:r w:rsidRPr="00B957D3">
        <w:rPr>
          <w:rFonts w:eastAsiaTheme="minorHAnsi"/>
          <w:noProof/>
        </w:rPr>
        <w:drawing>
          <wp:inline distT="0" distB="0" distL="0" distR="0" wp14:anchorId="277DD4E1" wp14:editId="215C9235">
            <wp:extent cx="3324225" cy="657225"/>
            <wp:effectExtent l="0" t="0" r="9525"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324225" cy="657225"/>
                    </a:xfrm>
                    <a:prstGeom prst="rect">
                      <a:avLst/>
                    </a:prstGeom>
                  </pic:spPr>
                </pic:pic>
              </a:graphicData>
            </a:graphic>
          </wp:inline>
        </w:drawing>
      </w:r>
    </w:p>
    <w:p w14:paraId="251F71A0" w14:textId="77777777" w:rsidR="00B957D3" w:rsidRPr="00B957D3" w:rsidRDefault="00B957D3" w:rsidP="003F19BF">
      <w:pPr>
        <w:pStyle w:val="Nidungvnbn"/>
        <w:rPr>
          <w:rFonts w:eastAsiaTheme="minorHAnsi"/>
        </w:rPr>
      </w:pPr>
      <w:r w:rsidRPr="00B957D3">
        <w:rPr>
          <w:rFonts w:eastAsiaTheme="minorHAnsi"/>
          <w:noProof/>
        </w:rPr>
        <w:lastRenderedPageBreak/>
        <w:drawing>
          <wp:inline distT="0" distB="0" distL="0" distR="0" wp14:anchorId="7761C641" wp14:editId="671D109F">
            <wp:extent cx="5311388" cy="4351020"/>
            <wp:effectExtent l="0" t="0" r="381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316525" cy="4355228"/>
                    </a:xfrm>
                    <a:prstGeom prst="rect">
                      <a:avLst/>
                    </a:prstGeom>
                  </pic:spPr>
                </pic:pic>
              </a:graphicData>
            </a:graphic>
          </wp:inline>
        </w:drawing>
      </w:r>
    </w:p>
    <w:p w14:paraId="4256DC3E" w14:textId="77777777" w:rsidR="00B957D3" w:rsidRPr="00B957D3" w:rsidRDefault="00B957D3" w:rsidP="00B957D3">
      <w:pPr>
        <w:spacing w:after="160" w:line="360" w:lineRule="auto"/>
        <w:ind w:left="720"/>
        <w:contextualSpacing/>
        <w:jc w:val="center"/>
        <w:rPr>
          <w:rFonts w:eastAsiaTheme="minorHAnsi"/>
          <w:sz w:val="26"/>
          <w:szCs w:val="26"/>
        </w:rPr>
      </w:pPr>
      <w:r w:rsidRPr="00B957D3">
        <w:rPr>
          <w:rFonts w:asciiTheme="minorHAnsi" w:eastAsiaTheme="minorHAnsi" w:hAnsiTheme="minorHAnsi" w:cstheme="minorBidi"/>
          <w:noProof/>
          <w:sz w:val="22"/>
          <w:szCs w:val="22"/>
        </w:rPr>
        <w:drawing>
          <wp:inline distT="0" distB="0" distL="0" distR="0" wp14:anchorId="7669AE5D" wp14:editId="6DE16385">
            <wp:extent cx="5246441" cy="3215640"/>
            <wp:effectExtent l="0" t="0" r="0" b="381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262245" cy="3225327"/>
                    </a:xfrm>
                    <a:prstGeom prst="rect">
                      <a:avLst/>
                    </a:prstGeom>
                  </pic:spPr>
                </pic:pic>
              </a:graphicData>
            </a:graphic>
          </wp:inline>
        </w:drawing>
      </w:r>
    </w:p>
    <w:p w14:paraId="194C1D8D" w14:textId="77777777" w:rsidR="00B957D3" w:rsidRPr="00B957D3" w:rsidRDefault="00B957D3" w:rsidP="003F19BF">
      <w:pPr>
        <w:pStyle w:val="Nidungvnbn"/>
        <w:rPr>
          <w:rFonts w:eastAsiaTheme="minorHAnsi"/>
        </w:rPr>
      </w:pPr>
      <w:r w:rsidRPr="00B957D3">
        <w:rPr>
          <w:rFonts w:eastAsiaTheme="minorHAnsi"/>
          <w:noProof/>
        </w:rPr>
        <w:lastRenderedPageBreak/>
        <w:drawing>
          <wp:inline distT="0" distB="0" distL="0" distR="0" wp14:anchorId="428C3C2D" wp14:editId="46FF4C71">
            <wp:extent cx="5265420" cy="3497580"/>
            <wp:effectExtent l="0" t="0" r="0" b="762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265420" cy="3497580"/>
                    </a:xfrm>
                    <a:prstGeom prst="rect">
                      <a:avLst/>
                    </a:prstGeom>
                  </pic:spPr>
                </pic:pic>
              </a:graphicData>
            </a:graphic>
          </wp:inline>
        </w:drawing>
      </w:r>
    </w:p>
    <w:p w14:paraId="18167AB3" w14:textId="77777777" w:rsidR="00B957D3" w:rsidRPr="00B957D3" w:rsidRDefault="00B957D3" w:rsidP="003F19BF">
      <w:pPr>
        <w:pStyle w:val="Nidungvnbn"/>
        <w:rPr>
          <w:rFonts w:eastAsiaTheme="minorHAnsi"/>
        </w:rPr>
      </w:pPr>
      <w:r w:rsidRPr="00B957D3">
        <w:rPr>
          <w:rFonts w:eastAsiaTheme="minorHAnsi"/>
          <w:noProof/>
        </w:rPr>
        <w:drawing>
          <wp:inline distT="0" distB="0" distL="0" distR="0" wp14:anchorId="66827319" wp14:editId="5E4D3857">
            <wp:extent cx="5241796" cy="385572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248528" cy="3860672"/>
                    </a:xfrm>
                    <a:prstGeom prst="rect">
                      <a:avLst/>
                    </a:prstGeom>
                  </pic:spPr>
                </pic:pic>
              </a:graphicData>
            </a:graphic>
          </wp:inline>
        </w:drawing>
      </w:r>
    </w:p>
    <w:p w14:paraId="316DDBA7" w14:textId="77777777" w:rsidR="00B957D3" w:rsidRPr="00B957D3" w:rsidRDefault="00B957D3" w:rsidP="003F19BF">
      <w:pPr>
        <w:pStyle w:val="Nidungvnbn"/>
        <w:rPr>
          <w:rFonts w:eastAsiaTheme="minorHAnsi"/>
        </w:rPr>
      </w:pPr>
      <w:r w:rsidRPr="00B957D3">
        <w:rPr>
          <w:rFonts w:eastAsiaTheme="minorHAnsi"/>
          <w:noProof/>
        </w:rPr>
        <w:lastRenderedPageBreak/>
        <w:drawing>
          <wp:inline distT="0" distB="0" distL="0" distR="0" wp14:anchorId="02E366D4" wp14:editId="72842447">
            <wp:extent cx="5288280" cy="2491105"/>
            <wp:effectExtent l="0" t="0" r="7620" b="444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288280" cy="2491105"/>
                    </a:xfrm>
                    <a:prstGeom prst="rect">
                      <a:avLst/>
                    </a:prstGeom>
                  </pic:spPr>
                </pic:pic>
              </a:graphicData>
            </a:graphic>
          </wp:inline>
        </w:drawing>
      </w:r>
    </w:p>
    <w:p w14:paraId="5E90591A" w14:textId="77777777" w:rsidR="00B957D3" w:rsidRPr="00B957D3" w:rsidRDefault="00B957D3" w:rsidP="003F19BF">
      <w:pPr>
        <w:pStyle w:val="Nidungvnbn"/>
        <w:rPr>
          <w:rFonts w:eastAsiaTheme="minorHAnsi"/>
        </w:rPr>
      </w:pPr>
      <w:r w:rsidRPr="00B957D3">
        <w:rPr>
          <w:rFonts w:eastAsiaTheme="minorHAnsi"/>
        </w:rPr>
        <w:sym w:font="Wingdings" w:char="F0E0"/>
      </w:r>
      <w:r w:rsidRPr="00B957D3">
        <w:rPr>
          <w:rFonts w:eastAsiaTheme="minorHAnsi"/>
        </w:rPr>
        <w:t xml:space="preserve"> Có thể nhấn Download Output để xem toàn bộ kết quả</w:t>
      </w:r>
    </w:p>
    <w:p w14:paraId="62B72691" w14:textId="53E009DC" w:rsidR="00B957D3" w:rsidRPr="00B957D3" w:rsidRDefault="003F19BF" w:rsidP="003F19BF">
      <w:pPr>
        <w:pStyle w:val="Nidungvnbn"/>
        <w:rPr>
          <w:rFonts w:eastAsiaTheme="minorHAnsi"/>
        </w:rPr>
      </w:pPr>
      <w:r>
        <w:rPr>
          <w:rFonts w:eastAsiaTheme="minorHAnsi"/>
        </w:rPr>
        <w:t xml:space="preserve">- </w:t>
      </w:r>
      <w:r w:rsidR="00B957D3" w:rsidRPr="00B957D3">
        <w:rPr>
          <w:rFonts w:eastAsiaTheme="minorHAnsi"/>
        </w:rPr>
        <w:t>Hoặc có thể xem kết quả bằng cách PuTTy đến các Switch:</w:t>
      </w:r>
    </w:p>
    <w:p w14:paraId="274F66A3" w14:textId="77777777" w:rsidR="00B957D3" w:rsidRPr="00B957D3" w:rsidRDefault="00B957D3" w:rsidP="003F19BF">
      <w:pPr>
        <w:pStyle w:val="Nidungvnbn"/>
        <w:rPr>
          <w:rFonts w:eastAsiaTheme="minorHAnsi"/>
        </w:rPr>
      </w:pPr>
      <w:r w:rsidRPr="00B957D3">
        <w:rPr>
          <w:rFonts w:eastAsiaTheme="minorHAnsi"/>
          <w:noProof/>
        </w:rPr>
        <w:drawing>
          <wp:inline distT="0" distB="0" distL="0" distR="0" wp14:anchorId="53B70F8B" wp14:editId="78CA3EDB">
            <wp:extent cx="5280660" cy="2581275"/>
            <wp:effectExtent l="0" t="0" r="0"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280660" cy="2581275"/>
                    </a:xfrm>
                    <a:prstGeom prst="rect">
                      <a:avLst/>
                    </a:prstGeom>
                  </pic:spPr>
                </pic:pic>
              </a:graphicData>
            </a:graphic>
          </wp:inline>
        </w:drawing>
      </w:r>
    </w:p>
    <w:p w14:paraId="2C214C83" w14:textId="77777777" w:rsidR="00B957D3" w:rsidRPr="00B957D3" w:rsidRDefault="00B957D3" w:rsidP="003F19BF">
      <w:pPr>
        <w:pStyle w:val="Nidungvnbn"/>
        <w:rPr>
          <w:rFonts w:eastAsiaTheme="minorHAnsi"/>
        </w:rPr>
      </w:pPr>
      <w:r w:rsidRPr="00B957D3">
        <w:rPr>
          <w:rFonts w:eastAsiaTheme="minorHAnsi"/>
          <w:noProof/>
        </w:rPr>
        <w:lastRenderedPageBreak/>
        <w:drawing>
          <wp:inline distT="0" distB="0" distL="0" distR="0" wp14:anchorId="09AC9E43" wp14:editId="25E444CB">
            <wp:extent cx="5311140" cy="2291080"/>
            <wp:effectExtent l="0" t="0" r="381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311140" cy="2291080"/>
                    </a:xfrm>
                    <a:prstGeom prst="rect">
                      <a:avLst/>
                    </a:prstGeom>
                  </pic:spPr>
                </pic:pic>
              </a:graphicData>
            </a:graphic>
          </wp:inline>
        </w:drawing>
      </w:r>
    </w:p>
    <w:p w14:paraId="14811A81" w14:textId="77777777" w:rsidR="00B957D3" w:rsidRPr="00B957D3" w:rsidRDefault="00B957D3" w:rsidP="003F19BF">
      <w:pPr>
        <w:pStyle w:val="Nidungvnbn"/>
        <w:rPr>
          <w:rFonts w:eastAsiaTheme="minorHAnsi"/>
        </w:rPr>
      </w:pPr>
      <w:r w:rsidRPr="00B957D3">
        <w:rPr>
          <w:rFonts w:eastAsiaTheme="minorHAnsi"/>
          <w:noProof/>
        </w:rPr>
        <w:drawing>
          <wp:inline distT="0" distB="0" distL="0" distR="0" wp14:anchorId="3BB6B11A" wp14:editId="3494D6F2">
            <wp:extent cx="5334000" cy="2317750"/>
            <wp:effectExtent l="0" t="0" r="0" b="635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334000" cy="2317750"/>
                    </a:xfrm>
                    <a:prstGeom prst="rect">
                      <a:avLst/>
                    </a:prstGeom>
                  </pic:spPr>
                </pic:pic>
              </a:graphicData>
            </a:graphic>
          </wp:inline>
        </w:drawing>
      </w:r>
    </w:p>
    <w:p w14:paraId="37E28355" w14:textId="77777777" w:rsidR="00B957D3" w:rsidRPr="00B957D3" w:rsidRDefault="00B957D3" w:rsidP="003F19BF">
      <w:pPr>
        <w:pStyle w:val="Nidungvnbn"/>
        <w:rPr>
          <w:rFonts w:eastAsiaTheme="minorHAnsi"/>
        </w:rPr>
      </w:pPr>
      <w:r w:rsidRPr="00B957D3">
        <w:rPr>
          <w:rFonts w:eastAsiaTheme="minorHAnsi"/>
          <w:noProof/>
        </w:rPr>
        <w:drawing>
          <wp:inline distT="0" distB="0" distL="0" distR="0" wp14:anchorId="3CCDB367" wp14:editId="4E2F822E">
            <wp:extent cx="5334000" cy="2201545"/>
            <wp:effectExtent l="0" t="0" r="0" b="825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334000" cy="2201545"/>
                    </a:xfrm>
                    <a:prstGeom prst="rect">
                      <a:avLst/>
                    </a:prstGeom>
                  </pic:spPr>
                </pic:pic>
              </a:graphicData>
            </a:graphic>
          </wp:inline>
        </w:drawing>
      </w:r>
    </w:p>
    <w:p w14:paraId="07D51DC3" w14:textId="77777777" w:rsidR="00B957D3" w:rsidRPr="00B957D3" w:rsidRDefault="00B957D3" w:rsidP="00B957D3">
      <w:pPr>
        <w:spacing w:after="160" w:line="360" w:lineRule="auto"/>
        <w:ind w:left="720"/>
        <w:contextualSpacing/>
        <w:rPr>
          <w:rFonts w:eastAsiaTheme="minorHAnsi"/>
          <w:sz w:val="26"/>
          <w:szCs w:val="26"/>
        </w:rPr>
      </w:pPr>
    </w:p>
    <w:p w14:paraId="76FBA4D3" w14:textId="77777777" w:rsidR="00B957D3" w:rsidRPr="00F94AD9" w:rsidRDefault="00B957D3" w:rsidP="00F94AD9">
      <w:pPr>
        <w:rPr>
          <w:sz w:val="26"/>
          <w:szCs w:val="26"/>
        </w:rPr>
      </w:pPr>
    </w:p>
    <w:p w14:paraId="45776EF1" w14:textId="54E71BB5" w:rsidR="00CD6C80" w:rsidRDefault="00CD6C80" w:rsidP="00F94AD9">
      <w:pPr>
        <w:pStyle w:val="Tiumccp2"/>
        <w:numPr>
          <w:ilvl w:val="0"/>
          <w:numId w:val="7"/>
        </w:numPr>
        <w:ind w:left="630" w:hanging="630"/>
      </w:pPr>
      <w:bookmarkStart w:id="27" w:name="_Toc102728372"/>
      <w:r>
        <w:lastRenderedPageBreak/>
        <w:t>Thực hiện cấu hình Trunking đồng loạt trên các thiết bị qua Ansible cài đặt trên Linux</w:t>
      </w:r>
      <w:bookmarkEnd w:id="27"/>
    </w:p>
    <w:p w14:paraId="411EBFFA" w14:textId="54D2CFAD" w:rsidR="003F19BF" w:rsidRDefault="003F19BF" w:rsidP="003F19BF">
      <w:pPr>
        <w:pStyle w:val="Nidungvnbn"/>
      </w:pPr>
      <w:r>
        <w:t>- Đầu tiên chúng ta sẽ thực hiện cài Ansible cho Linux ( Ở đây mình sử dụng Centos nên sẽ đưa ra các lệnh cài Ansible trên đây):</w:t>
      </w:r>
    </w:p>
    <w:p w14:paraId="3675F8CA" w14:textId="11671A6E" w:rsidR="003F19BF" w:rsidRDefault="000A6B9F" w:rsidP="003F19BF">
      <w:pPr>
        <w:pStyle w:val="Nidungvnbn"/>
        <w:rPr>
          <w:rFonts w:ascii="Lucida Console" w:hAnsi="Lucida Console"/>
          <w:color w:val="000000"/>
          <w:sz w:val="21"/>
          <w:szCs w:val="21"/>
          <w:shd w:val="clear" w:color="auto" w:fill="F1F1F1"/>
        </w:rPr>
      </w:pPr>
      <w:r>
        <w:rPr>
          <w:rStyle w:val="co4"/>
          <w:rFonts w:ascii="Lucida Console" w:hAnsi="Lucida Console"/>
          <w:color w:val="406040"/>
          <w:sz w:val="21"/>
          <w:szCs w:val="21"/>
          <w:bdr w:val="none" w:sz="0" w:space="0" w:color="auto" w:frame="1"/>
        </w:rPr>
        <w:t>$ </w:t>
      </w:r>
      <w:r>
        <w:rPr>
          <w:rStyle w:val="kw2"/>
          <w:rFonts w:ascii="Lucida Console" w:hAnsi="Lucida Console"/>
          <w:color w:val="2060A0"/>
          <w:sz w:val="21"/>
          <w:szCs w:val="21"/>
          <w:bdr w:val="none" w:sz="0" w:space="0" w:color="auto" w:frame="1"/>
        </w:rPr>
        <w:t>sudo</w:t>
      </w:r>
      <w:r>
        <w:rPr>
          <w:rFonts w:ascii="Lucida Console" w:hAnsi="Lucida Console"/>
          <w:color w:val="000000"/>
          <w:sz w:val="21"/>
          <w:szCs w:val="21"/>
          <w:shd w:val="clear" w:color="auto" w:fill="F1F1F1"/>
        </w:rPr>
        <w:t> dnf makecache</w:t>
      </w:r>
    </w:p>
    <w:p w14:paraId="3B6DA4CF" w14:textId="5FE92DA4" w:rsidR="000A6B9F" w:rsidRDefault="000A6B9F" w:rsidP="003F19BF">
      <w:pPr>
        <w:pStyle w:val="Nidungvnbn"/>
        <w:rPr>
          <w:rFonts w:ascii="Lucida Console" w:hAnsi="Lucida Console"/>
          <w:color w:val="000000"/>
          <w:sz w:val="21"/>
          <w:szCs w:val="21"/>
          <w:shd w:val="clear" w:color="auto" w:fill="F1F1F1"/>
        </w:rPr>
      </w:pPr>
      <w:r>
        <w:rPr>
          <w:rStyle w:val="co4"/>
          <w:rFonts w:ascii="Lucida Console" w:hAnsi="Lucida Console"/>
          <w:color w:val="406040"/>
          <w:sz w:val="21"/>
          <w:szCs w:val="21"/>
          <w:bdr w:val="none" w:sz="0" w:space="0" w:color="auto" w:frame="1"/>
        </w:rPr>
        <w:t>$ </w:t>
      </w:r>
      <w:r>
        <w:rPr>
          <w:rStyle w:val="kw2"/>
          <w:rFonts w:ascii="Lucida Console" w:hAnsi="Lucida Console"/>
          <w:color w:val="2060A0"/>
          <w:sz w:val="21"/>
          <w:szCs w:val="21"/>
          <w:bdr w:val="none" w:sz="0" w:space="0" w:color="auto" w:frame="1"/>
        </w:rPr>
        <w:t>sudo</w:t>
      </w:r>
      <w:r>
        <w:rPr>
          <w:rFonts w:ascii="Lucida Console" w:hAnsi="Lucida Console"/>
          <w:color w:val="000000"/>
          <w:sz w:val="21"/>
          <w:szCs w:val="21"/>
          <w:shd w:val="clear" w:color="auto" w:fill="F1F1F1"/>
        </w:rPr>
        <w:t> dnf </w:t>
      </w:r>
      <w:r>
        <w:rPr>
          <w:rStyle w:val="kw2"/>
          <w:rFonts w:ascii="Lucida Console" w:hAnsi="Lucida Console"/>
          <w:color w:val="2060A0"/>
          <w:sz w:val="21"/>
          <w:szCs w:val="21"/>
          <w:bdr w:val="none" w:sz="0" w:space="0" w:color="auto" w:frame="1"/>
        </w:rPr>
        <w:t>install</w:t>
      </w:r>
      <w:r>
        <w:rPr>
          <w:rFonts w:ascii="Lucida Console" w:hAnsi="Lucida Console"/>
          <w:color w:val="000000"/>
          <w:sz w:val="21"/>
          <w:szCs w:val="21"/>
          <w:shd w:val="clear" w:color="auto" w:fill="F1F1F1"/>
        </w:rPr>
        <w:t> epel-release</w:t>
      </w:r>
    </w:p>
    <w:p w14:paraId="5B4AC66D" w14:textId="4032FC4F" w:rsidR="000A6B9F" w:rsidRDefault="000A6B9F" w:rsidP="003F19BF">
      <w:pPr>
        <w:pStyle w:val="Nidungvnbn"/>
        <w:rPr>
          <w:rFonts w:ascii="Lucida Console" w:hAnsi="Lucida Console"/>
          <w:color w:val="000000"/>
          <w:sz w:val="21"/>
          <w:szCs w:val="21"/>
          <w:shd w:val="clear" w:color="auto" w:fill="F1F1F1"/>
        </w:rPr>
      </w:pPr>
      <w:r>
        <w:rPr>
          <w:rStyle w:val="co4"/>
          <w:rFonts w:ascii="Lucida Console" w:hAnsi="Lucida Console"/>
          <w:color w:val="406040"/>
          <w:sz w:val="21"/>
          <w:szCs w:val="21"/>
          <w:bdr w:val="none" w:sz="0" w:space="0" w:color="auto" w:frame="1"/>
        </w:rPr>
        <w:t>$ </w:t>
      </w:r>
      <w:r>
        <w:rPr>
          <w:rStyle w:val="kw2"/>
          <w:rFonts w:ascii="Lucida Console" w:hAnsi="Lucida Console"/>
          <w:color w:val="2060A0"/>
          <w:sz w:val="21"/>
          <w:szCs w:val="21"/>
          <w:bdr w:val="none" w:sz="0" w:space="0" w:color="auto" w:frame="1"/>
        </w:rPr>
        <w:t>sudo</w:t>
      </w:r>
      <w:r>
        <w:rPr>
          <w:rFonts w:ascii="Lucida Console" w:hAnsi="Lucida Console"/>
          <w:color w:val="000000"/>
          <w:sz w:val="21"/>
          <w:szCs w:val="21"/>
          <w:shd w:val="clear" w:color="auto" w:fill="F1F1F1"/>
        </w:rPr>
        <w:t> dnf makecache</w:t>
      </w:r>
    </w:p>
    <w:p w14:paraId="7F063C4F" w14:textId="49E6EDC5" w:rsidR="000A6B9F" w:rsidRDefault="000A6B9F" w:rsidP="003F19BF">
      <w:pPr>
        <w:pStyle w:val="Nidungvnbn"/>
        <w:rPr>
          <w:rFonts w:ascii="Lucida Console" w:hAnsi="Lucida Console"/>
          <w:color w:val="000000"/>
          <w:sz w:val="21"/>
          <w:szCs w:val="21"/>
          <w:shd w:val="clear" w:color="auto" w:fill="F1F1F1"/>
        </w:rPr>
      </w:pPr>
      <w:r>
        <w:rPr>
          <w:rStyle w:val="co4"/>
          <w:rFonts w:ascii="Lucida Console" w:hAnsi="Lucida Console"/>
          <w:color w:val="406040"/>
          <w:sz w:val="21"/>
          <w:szCs w:val="21"/>
          <w:bdr w:val="none" w:sz="0" w:space="0" w:color="auto" w:frame="1"/>
        </w:rPr>
        <w:t>$ </w:t>
      </w:r>
      <w:r>
        <w:rPr>
          <w:rStyle w:val="kw2"/>
          <w:rFonts w:ascii="Lucida Console" w:hAnsi="Lucida Console"/>
          <w:color w:val="2060A0"/>
          <w:sz w:val="21"/>
          <w:szCs w:val="21"/>
          <w:bdr w:val="none" w:sz="0" w:space="0" w:color="auto" w:frame="1"/>
        </w:rPr>
        <w:t>sudo</w:t>
      </w:r>
      <w:r>
        <w:rPr>
          <w:rFonts w:ascii="Lucida Console" w:hAnsi="Lucida Console"/>
          <w:color w:val="000000"/>
          <w:sz w:val="21"/>
          <w:szCs w:val="21"/>
          <w:shd w:val="clear" w:color="auto" w:fill="F1F1F1"/>
        </w:rPr>
        <w:t> dnf </w:t>
      </w:r>
      <w:r>
        <w:rPr>
          <w:rStyle w:val="kw2"/>
          <w:rFonts w:ascii="Lucida Console" w:hAnsi="Lucida Console"/>
          <w:color w:val="2060A0"/>
          <w:sz w:val="21"/>
          <w:szCs w:val="21"/>
          <w:bdr w:val="none" w:sz="0" w:space="0" w:color="auto" w:frame="1"/>
        </w:rPr>
        <w:t>install</w:t>
      </w:r>
      <w:r>
        <w:rPr>
          <w:rFonts w:ascii="Lucida Console" w:hAnsi="Lucida Console"/>
          <w:color w:val="000000"/>
          <w:sz w:val="21"/>
          <w:szCs w:val="21"/>
          <w:shd w:val="clear" w:color="auto" w:fill="F1F1F1"/>
        </w:rPr>
        <w:t> ansible</w:t>
      </w:r>
    </w:p>
    <w:p w14:paraId="3B3C74CF" w14:textId="70B342FC" w:rsidR="000A6B9F" w:rsidRDefault="000A6B9F" w:rsidP="003F19BF">
      <w:pPr>
        <w:pStyle w:val="Nidungvnbn"/>
        <w:rPr>
          <w:rFonts w:ascii="Lucida Console" w:hAnsi="Lucida Console"/>
          <w:color w:val="000000"/>
          <w:sz w:val="21"/>
          <w:szCs w:val="21"/>
          <w:shd w:val="clear" w:color="auto" w:fill="F1F1F1"/>
        </w:rPr>
      </w:pPr>
      <w:r>
        <w:rPr>
          <w:rStyle w:val="co4"/>
          <w:rFonts w:ascii="Lucida Console" w:hAnsi="Lucida Console"/>
          <w:color w:val="406040"/>
          <w:sz w:val="21"/>
          <w:szCs w:val="21"/>
          <w:bdr w:val="none" w:sz="0" w:space="0" w:color="auto" w:frame="1"/>
        </w:rPr>
        <w:t>$ </w:t>
      </w:r>
      <w:r>
        <w:rPr>
          <w:rFonts w:ascii="Lucida Console" w:hAnsi="Lucida Console"/>
          <w:color w:val="000000"/>
          <w:sz w:val="21"/>
          <w:szCs w:val="21"/>
          <w:shd w:val="clear" w:color="auto" w:fill="F1F1F1"/>
        </w:rPr>
        <w:t>ansible </w:t>
      </w:r>
      <w:r>
        <w:rPr>
          <w:rStyle w:val="re5"/>
          <w:rFonts w:ascii="Lucida Console" w:hAnsi="Lucida Console"/>
          <w:color w:val="000000"/>
          <w:sz w:val="21"/>
          <w:szCs w:val="21"/>
          <w:bdr w:val="none" w:sz="0" w:space="0" w:color="auto" w:frame="1"/>
        </w:rPr>
        <w:t>--version</w:t>
      </w:r>
    </w:p>
    <w:p w14:paraId="5BE09C4D" w14:textId="2915F1B8" w:rsidR="000A6B9F" w:rsidRPr="000A6B9F" w:rsidRDefault="000A6B9F" w:rsidP="000A6B9F">
      <w:pPr>
        <w:pStyle w:val="Nidungvnbn"/>
      </w:pPr>
      <w:r>
        <w:t xml:space="preserve">( Lưu ý: Trong quá trình cài đặt nếu có yêu cầu </w:t>
      </w:r>
      <w:r>
        <w:sym w:font="Wingdings" w:char="F0E0"/>
      </w:r>
      <w:r>
        <w:t xml:space="preserve"> chọn Y để thực hiện tiếp tục cài đặt.)</w:t>
      </w:r>
    </w:p>
    <w:p w14:paraId="699DD1B0" w14:textId="77777777" w:rsidR="000A6B9F" w:rsidRPr="000A6B9F" w:rsidRDefault="000A6B9F" w:rsidP="000A6B9F">
      <w:pPr>
        <w:pStyle w:val="Nidungvnbn"/>
      </w:pPr>
    </w:p>
    <w:p w14:paraId="75451C49" w14:textId="6D472F69" w:rsidR="00F94AD9" w:rsidRPr="00F94AD9" w:rsidRDefault="00F94AD9" w:rsidP="00F94AD9">
      <w:pPr>
        <w:pStyle w:val="Nidungvnbn"/>
        <w:rPr>
          <w:rFonts w:eastAsiaTheme="minorHAnsi"/>
        </w:rPr>
      </w:pPr>
      <w:r>
        <w:rPr>
          <w:rFonts w:eastAsiaTheme="minorHAnsi"/>
        </w:rPr>
        <w:t xml:space="preserve">- </w:t>
      </w:r>
      <w:r w:rsidRPr="00F94AD9">
        <w:rPr>
          <w:rFonts w:eastAsiaTheme="minorHAnsi"/>
        </w:rPr>
        <w:t>Tiếp theo ta sẽ dùng linux để trunking cho các thiết bị còn lại:</w:t>
      </w:r>
    </w:p>
    <w:p w14:paraId="775B0770" w14:textId="77777777" w:rsidR="00F94AD9" w:rsidRPr="00F94AD9" w:rsidRDefault="00F94AD9" w:rsidP="0088230F">
      <w:pPr>
        <w:pStyle w:val="Nidungvnbn"/>
        <w:rPr>
          <w:rFonts w:eastAsiaTheme="minorHAnsi"/>
        </w:rPr>
      </w:pPr>
      <w:r w:rsidRPr="00F94AD9">
        <w:rPr>
          <w:rFonts w:eastAsiaTheme="minorHAnsi"/>
          <w:noProof/>
        </w:rPr>
        <w:drawing>
          <wp:inline distT="0" distB="0" distL="0" distR="0" wp14:anchorId="55BE63C6" wp14:editId="299B6FC8">
            <wp:extent cx="5158481" cy="4244340"/>
            <wp:effectExtent l="0" t="0" r="4445" b="381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201395" cy="4279649"/>
                    </a:xfrm>
                    <a:prstGeom prst="rect">
                      <a:avLst/>
                    </a:prstGeom>
                  </pic:spPr>
                </pic:pic>
              </a:graphicData>
            </a:graphic>
          </wp:inline>
        </w:drawing>
      </w:r>
    </w:p>
    <w:p w14:paraId="7A395BAE" w14:textId="77777777" w:rsidR="00F94AD9" w:rsidRPr="00F94AD9" w:rsidRDefault="00F94AD9" w:rsidP="0088230F">
      <w:pPr>
        <w:pStyle w:val="Nidungvnbn"/>
        <w:rPr>
          <w:rFonts w:eastAsiaTheme="minorHAnsi"/>
        </w:rPr>
      </w:pPr>
      <w:r w:rsidRPr="00F94AD9">
        <w:rPr>
          <w:rFonts w:eastAsiaTheme="minorHAnsi"/>
        </w:rPr>
        <w:lastRenderedPageBreak/>
        <w:t>- Đầu tiên khai báo các hosts cần thực thi trong file hosts</w:t>
      </w:r>
    </w:p>
    <w:p w14:paraId="057F1621" w14:textId="77777777" w:rsidR="00F94AD9" w:rsidRPr="00F94AD9" w:rsidRDefault="00F94AD9" w:rsidP="0088230F">
      <w:pPr>
        <w:pStyle w:val="Nidungvnbn"/>
        <w:rPr>
          <w:rFonts w:eastAsiaTheme="minorHAnsi"/>
        </w:rPr>
      </w:pPr>
      <w:r w:rsidRPr="00F94AD9">
        <w:rPr>
          <w:rFonts w:eastAsiaTheme="minorHAnsi"/>
          <w:noProof/>
        </w:rPr>
        <w:drawing>
          <wp:inline distT="0" distB="0" distL="0" distR="0" wp14:anchorId="08E777FE" wp14:editId="6C932E75">
            <wp:extent cx="5029200" cy="95250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029200" cy="952500"/>
                    </a:xfrm>
                    <a:prstGeom prst="rect">
                      <a:avLst/>
                    </a:prstGeom>
                  </pic:spPr>
                </pic:pic>
              </a:graphicData>
            </a:graphic>
          </wp:inline>
        </w:drawing>
      </w:r>
    </w:p>
    <w:p w14:paraId="7780A376" w14:textId="77777777" w:rsidR="00F94AD9" w:rsidRPr="00F94AD9" w:rsidRDefault="00F94AD9" w:rsidP="00F94AD9">
      <w:pPr>
        <w:pStyle w:val="Nidungvnbn"/>
        <w:rPr>
          <w:rFonts w:eastAsiaTheme="minorHAnsi"/>
        </w:rPr>
      </w:pPr>
      <w:r w:rsidRPr="00F94AD9">
        <w:rPr>
          <w:rFonts w:eastAsiaTheme="minorHAnsi"/>
        </w:rPr>
        <w:t>- Khai báo thông tin các host để thực hiện Trunking:</w:t>
      </w:r>
    </w:p>
    <w:p w14:paraId="1D0BDDE8" w14:textId="77777777" w:rsidR="00F94AD9" w:rsidRPr="00F94AD9" w:rsidRDefault="00F94AD9" w:rsidP="0088230F">
      <w:pPr>
        <w:pStyle w:val="Nidungvnbn"/>
        <w:rPr>
          <w:rFonts w:eastAsiaTheme="minorHAnsi"/>
        </w:rPr>
      </w:pPr>
      <w:r w:rsidRPr="00F94AD9">
        <w:rPr>
          <w:rFonts w:eastAsiaTheme="minorHAnsi"/>
          <w:noProof/>
        </w:rPr>
        <w:drawing>
          <wp:inline distT="0" distB="0" distL="0" distR="0" wp14:anchorId="2D15D517" wp14:editId="485B8D58">
            <wp:extent cx="5044440" cy="2232660"/>
            <wp:effectExtent l="0" t="0" r="381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044440" cy="2232660"/>
                    </a:xfrm>
                    <a:prstGeom prst="rect">
                      <a:avLst/>
                    </a:prstGeom>
                  </pic:spPr>
                </pic:pic>
              </a:graphicData>
            </a:graphic>
          </wp:inline>
        </w:drawing>
      </w:r>
    </w:p>
    <w:p w14:paraId="6B4CC074" w14:textId="77777777" w:rsidR="00F94AD9" w:rsidRPr="00F94AD9" w:rsidRDefault="00F94AD9" w:rsidP="0088230F">
      <w:pPr>
        <w:pStyle w:val="Nidungvnbn"/>
        <w:rPr>
          <w:rFonts w:eastAsiaTheme="minorHAnsi"/>
        </w:rPr>
      </w:pPr>
      <w:r w:rsidRPr="00F94AD9">
        <w:rPr>
          <w:rFonts w:eastAsiaTheme="minorHAnsi"/>
        </w:rPr>
        <w:t>- Tiếp theo thực hiện viết playbook với tên trunking.yml để thực thi các host:</w:t>
      </w:r>
    </w:p>
    <w:p w14:paraId="7A8024AA" w14:textId="77777777" w:rsidR="00F94AD9" w:rsidRPr="00F94AD9" w:rsidRDefault="00F94AD9" w:rsidP="0088230F">
      <w:pPr>
        <w:pStyle w:val="Nidungvnbn"/>
        <w:rPr>
          <w:rFonts w:eastAsiaTheme="minorHAnsi"/>
        </w:rPr>
      </w:pPr>
      <w:r w:rsidRPr="00F94AD9">
        <w:rPr>
          <w:rFonts w:eastAsiaTheme="minorHAnsi"/>
          <w:noProof/>
        </w:rPr>
        <w:drawing>
          <wp:inline distT="0" distB="0" distL="0" distR="0" wp14:anchorId="48A4E03E" wp14:editId="0BFCCE8B">
            <wp:extent cx="5044440" cy="304800"/>
            <wp:effectExtent l="0" t="0" r="381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044440" cy="304800"/>
                    </a:xfrm>
                    <a:prstGeom prst="rect">
                      <a:avLst/>
                    </a:prstGeom>
                  </pic:spPr>
                </pic:pic>
              </a:graphicData>
            </a:graphic>
          </wp:inline>
        </w:drawing>
      </w:r>
    </w:p>
    <w:p w14:paraId="210B77C9" w14:textId="77777777" w:rsidR="00F94AD9" w:rsidRPr="00F94AD9" w:rsidRDefault="00F94AD9" w:rsidP="0088230F">
      <w:pPr>
        <w:pStyle w:val="Nidungvnbn"/>
        <w:rPr>
          <w:rFonts w:eastAsiaTheme="minorHAnsi"/>
        </w:rPr>
      </w:pPr>
      <w:r w:rsidRPr="00F94AD9">
        <w:rPr>
          <w:rFonts w:eastAsiaTheme="minorHAnsi"/>
          <w:noProof/>
        </w:rPr>
        <w:lastRenderedPageBreak/>
        <w:drawing>
          <wp:inline distT="0" distB="0" distL="0" distR="0" wp14:anchorId="20CCF8E1" wp14:editId="2B97D5D1">
            <wp:extent cx="5181600" cy="3421380"/>
            <wp:effectExtent l="0" t="0" r="0" b="762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189035" cy="3426289"/>
                    </a:xfrm>
                    <a:prstGeom prst="rect">
                      <a:avLst/>
                    </a:prstGeom>
                  </pic:spPr>
                </pic:pic>
              </a:graphicData>
            </a:graphic>
          </wp:inline>
        </w:drawing>
      </w:r>
    </w:p>
    <w:p w14:paraId="4FFF0E65" w14:textId="77777777" w:rsidR="00F94AD9" w:rsidRPr="00F94AD9" w:rsidRDefault="00F94AD9" w:rsidP="00F94AD9">
      <w:pPr>
        <w:spacing w:after="160" w:line="360" w:lineRule="auto"/>
        <w:ind w:left="720"/>
        <w:contextualSpacing/>
        <w:rPr>
          <w:rFonts w:eastAsiaTheme="minorHAnsi"/>
          <w:sz w:val="26"/>
          <w:szCs w:val="26"/>
        </w:rPr>
      </w:pPr>
      <w:r w:rsidRPr="00F94AD9">
        <w:rPr>
          <w:rFonts w:asciiTheme="minorHAnsi" w:eastAsiaTheme="minorHAnsi" w:hAnsiTheme="minorHAnsi" w:cstheme="minorBidi"/>
          <w:noProof/>
          <w:sz w:val="22"/>
          <w:szCs w:val="22"/>
        </w:rPr>
        <w:drawing>
          <wp:inline distT="0" distB="0" distL="0" distR="0" wp14:anchorId="7C4A9618" wp14:editId="14A09C5B">
            <wp:extent cx="5173980" cy="4069080"/>
            <wp:effectExtent l="0" t="0" r="7620" b="762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175638" cy="4070384"/>
                    </a:xfrm>
                    <a:prstGeom prst="rect">
                      <a:avLst/>
                    </a:prstGeom>
                  </pic:spPr>
                </pic:pic>
              </a:graphicData>
            </a:graphic>
          </wp:inline>
        </w:drawing>
      </w:r>
    </w:p>
    <w:p w14:paraId="06D81143" w14:textId="15C69C13" w:rsidR="00F94AD9" w:rsidRPr="00F94AD9" w:rsidRDefault="006C5B84" w:rsidP="0088230F">
      <w:pPr>
        <w:pStyle w:val="Nidungvnbn"/>
        <w:rPr>
          <w:rFonts w:eastAsiaTheme="minorHAnsi"/>
        </w:rPr>
      </w:pPr>
      <w:r>
        <w:rPr>
          <w:rFonts w:eastAsiaTheme="minorHAnsi"/>
        </w:rPr>
        <w:lastRenderedPageBreak/>
        <w:t xml:space="preserve">- </w:t>
      </w:r>
      <w:r w:rsidR="00F94AD9" w:rsidRPr="00F94AD9">
        <w:rPr>
          <w:rFonts w:eastAsiaTheme="minorHAnsi"/>
        </w:rPr>
        <w:t>Sau đó thực thi playbook bằng lệnh:</w:t>
      </w:r>
    </w:p>
    <w:p w14:paraId="2A1ADF47" w14:textId="77777777" w:rsidR="00F94AD9" w:rsidRPr="00F94AD9" w:rsidRDefault="00F94AD9" w:rsidP="0088230F">
      <w:pPr>
        <w:pStyle w:val="Nidungvnbn"/>
        <w:rPr>
          <w:rFonts w:eastAsiaTheme="minorHAnsi"/>
        </w:rPr>
      </w:pPr>
      <w:r w:rsidRPr="00F94AD9">
        <w:rPr>
          <w:rFonts w:eastAsiaTheme="minorHAnsi"/>
          <w:noProof/>
        </w:rPr>
        <w:drawing>
          <wp:inline distT="0" distB="0" distL="0" distR="0" wp14:anchorId="79799D71" wp14:editId="4999F27C">
            <wp:extent cx="5151120" cy="36195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151120" cy="361950"/>
                    </a:xfrm>
                    <a:prstGeom prst="rect">
                      <a:avLst/>
                    </a:prstGeom>
                  </pic:spPr>
                </pic:pic>
              </a:graphicData>
            </a:graphic>
          </wp:inline>
        </w:drawing>
      </w:r>
    </w:p>
    <w:p w14:paraId="63F47983" w14:textId="5C6C357F" w:rsidR="00F94AD9" w:rsidRPr="00F94AD9" w:rsidRDefault="006C5B84" w:rsidP="0088230F">
      <w:pPr>
        <w:pStyle w:val="Nidungvnbn"/>
        <w:rPr>
          <w:rFonts w:eastAsiaTheme="minorHAnsi"/>
        </w:rPr>
      </w:pPr>
      <w:r>
        <w:rPr>
          <w:rFonts w:eastAsiaTheme="minorHAnsi"/>
        </w:rPr>
        <w:t xml:space="preserve">- </w:t>
      </w:r>
      <w:r w:rsidR="00F94AD9" w:rsidRPr="00F94AD9">
        <w:rPr>
          <w:rFonts w:eastAsiaTheme="minorHAnsi"/>
        </w:rPr>
        <w:t>Kết quả thực thi thành công:</w:t>
      </w:r>
    </w:p>
    <w:p w14:paraId="34E684CF" w14:textId="77777777" w:rsidR="00F94AD9" w:rsidRPr="00F94AD9" w:rsidRDefault="00F94AD9" w:rsidP="0088230F">
      <w:pPr>
        <w:pStyle w:val="Nidungvnbn"/>
        <w:rPr>
          <w:rFonts w:eastAsiaTheme="minorHAnsi"/>
        </w:rPr>
      </w:pPr>
      <w:r w:rsidRPr="00F94AD9">
        <w:rPr>
          <w:rFonts w:eastAsiaTheme="minorHAnsi"/>
          <w:noProof/>
        </w:rPr>
        <w:drawing>
          <wp:inline distT="0" distB="0" distL="0" distR="0" wp14:anchorId="31F85165" wp14:editId="2741ACB6">
            <wp:extent cx="5334000" cy="4073525"/>
            <wp:effectExtent l="0" t="0" r="0" b="317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334000" cy="4073525"/>
                    </a:xfrm>
                    <a:prstGeom prst="rect">
                      <a:avLst/>
                    </a:prstGeom>
                  </pic:spPr>
                </pic:pic>
              </a:graphicData>
            </a:graphic>
          </wp:inline>
        </w:drawing>
      </w:r>
    </w:p>
    <w:p w14:paraId="0A81DA76" w14:textId="77777777" w:rsidR="00F94AD9" w:rsidRPr="00F94AD9" w:rsidRDefault="00F94AD9" w:rsidP="0088230F">
      <w:pPr>
        <w:pStyle w:val="Nidungvnbn"/>
        <w:rPr>
          <w:rFonts w:eastAsiaTheme="minorHAnsi"/>
        </w:rPr>
      </w:pPr>
      <w:r w:rsidRPr="00F94AD9">
        <w:rPr>
          <w:rFonts w:eastAsiaTheme="minorHAnsi"/>
          <w:noProof/>
        </w:rPr>
        <w:lastRenderedPageBreak/>
        <w:drawing>
          <wp:inline distT="0" distB="0" distL="0" distR="0" wp14:anchorId="184D910A" wp14:editId="15AA9EC0">
            <wp:extent cx="5364480" cy="4815840"/>
            <wp:effectExtent l="0" t="0" r="7620" b="381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364480" cy="4815840"/>
                    </a:xfrm>
                    <a:prstGeom prst="rect">
                      <a:avLst/>
                    </a:prstGeom>
                  </pic:spPr>
                </pic:pic>
              </a:graphicData>
            </a:graphic>
          </wp:inline>
        </w:drawing>
      </w:r>
    </w:p>
    <w:p w14:paraId="32A68B81" w14:textId="77777777" w:rsidR="00F94AD9" w:rsidRPr="00F94AD9" w:rsidRDefault="00F94AD9" w:rsidP="0088230F">
      <w:pPr>
        <w:pStyle w:val="Nidungvnbn"/>
        <w:rPr>
          <w:rFonts w:eastAsiaTheme="minorHAnsi"/>
        </w:rPr>
      </w:pPr>
      <w:r w:rsidRPr="00F94AD9">
        <w:rPr>
          <w:rFonts w:eastAsiaTheme="minorHAnsi"/>
          <w:noProof/>
        </w:rPr>
        <w:drawing>
          <wp:inline distT="0" distB="0" distL="0" distR="0" wp14:anchorId="16E41420" wp14:editId="1626CE2B">
            <wp:extent cx="5349240" cy="1889760"/>
            <wp:effectExtent l="0" t="0" r="381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349240" cy="1889760"/>
                    </a:xfrm>
                    <a:prstGeom prst="rect">
                      <a:avLst/>
                    </a:prstGeom>
                  </pic:spPr>
                </pic:pic>
              </a:graphicData>
            </a:graphic>
          </wp:inline>
        </w:drawing>
      </w:r>
    </w:p>
    <w:p w14:paraId="1E715024" w14:textId="77777777" w:rsidR="0088230F" w:rsidRDefault="0088230F" w:rsidP="00B957D3">
      <w:pPr>
        <w:pStyle w:val="Nidungvnbn"/>
        <w:rPr>
          <w:rFonts w:eastAsiaTheme="minorHAnsi"/>
        </w:rPr>
      </w:pPr>
    </w:p>
    <w:p w14:paraId="5833DE2E" w14:textId="77777777" w:rsidR="0088230F" w:rsidRDefault="0088230F" w:rsidP="0088230F">
      <w:pPr>
        <w:pStyle w:val="Nidungvnbn"/>
        <w:ind w:firstLine="0"/>
        <w:rPr>
          <w:rFonts w:eastAsiaTheme="minorHAnsi"/>
        </w:rPr>
      </w:pPr>
    </w:p>
    <w:p w14:paraId="11265899" w14:textId="77777777" w:rsidR="0088230F" w:rsidRDefault="0088230F" w:rsidP="00B957D3">
      <w:pPr>
        <w:pStyle w:val="Nidungvnbn"/>
        <w:rPr>
          <w:rFonts w:eastAsiaTheme="minorHAnsi"/>
        </w:rPr>
      </w:pPr>
    </w:p>
    <w:p w14:paraId="3A4294E7" w14:textId="58DF7F60" w:rsidR="00F94AD9" w:rsidRPr="00F94AD9" w:rsidRDefault="0088230F" w:rsidP="00B957D3">
      <w:pPr>
        <w:pStyle w:val="Nidungvnbn"/>
        <w:rPr>
          <w:rFonts w:eastAsiaTheme="minorHAnsi"/>
        </w:rPr>
      </w:pPr>
      <w:r>
        <w:rPr>
          <w:rFonts w:eastAsiaTheme="minorHAnsi"/>
        </w:rPr>
        <w:lastRenderedPageBreak/>
        <w:t xml:space="preserve">- </w:t>
      </w:r>
      <w:r w:rsidR="00F94AD9" w:rsidRPr="00F94AD9">
        <w:rPr>
          <w:rFonts w:eastAsiaTheme="minorHAnsi"/>
        </w:rPr>
        <w:t xml:space="preserve">Chúng ta </w:t>
      </w:r>
      <w:r w:rsidR="00F94AD9" w:rsidRPr="00B957D3">
        <w:t>có</w:t>
      </w:r>
      <w:r w:rsidR="00F94AD9" w:rsidRPr="00F94AD9">
        <w:rPr>
          <w:rFonts w:eastAsiaTheme="minorHAnsi"/>
        </w:rPr>
        <w:t xml:space="preserve"> thể xem kết quả cấu hình thiết bị thông qua PuTTy:</w:t>
      </w:r>
    </w:p>
    <w:p w14:paraId="27572EDF" w14:textId="77777777" w:rsidR="00F94AD9" w:rsidRPr="00F94AD9" w:rsidRDefault="00F94AD9" w:rsidP="0088230F">
      <w:pPr>
        <w:pStyle w:val="Nidungvnbn"/>
        <w:rPr>
          <w:rFonts w:eastAsiaTheme="minorHAnsi"/>
        </w:rPr>
      </w:pPr>
      <w:r w:rsidRPr="00F94AD9">
        <w:rPr>
          <w:rFonts w:eastAsiaTheme="minorHAnsi"/>
          <w:noProof/>
        </w:rPr>
        <w:drawing>
          <wp:inline distT="0" distB="0" distL="0" distR="0" wp14:anchorId="5322F6D6" wp14:editId="4BDA945B">
            <wp:extent cx="5379720" cy="2940685"/>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379720" cy="2940685"/>
                    </a:xfrm>
                    <a:prstGeom prst="rect">
                      <a:avLst/>
                    </a:prstGeom>
                  </pic:spPr>
                </pic:pic>
              </a:graphicData>
            </a:graphic>
          </wp:inline>
        </w:drawing>
      </w:r>
    </w:p>
    <w:p w14:paraId="56ADE964" w14:textId="77777777" w:rsidR="00F94AD9" w:rsidRPr="00F94AD9" w:rsidRDefault="00F94AD9" w:rsidP="0088230F">
      <w:pPr>
        <w:pStyle w:val="Nidungvnbn"/>
        <w:rPr>
          <w:rFonts w:eastAsiaTheme="minorHAnsi"/>
        </w:rPr>
      </w:pPr>
      <w:r w:rsidRPr="00F94AD9">
        <w:rPr>
          <w:rFonts w:eastAsiaTheme="minorHAnsi"/>
          <w:noProof/>
        </w:rPr>
        <w:drawing>
          <wp:inline distT="0" distB="0" distL="0" distR="0" wp14:anchorId="4927BF9B" wp14:editId="15958B6B">
            <wp:extent cx="5387340" cy="2958465"/>
            <wp:effectExtent l="0" t="0" r="381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387340" cy="2958465"/>
                    </a:xfrm>
                    <a:prstGeom prst="rect">
                      <a:avLst/>
                    </a:prstGeom>
                  </pic:spPr>
                </pic:pic>
              </a:graphicData>
            </a:graphic>
          </wp:inline>
        </w:drawing>
      </w:r>
    </w:p>
    <w:p w14:paraId="68DF8CFF" w14:textId="77777777" w:rsidR="00F94AD9" w:rsidRPr="00F94AD9" w:rsidRDefault="00F94AD9" w:rsidP="0088230F">
      <w:pPr>
        <w:pStyle w:val="Nidungvnbn"/>
        <w:rPr>
          <w:rFonts w:eastAsiaTheme="minorHAnsi"/>
        </w:rPr>
      </w:pPr>
      <w:r w:rsidRPr="00F94AD9">
        <w:rPr>
          <w:rFonts w:eastAsiaTheme="minorHAnsi"/>
          <w:noProof/>
        </w:rPr>
        <w:lastRenderedPageBreak/>
        <w:drawing>
          <wp:inline distT="0" distB="0" distL="0" distR="0" wp14:anchorId="1BFEB73D" wp14:editId="048E08C7">
            <wp:extent cx="5387340" cy="3611880"/>
            <wp:effectExtent l="0" t="0" r="3810" b="762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387340" cy="3611880"/>
                    </a:xfrm>
                    <a:prstGeom prst="rect">
                      <a:avLst/>
                    </a:prstGeom>
                  </pic:spPr>
                </pic:pic>
              </a:graphicData>
            </a:graphic>
          </wp:inline>
        </w:drawing>
      </w:r>
    </w:p>
    <w:p w14:paraId="63311383" w14:textId="77777777" w:rsidR="00F94AD9" w:rsidRPr="00F94AD9" w:rsidRDefault="00F94AD9" w:rsidP="0088230F">
      <w:pPr>
        <w:pStyle w:val="Nidungvnbn"/>
        <w:rPr>
          <w:rFonts w:eastAsiaTheme="minorHAnsi"/>
        </w:rPr>
      </w:pPr>
      <w:r w:rsidRPr="00F94AD9">
        <w:rPr>
          <w:rFonts w:eastAsiaTheme="minorHAnsi"/>
          <w:noProof/>
        </w:rPr>
        <w:drawing>
          <wp:inline distT="0" distB="0" distL="0" distR="0" wp14:anchorId="40EECAB3" wp14:editId="7B9C26A6">
            <wp:extent cx="5402580" cy="3520440"/>
            <wp:effectExtent l="0" t="0" r="7620" b="381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402580" cy="3520440"/>
                    </a:xfrm>
                    <a:prstGeom prst="rect">
                      <a:avLst/>
                    </a:prstGeom>
                  </pic:spPr>
                </pic:pic>
              </a:graphicData>
            </a:graphic>
          </wp:inline>
        </w:drawing>
      </w:r>
    </w:p>
    <w:p w14:paraId="6D56855C" w14:textId="05CB8003" w:rsidR="006C5B84" w:rsidRPr="0088230F" w:rsidRDefault="00F94AD9" w:rsidP="0088230F">
      <w:pPr>
        <w:pStyle w:val="Nidungvnbn"/>
        <w:rPr>
          <w:rFonts w:eastAsiaTheme="minorHAnsi"/>
        </w:rPr>
      </w:pPr>
      <w:r w:rsidRPr="00F94AD9">
        <w:rPr>
          <w:rFonts w:eastAsiaTheme="minorHAnsi"/>
          <w:noProof/>
        </w:rPr>
        <w:lastRenderedPageBreak/>
        <w:drawing>
          <wp:inline distT="0" distB="0" distL="0" distR="0" wp14:anchorId="55D2CDF2" wp14:editId="3D88CF76">
            <wp:extent cx="5364480" cy="2505075"/>
            <wp:effectExtent l="0" t="0" r="7620" b="952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364480" cy="2505075"/>
                    </a:xfrm>
                    <a:prstGeom prst="rect">
                      <a:avLst/>
                    </a:prstGeom>
                  </pic:spPr>
                </pic:pic>
              </a:graphicData>
            </a:graphic>
          </wp:inline>
        </w:drawing>
      </w:r>
    </w:p>
    <w:p w14:paraId="3BDC9488" w14:textId="2ED76333" w:rsidR="006C5B84" w:rsidRPr="006C5B84" w:rsidRDefault="0088230F" w:rsidP="0088230F">
      <w:pPr>
        <w:pStyle w:val="Nidungvnbn"/>
        <w:rPr>
          <w:rFonts w:eastAsiaTheme="minorHAnsi"/>
        </w:rPr>
      </w:pPr>
      <w:r>
        <w:rPr>
          <w:rFonts w:eastAsiaTheme="minorHAnsi"/>
        </w:rPr>
        <w:t xml:space="preserve">- </w:t>
      </w:r>
      <w:r w:rsidR="00B957D3">
        <w:rPr>
          <w:rFonts w:eastAsiaTheme="minorHAnsi"/>
        </w:rPr>
        <w:t xml:space="preserve">Tiếp theo ta sẽ thực hiện </w:t>
      </w:r>
      <w:r w:rsidR="006C5B84" w:rsidRPr="0088230F">
        <w:rPr>
          <w:rFonts w:eastAsiaTheme="minorHAnsi"/>
        </w:rPr>
        <w:t>cấu</w:t>
      </w:r>
      <w:r w:rsidR="006C5B84" w:rsidRPr="006C5B84">
        <w:rPr>
          <w:rFonts w:eastAsiaTheme="minorHAnsi"/>
        </w:rPr>
        <w:t xml:space="preserve"> hình Trunking giữa Router và Switch thông qua Linux cho các thiết bị như hình bên dưới:</w:t>
      </w:r>
    </w:p>
    <w:p w14:paraId="183AF74E" w14:textId="77777777" w:rsidR="006C5B84" w:rsidRPr="006C5B84" w:rsidRDefault="006C5B84" w:rsidP="0088230F">
      <w:pPr>
        <w:pStyle w:val="Nidungvnbn"/>
        <w:rPr>
          <w:rFonts w:eastAsiaTheme="minorHAnsi"/>
        </w:rPr>
      </w:pPr>
      <w:r w:rsidRPr="006C5B84">
        <w:rPr>
          <w:rFonts w:eastAsiaTheme="minorHAnsi"/>
          <w:noProof/>
        </w:rPr>
        <w:drawing>
          <wp:inline distT="0" distB="0" distL="0" distR="0" wp14:anchorId="55B13040" wp14:editId="3BA48125">
            <wp:extent cx="5250180" cy="4122420"/>
            <wp:effectExtent l="0" t="0" r="762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253889" cy="4125332"/>
                    </a:xfrm>
                    <a:prstGeom prst="rect">
                      <a:avLst/>
                    </a:prstGeom>
                  </pic:spPr>
                </pic:pic>
              </a:graphicData>
            </a:graphic>
          </wp:inline>
        </w:drawing>
      </w:r>
    </w:p>
    <w:p w14:paraId="330DAB9D" w14:textId="77777777" w:rsidR="0088230F" w:rsidRDefault="0088230F" w:rsidP="0088230F">
      <w:pPr>
        <w:pStyle w:val="Nidungvnbn"/>
        <w:rPr>
          <w:rFonts w:eastAsiaTheme="minorHAnsi"/>
        </w:rPr>
      </w:pPr>
      <w:bookmarkStart w:id="28" w:name="_Hlk99088949"/>
    </w:p>
    <w:p w14:paraId="292E3345" w14:textId="30FB4833" w:rsidR="006C5B84" w:rsidRPr="006C5B84" w:rsidRDefault="006C5B84" w:rsidP="0088230F">
      <w:pPr>
        <w:pStyle w:val="Nidungvnbn"/>
        <w:rPr>
          <w:rFonts w:eastAsiaTheme="minorHAnsi"/>
        </w:rPr>
      </w:pPr>
      <w:r w:rsidRPr="006C5B84">
        <w:rPr>
          <w:rFonts w:eastAsiaTheme="minorHAnsi"/>
        </w:rPr>
        <w:lastRenderedPageBreak/>
        <w:t>- Đầu tiên khai báo các hosts cần thực thi trong file hosts</w:t>
      </w:r>
    </w:p>
    <w:p w14:paraId="6C719FED" w14:textId="77777777" w:rsidR="006C5B84" w:rsidRPr="006C5B84" w:rsidRDefault="006C5B84" w:rsidP="0088230F">
      <w:pPr>
        <w:pStyle w:val="Nidungvnbn"/>
        <w:rPr>
          <w:rFonts w:eastAsiaTheme="minorHAnsi"/>
        </w:rPr>
      </w:pPr>
      <w:r w:rsidRPr="006C5B84">
        <w:rPr>
          <w:rFonts w:eastAsiaTheme="minorHAnsi"/>
          <w:noProof/>
        </w:rPr>
        <w:drawing>
          <wp:inline distT="0" distB="0" distL="0" distR="0" wp14:anchorId="2E586EDE" wp14:editId="08A217C0">
            <wp:extent cx="5074920" cy="95250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074920" cy="952500"/>
                    </a:xfrm>
                    <a:prstGeom prst="rect">
                      <a:avLst/>
                    </a:prstGeom>
                  </pic:spPr>
                </pic:pic>
              </a:graphicData>
            </a:graphic>
          </wp:inline>
        </w:drawing>
      </w:r>
    </w:p>
    <w:p w14:paraId="5E113A56" w14:textId="77777777" w:rsidR="006C5B84" w:rsidRPr="006C5B84" w:rsidRDefault="006C5B84" w:rsidP="0088230F">
      <w:pPr>
        <w:pStyle w:val="Nidungvnbn"/>
        <w:rPr>
          <w:rFonts w:eastAsiaTheme="minorHAnsi"/>
        </w:rPr>
      </w:pPr>
      <w:r w:rsidRPr="006C5B84">
        <w:rPr>
          <w:rFonts w:eastAsiaTheme="minorHAnsi"/>
        </w:rPr>
        <w:t>- Khai báo thông tin các host để thực hiện Trunking:</w:t>
      </w:r>
    </w:p>
    <w:p w14:paraId="55F7DD2B" w14:textId="77777777" w:rsidR="006C5B84" w:rsidRPr="006C5B84" w:rsidRDefault="006C5B84" w:rsidP="0088230F">
      <w:pPr>
        <w:pStyle w:val="Nidungvnbn"/>
        <w:rPr>
          <w:rFonts w:eastAsiaTheme="minorHAnsi"/>
        </w:rPr>
      </w:pPr>
      <w:r w:rsidRPr="006C5B84">
        <w:rPr>
          <w:rFonts w:eastAsiaTheme="minorHAnsi"/>
          <w:noProof/>
        </w:rPr>
        <w:drawing>
          <wp:inline distT="0" distB="0" distL="0" distR="0" wp14:anchorId="0EFF135B" wp14:editId="6D54FD1B">
            <wp:extent cx="5067300" cy="3171825"/>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067300" cy="3171825"/>
                    </a:xfrm>
                    <a:prstGeom prst="rect">
                      <a:avLst/>
                    </a:prstGeom>
                  </pic:spPr>
                </pic:pic>
              </a:graphicData>
            </a:graphic>
          </wp:inline>
        </w:drawing>
      </w:r>
    </w:p>
    <w:p w14:paraId="20EC91FD" w14:textId="77777777" w:rsidR="006C5B84" w:rsidRPr="006C5B84" w:rsidRDefault="006C5B84" w:rsidP="0088230F">
      <w:pPr>
        <w:pStyle w:val="Nidungvnbn"/>
        <w:rPr>
          <w:rFonts w:eastAsiaTheme="minorHAnsi"/>
        </w:rPr>
      </w:pPr>
      <w:r w:rsidRPr="006C5B84">
        <w:rPr>
          <w:rFonts w:eastAsiaTheme="minorHAnsi"/>
        </w:rPr>
        <w:t>- Tiếp theo thực hiện viết playbook với tên trunking.yml để thực thi các host:</w:t>
      </w:r>
    </w:p>
    <w:p w14:paraId="2EA968CF" w14:textId="77777777" w:rsidR="006C5B84" w:rsidRPr="006C5B84" w:rsidRDefault="006C5B84" w:rsidP="0088230F">
      <w:pPr>
        <w:pStyle w:val="Nidungvnbn"/>
        <w:rPr>
          <w:rFonts w:eastAsiaTheme="minorHAnsi"/>
        </w:rPr>
      </w:pPr>
      <w:r w:rsidRPr="006C5B84">
        <w:rPr>
          <w:rFonts w:eastAsiaTheme="minorHAnsi"/>
          <w:noProof/>
        </w:rPr>
        <w:drawing>
          <wp:inline distT="0" distB="0" distL="0" distR="0" wp14:anchorId="2361444F" wp14:editId="194916B1">
            <wp:extent cx="5013960" cy="396213"/>
            <wp:effectExtent l="0" t="0" r="0" b="444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122033" cy="404753"/>
                    </a:xfrm>
                    <a:prstGeom prst="rect">
                      <a:avLst/>
                    </a:prstGeom>
                  </pic:spPr>
                </pic:pic>
              </a:graphicData>
            </a:graphic>
          </wp:inline>
        </w:drawing>
      </w:r>
    </w:p>
    <w:p w14:paraId="34269522" w14:textId="77777777" w:rsidR="006C5B84" w:rsidRPr="006C5B84" w:rsidRDefault="006C5B84" w:rsidP="0088230F">
      <w:pPr>
        <w:pStyle w:val="Nidungvnbn"/>
        <w:rPr>
          <w:rFonts w:eastAsiaTheme="minorHAnsi"/>
        </w:rPr>
      </w:pPr>
      <w:r w:rsidRPr="006C5B84">
        <w:rPr>
          <w:rFonts w:eastAsiaTheme="minorHAnsi"/>
          <w:noProof/>
        </w:rPr>
        <w:lastRenderedPageBreak/>
        <w:drawing>
          <wp:inline distT="0" distB="0" distL="0" distR="0" wp14:anchorId="6F8F7685" wp14:editId="4474BB8B">
            <wp:extent cx="5105400" cy="3748543"/>
            <wp:effectExtent l="0" t="0" r="0" b="444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119771" cy="3759094"/>
                    </a:xfrm>
                    <a:prstGeom prst="rect">
                      <a:avLst/>
                    </a:prstGeom>
                  </pic:spPr>
                </pic:pic>
              </a:graphicData>
            </a:graphic>
          </wp:inline>
        </w:drawing>
      </w:r>
    </w:p>
    <w:p w14:paraId="4733FB37" w14:textId="77777777" w:rsidR="006C5B84" w:rsidRPr="006C5B84" w:rsidRDefault="006C5B84" w:rsidP="006C5B84">
      <w:pPr>
        <w:spacing w:after="160" w:line="360" w:lineRule="auto"/>
        <w:ind w:left="720"/>
        <w:contextualSpacing/>
        <w:rPr>
          <w:rFonts w:eastAsiaTheme="minorHAnsi"/>
          <w:sz w:val="26"/>
          <w:szCs w:val="26"/>
        </w:rPr>
      </w:pPr>
      <w:r w:rsidRPr="006C5B84">
        <w:rPr>
          <w:rFonts w:asciiTheme="minorHAnsi" w:eastAsiaTheme="minorHAnsi" w:hAnsiTheme="minorHAnsi" w:cstheme="minorBidi"/>
          <w:noProof/>
          <w:sz w:val="22"/>
          <w:szCs w:val="22"/>
        </w:rPr>
        <w:drawing>
          <wp:inline distT="0" distB="0" distL="0" distR="0" wp14:anchorId="60D46E09" wp14:editId="28744369">
            <wp:extent cx="5097780" cy="3802380"/>
            <wp:effectExtent l="0" t="0" r="7620" b="762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104074" cy="3807075"/>
                    </a:xfrm>
                    <a:prstGeom prst="rect">
                      <a:avLst/>
                    </a:prstGeom>
                  </pic:spPr>
                </pic:pic>
              </a:graphicData>
            </a:graphic>
          </wp:inline>
        </w:drawing>
      </w:r>
    </w:p>
    <w:p w14:paraId="303939DC" w14:textId="70595812" w:rsidR="006C5B84" w:rsidRPr="006C5B84" w:rsidRDefault="0088230F" w:rsidP="0088230F">
      <w:pPr>
        <w:pStyle w:val="Nidungvnbn"/>
        <w:rPr>
          <w:rFonts w:eastAsiaTheme="minorHAnsi"/>
        </w:rPr>
      </w:pPr>
      <w:r>
        <w:rPr>
          <w:rFonts w:eastAsiaTheme="minorHAnsi"/>
        </w:rPr>
        <w:lastRenderedPageBreak/>
        <w:t xml:space="preserve">- </w:t>
      </w:r>
      <w:r w:rsidR="006C5B84" w:rsidRPr="006C5B84">
        <w:rPr>
          <w:rFonts w:eastAsiaTheme="minorHAnsi"/>
        </w:rPr>
        <w:t>Sau đó thực thi playbook bằng lệnh:</w:t>
      </w:r>
    </w:p>
    <w:p w14:paraId="1E6D6E56" w14:textId="77777777" w:rsidR="006C5B84" w:rsidRPr="006C5B84" w:rsidRDefault="006C5B84" w:rsidP="0088230F">
      <w:pPr>
        <w:pStyle w:val="Nidungvnbn"/>
        <w:rPr>
          <w:rFonts w:eastAsiaTheme="minorHAnsi"/>
        </w:rPr>
      </w:pPr>
      <w:r w:rsidRPr="006C5B84">
        <w:rPr>
          <w:rFonts w:eastAsiaTheme="minorHAnsi"/>
          <w:noProof/>
        </w:rPr>
        <w:drawing>
          <wp:inline distT="0" distB="0" distL="0" distR="0" wp14:anchorId="7C07C398" wp14:editId="07D878D3">
            <wp:extent cx="5280660" cy="36195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280660" cy="361950"/>
                    </a:xfrm>
                    <a:prstGeom prst="rect">
                      <a:avLst/>
                    </a:prstGeom>
                  </pic:spPr>
                </pic:pic>
              </a:graphicData>
            </a:graphic>
          </wp:inline>
        </w:drawing>
      </w:r>
    </w:p>
    <w:p w14:paraId="672EA2AB" w14:textId="19EAAB89" w:rsidR="006C5B84" w:rsidRPr="006C5B84" w:rsidRDefault="0088230F" w:rsidP="0088230F">
      <w:pPr>
        <w:pStyle w:val="Nidungvnbn"/>
        <w:rPr>
          <w:rFonts w:eastAsiaTheme="minorHAnsi"/>
        </w:rPr>
      </w:pPr>
      <w:r w:rsidRPr="0088230F">
        <w:rPr>
          <w:rFonts w:eastAsiaTheme="minorHAnsi"/>
        </w:rPr>
        <w:sym w:font="Wingdings" w:char="F0E0"/>
      </w:r>
      <w:r>
        <w:rPr>
          <w:rFonts w:eastAsiaTheme="minorHAnsi"/>
        </w:rPr>
        <w:t xml:space="preserve"> </w:t>
      </w:r>
      <w:r w:rsidR="006C5B84" w:rsidRPr="006C5B84">
        <w:rPr>
          <w:rFonts w:eastAsiaTheme="minorHAnsi"/>
        </w:rPr>
        <w:t>Kết quả thực thi thành công:</w:t>
      </w:r>
    </w:p>
    <w:bookmarkEnd w:id="28"/>
    <w:p w14:paraId="03237AA1" w14:textId="77777777" w:rsidR="006C5B84" w:rsidRPr="006C5B84" w:rsidRDefault="006C5B84" w:rsidP="0088230F">
      <w:pPr>
        <w:pStyle w:val="Nidungvnbn"/>
        <w:rPr>
          <w:rFonts w:eastAsiaTheme="minorHAnsi"/>
        </w:rPr>
      </w:pPr>
      <w:r w:rsidRPr="006C5B84">
        <w:rPr>
          <w:rFonts w:eastAsiaTheme="minorHAnsi"/>
          <w:noProof/>
        </w:rPr>
        <w:drawing>
          <wp:inline distT="0" distB="0" distL="0" distR="0" wp14:anchorId="6100239E" wp14:editId="3D000FFD">
            <wp:extent cx="5250180" cy="5108575"/>
            <wp:effectExtent l="0" t="0" r="762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250180" cy="5108575"/>
                    </a:xfrm>
                    <a:prstGeom prst="rect">
                      <a:avLst/>
                    </a:prstGeom>
                  </pic:spPr>
                </pic:pic>
              </a:graphicData>
            </a:graphic>
          </wp:inline>
        </w:drawing>
      </w:r>
    </w:p>
    <w:p w14:paraId="03241350" w14:textId="77777777" w:rsidR="006C5B84" w:rsidRPr="006C5B84" w:rsidRDefault="006C5B84" w:rsidP="0088230F">
      <w:pPr>
        <w:pStyle w:val="Nidungvnbn"/>
        <w:rPr>
          <w:rFonts w:eastAsiaTheme="minorHAnsi"/>
        </w:rPr>
      </w:pPr>
      <w:r w:rsidRPr="006C5B84">
        <w:rPr>
          <w:rFonts w:eastAsiaTheme="minorHAnsi"/>
          <w:noProof/>
        </w:rPr>
        <w:lastRenderedPageBreak/>
        <w:drawing>
          <wp:inline distT="0" distB="0" distL="0" distR="0" wp14:anchorId="458242DF" wp14:editId="0734BEE4">
            <wp:extent cx="5273040" cy="6804660"/>
            <wp:effectExtent l="0" t="0" r="381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273040" cy="6804660"/>
                    </a:xfrm>
                    <a:prstGeom prst="rect">
                      <a:avLst/>
                    </a:prstGeom>
                  </pic:spPr>
                </pic:pic>
              </a:graphicData>
            </a:graphic>
          </wp:inline>
        </w:drawing>
      </w:r>
    </w:p>
    <w:p w14:paraId="1A05869C" w14:textId="77777777" w:rsidR="006C5B84" w:rsidRPr="006C5B84" w:rsidRDefault="006C5B84" w:rsidP="0088230F">
      <w:pPr>
        <w:pStyle w:val="Nidungvnbn"/>
        <w:rPr>
          <w:rFonts w:eastAsiaTheme="minorHAnsi"/>
        </w:rPr>
      </w:pPr>
      <w:r w:rsidRPr="006C5B84">
        <w:rPr>
          <w:rFonts w:eastAsiaTheme="minorHAnsi"/>
          <w:noProof/>
        </w:rPr>
        <w:lastRenderedPageBreak/>
        <w:drawing>
          <wp:inline distT="0" distB="0" distL="0" distR="0" wp14:anchorId="568C91ED" wp14:editId="737557E0">
            <wp:extent cx="5273040" cy="7063740"/>
            <wp:effectExtent l="0" t="0" r="3810" b="381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273040" cy="7063740"/>
                    </a:xfrm>
                    <a:prstGeom prst="rect">
                      <a:avLst/>
                    </a:prstGeom>
                  </pic:spPr>
                </pic:pic>
              </a:graphicData>
            </a:graphic>
          </wp:inline>
        </w:drawing>
      </w:r>
    </w:p>
    <w:p w14:paraId="6109CF07" w14:textId="77777777" w:rsidR="006C5B84" w:rsidRPr="006C5B84" w:rsidRDefault="006C5B84" w:rsidP="0088230F">
      <w:pPr>
        <w:pStyle w:val="Nidungvnbn"/>
        <w:rPr>
          <w:rFonts w:eastAsiaTheme="minorHAnsi"/>
        </w:rPr>
      </w:pPr>
      <w:r w:rsidRPr="006C5B84">
        <w:rPr>
          <w:rFonts w:eastAsiaTheme="minorHAnsi"/>
          <w:noProof/>
        </w:rPr>
        <w:lastRenderedPageBreak/>
        <w:drawing>
          <wp:inline distT="0" distB="0" distL="0" distR="0" wp14:anchorId="137FD06C" wp14:editId="4FF8F6A3">
            <wp:extent cx="5372100" cy="6111240"/>
            <wp:effectExtent l="0" t="0" r="0" b="381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372100" cy="6111240"/>
                    </a:xfrm>
                    <a:prstGeom prst="rect">
                      <a:avLst/>
                    </a:prstGeom>
                  </pic:spPr>
                </pic:pic>
              </a:graphicData>
            </a:graphic>
          </wp:inline>
        </w:drawing>
      </w:r>
    </w:p>
    <w:p w14:paraId="21FE7E7A" w14:textId="77777777" w:rsidR="0088230F" w:rsidRDefault="0088230F" w:rsidP="006C5B84">
      <w:pPr>
        <w:spacing w:after="160" w:line="360" w:lineRule="auto"/>
        <w:ind w:left="720"/>
        <w:contextualSpacing/>
        <w:rPr>
          <w:rFonts w:eastAsiaTheme="minorHAnsi"/>
          <w:sz w:val="26"/>
          <w:szCs w:val="26"/>
        </w:rPr>
      </w:pPr>
    </w:p>
    <w:p w14:paraId="25ECD09E" w14:textId="77777777" w:rsidR="0088230F" w:rsidRDefault="0088230F" w:rsidP="006C5B84">
      <w:pPr>
        <w:spacing w:after="160" w:line="360" w:lineRule="auto"/>
        <w:ind w:left="720"/>
        <w:contextualSpacing/>
        <w:rPr>
          <w:rFonts w:eastAsiaTheme="minorHAnsi"/>
          <w:sz w:val="26"/>
          <w:szCs w:val="26"/>
        </w:rPr>
      </w:pPr>
    </w:p>
    <w:p w14:paraId="2D5D8DEF" w14:textId="77777777" w:rsidR="0088230F" w:rsidRDefault="0088230F" w:rsidP="006C5B84">
      <w:pPr>
        <w:spacing w:after="160" w:line="360" w:lineRule="auto"/>
        <w:ind w:left="720"/>
        <w:contextualSpacing/>
        <w:rPr>
          <w:rFonts w:eastAsiaTheme="minorHAnsi"/>
          <w:sz w:val="26"/>
          <w:szCs w:val="26"/>
        </w:rPr>
      </w:pPr>
    </w:p>
    <w:p w14:paraId="12C5DA2C" w14:textId="77777777" w:rsidR="0088230F" w:rsidRDefault="0088230F" w:rsidP="006C5B84">
      <w:pPr>
        <w:spacing w:after="160" w:line="360" w:lineRule="auto"/>
        <w:ind w:left="720"/>
        <w:contextualSpacing/>
        <w:rPr>
          <w:rFonts w:eastAsiaTheme="minorHAnsi"/>
          <w:sz w:val="26"/>
          <w:szCs w:val="26"/>
        </w:rPr>
      </w:pPr>
    </w:p>
    <w:p w14:paraId="45365666" w14:textId="77777777" w:rsidR="0088230F" w:rsidRDefault="0088230F" w:rsidP="006C5B84">
      <w:pPr>
        <w:spacing w:after="160" w:line="360" w:lineRule="auto"/>
        <w:ind w:left="720"/>
        <w:contextualSpacing/>
        <w:rPr>
          <w:rFonts w:eastAsiaTheme="minorHAnsi"/>
          <w:sz w:val="26"/>
          <w:szCs w:val="26"/>
        </w:rPr>
      </w:pPr>
    </w:p>
    <w:p w14:paraId="5058393F" w14:textId="17047A4F" w:rsidR="006C5B84" w:rsidRPr="006C5B84" w:rsidRDefault="006E40A6" w:rsidP="006C5B84">
      <w:pPr>
        <w:spacing w:after="160" w:line="360" w:lineRule="auto"/>
        <w:ind w:left="720"/>
        <w:contextualSpacing/>
        <w:rPr>
          <w:rFonts w:eastAsiaTheme="minorHAnsi"/>
          <w:sz w:val="26"/>
          <w:szCs w:val="26"/>
        </w:rPr>
      </w:pPr>
      <w:r w:rsidRPr="006E40A6">
        <w:rPr>
          <w:rFonts w:eastAsiaTheme="minorHAnsi"/>
          <w:sz w:val="26"/>
          <w:szCs w:val="26"/>
        </w:rPr>
        <w:lastRenderedPageBreak/>
        <w:sym w:font="Wingdings" w:char="F0E0"/>
      </w:r>
      <w:r w:rsidR="0088230F">
        <w:rPr>
          <w:rFonts w:eastAsiaTheme="minorHAnsi"/>
          <w:sz w:val="26"/>
          <w:szCs w:val="26"/>
        </w:rPr>
        <w:t xml:space="preserve"> </w:t>
      </w:r>
      <w:r w:rsidR="006C5B84" w:rsidRPr="006C5B84">
        <w:rPr>
          <w:rFonts w:eastAsiaTheme="minorHAnsi"/>
          <w:sz w:val="26"/>
          <w:szCs w:val="26"/>
        </w:rPr>
        <w:t>Sau đó có thể kiểm tra lại thông tin trên thiết bị bằng cách PuTTy:</w:t>
      </w:r>
    </w:p>
    <w:p w14:paraId="6398F742" w14:textId="77777777" w:rsidR="006C5B84" w:rsidRPr="006C5B84" w:rsidRDefault="006C5B84" w:rsidP="0088230F">
      <w:pPr>
        <w:pStyle w:val="Nidungvnbn"/>
        <w:rPr>
          <w:rFonts w:eastAsiaTheme="minorHAnsi"/>
        </w:rPr>
      </w:pPr>
      <w:r w:rsidRPr="006C5B84">
        <w:rPr>
          <w:rFonts w:eastAsiaTheme="minorHAnsi"/>
          <w:noProof/>
        </w:rPr>
        <w:drawing>
          <wp:inline distT="0" distB="0" distL="0" distR="0" wp14:anchorId="1D9A7992" wp14:editId="0F003B18">
            <wp:extent cx="5189220" cy="207899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189220" cy="2078990"/>
                    </a:xfrm>
                    <a:prstGeom prst="rect">
                      <a:avLst/>
                    </a:prstGeom>
                  </pic:spPr>
                </pic:pic>
              </a:graphicData>
            </a:graphic>
          </wp:inline>
        </w:drawing>
      </w:r>
    </w:p>
    <w:p w14:paraId="7E5282DA" w14:textId="77777777" w:rsidR="006C5B84" w:rsidRPr="006C5B84" w:rsidRDefault="006C5B84" w:rsidP="0088230F">
      <w:pPr>
        <w:pStyle w:val="Nidungvnbn"/>
        <w:rPr>
          <w:rFonts w:eastAsiaTheme="minorHAnsi"/>
        </w:rPr>
      </w:pPr>
      <w:r w:rsidRPr="006C5B84">
        <w:rPr>
          <w:rFonts w:eastAsiaTheme="minorHAnsi"/>
          <w:noProof/>
        </w:rPr>
        <w:drawing>
          <wp:inline distT="0" distB="0" distL="0" distR="0" wp14:anchorId="2C9C1837" wp14:editId="40A88A56">
            <wp:extent cx="5227320" cy="213995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227320" cy="2139950"/>
                    </a:xfrm>
                    <a:prstGeom prst="rect">
                      <a:avLst/>
                    </a:prstGeom>
                  </pic:spPr>
                </pic:pic>
              </a:graphicData>
            </a:graphic>
          </wp:inline>
        </w:drawing>
      </w:r>
    </w:p>
    <w:p w14:paraId="3E72EA45" w14:textId="77777777" w:rsidR="006C5B84" w:rsidRPr="006C5B84" w:rsidRDefault="006C5B84" w:rsidP="0088230F">
      <w:pPr>
        <w:pStyle w:val="Nidungvnbn"/>
        <w:rPr>
          <w:rFonts w:eastAsiaTheme="minorHAnsi"/>
        </w:rPr>
      </w:pPr>
      <w:r w:rsidRPr="006C5B84">
        <w:rPr>
          <w:rFonts w:eastAsiaTheme="minorHAnsi"/>
          <w:noProof/>
        </w:rPr>
        <w:drawing>
          <wp:inline distT="0" distB="0" distL="0" distR="0" wp14:anchorId="40021766" wp14:editId="120B1BCE">
            <wp:extent cx="5250180" cy="2088515"/>
            <wp:effectExtent l="0" t="0" r="7620" b="698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250612" cy="2088687"/>
                    </a:xfrm>
                    <a:prstGeom prst="rect">
                      <a:avLst/>
                    </a:prstGeom>
                  </pic:spPr>
                </pic:pic>
              </a:graphicData>
            </a:graphic>
          </wp:inline>
        </w:drawing>
      </w:r>
    </w:p>
    <w:p w14:paraId="59922352" w14:textId="77777777" w:rsidR="006C5B84" w:rsidRPr="006C5B84" w:rsidRDefault="006C5B84" w:rsidP="0088230F">
      <w:pPr>
        <w:pStyle w:val="Nidungvnbn"/>
        <w:rPr>
          <w:rFonts w:eastAsiaTheme="minorHAnsi"/>
        </w:rPr>
      </w:pPr>
      <w:r w:rsidRPr="006C5B84">
        <w:rPr>
          <w:rFonts w:eastAsiaTheme="minorHAnsi"/>
          <w:noProof/>
        </w:rPr>
        <w:lastRenderedPageBreak/>
        <w:drawing>
          <wp:inline distT="0" distB="0" distL="0" distR="0" wp14:anchorId="1934B34B" wp14:editId="4D5F198C">
            <wp:extent cx="5250180" cy="2090420"/>
            <wp:effectExtent l="0" t="0" r="7620" b="508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250417" cy="2090514"/>
                    </a:xfrm>
                    <a:prstGeom prst="rect">
                      <a:avLst/>
                    </a:prstGeom>
                  </pic:spPr>
                </pic:pic>
              </a:graphicData>
            </a:graphic>
          </wp:inline>
        </w:drawing>
      </w:r>
    </w:p>
    <w:p w14:paraId="5661DADA" w14:textId="77777777" w:rsidR="006C5B84" w:rsidRPr="006C5B84" w:rsidRDefault="006C5B84" w:rsidP="0088230F">
      <w:pPr>
        <w:pStyle w:val="Nidungvnbn"/>
        <w:rPr>
          <w:rFonts w:eastAsiaTheme="minorHAnsi"/>
        </w:rPr>
      </w:pPr>
      <w:r w:rsidRPr="006C5B84">
        <w:rPr>
          <w:rFonts w:eastAsiaTheme="minorHAnsi"/>
          <w:noProof/>
        </w:rPr>
        <w:drawing>
          <wp:inline distT="0" distB="0" distL="0" distR="0" wp14:anchorId="43551F99" wp14:editId="08302531">
            <wp:extent cx="5250180" cy="999490"/>
            <wp:effectExtent l="0" t="0" r="762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272096" cy="1003662"/>
                    </a:xfrm>
                    <a:prstGeom prst="rect">
                      <a:avLst/>
                    </a:prstGeom>
                  </pic:spPr>
                </pic:pic>
              </a:graphicData>
            </a:graphic>
          </wp:inline>
        </w:drawing>
      </w:r>
    </w:p>
    <w:p w14:paraId="0315C3C7" w14:textId="77777777" w:rsidR="006C5B84" w:rsidRPr="006C5B84" w:rsidRDefault="006C5B84" w:rsidP="006C5B84">
      <w:pPr>
        <w:spacing w:after="160" w:line="360" w:lineRule="auto"/>
        <w:ind w:left="720"/>
        <w:contextualSpacing/>
        <w:rPr>
          <w:rFonts w:eastAsiaTheme="minorHAnsi"/>
          <w:sz w:val="26"/>
          <w:szCs w:val="26"/>
        </w:rPr>
      </w:pPr>
    </w:p>
    <w:p w14:paraId="75044FF4" w14:textId="77777777" w:rsidR="006C5B84" w:rsidRPr="006C5B84" w:rsidRDefault="006C5B84" w:rsidP="006C5B84">
      <w:pPr>
        <w:spacing w:after="160" w:line="360" w:lineRule="auto"/>
        <w:ind w:left="720"/>
        <w:contextualSpacing/>
        <w:rPr>
          <w:rFonts w:eastAsiaTheme="minorHAnsi"/>
          <w:sz w:val="26"/>
          <w:szCs w:val="26"/>
        </w:rPr>
      </w:pPr>
    </w:p>
    <w:p w14:paraId="151FB5DC" w14:textId="6C87414D" w:rsidR="00CD6C80" w:rsidRPr="00EC5F3A" w:rsidRDefault="00B957D3" w:rsidP="00CD6C80">
      <w:pPr>
        <w:rPr>
          <w:sz w:val="26"/>
          <w:szCs w:val="26"/>
        </w:rPr>
      </w:pPr>
      <w:r>
        <w:br w:type="page"/>
      </w:r>
    </w:p>
    <w:p w14:paraId="2AF461FC" w14:textId="60A10D45" w:rsidR="00CD6C80" w:rsidRDefault="00CD6C80" w:rsidP="0000313A">
      <w:pPr>
        <w:pStyle w:val="Chng"/>
      </w:pPr>
      <w:bookmarkStart w:id="29" w:name="_Toc102728373"/>
      <w:r w:rsidRPr="00CD6C80">
        <w:lastRenderedPageBreak/>
        <w:t xml:space="preserve">CHƯƠNG </w:t>
      </w:r>
      <w:r>
        <w:t>3</w:t>
      </w:r>
      <w:r w:rsidRPr="00CD6C80">
        <w:t xml:space="preserve"> – </w:t>
      </w:r>
      <w:r>
        <w:t>PHÂN TÍCH ĐÁNH GIÁ KẾT QUẢ VÀ KẾT LUẬN</w:t>
      </w:r>
      <w:bookmarkEnd w:id="29"/>
      <w:r>
        <w:t xml:space="preserve"> </w:t>
      </w:r>
    </w:p>
    <w:p w14:paraId="7838FC05" w14:textId="31479B25" w:rsidR="00CD6C80" w:rsidRDefault="00CD6C80" w:rsidP="0039253B">
      <w:pPr>
        <w:pStyle w:val="Tiumccp1"/>
        <w:numPr>
          <w:ilvl w:val="0"/>
          <w:numId w:val="8"/>
        </w:numPr>
        <w:ind w:left="450" w:hanging="450"/>
      </w:pPr>
      <w:bookmarkStart w:id="30" w:name="_Toc102728374"/>
      <w:r>
        <w:t>Phân tích kết quả và kết luận</w:t>
      </w:r>
      <w:bookmarkEnd w:id="30"/>
    </w:p>
    <w:p w14:paraId="33110539" w14:textId="77777777" w:rsidR="00B957D3" w:rsidRDefault="00B957D3" w:rsidP="00B957D3">
      <w:pPr>
        <w:pStyle w:val="Nidungvnbn"/>
      </w:pPr>
      <w:r>
        <w:t>Sau khi tìm hiểu về các công cụ Automation đã giúp chúng ta có cái nhìn rõ hơn về cách ứng dụng chúng trong việc tự động hóa các thiết bị mạng như Router hay Switch ở bài báo cáo này. Từ đó chúng ta có thể áp dụng chúng vào thực tế và nó cũng là một xu thế dần trở nên chiếm phần rất quan trọng trong sự phát triển của công nghệ như hiện nay.</w:t>
      </w:r>
    </w:p>
    <w:p w14:paraId="2F023699" w14:textId="77777777" w:rsidR="00B957D3" w:rsidRDefault="00B957D3" w:rsidP="00B957D3">
      <w:pPr>
        <w:pStyle w:val="Nidungvnbn"/>
      </w:pPr>
      <w:r>
        <w:t>Từ bài báo cáo chúng ta đã thực hiện cơ bản được các yêu cầu sau để áp dụng vào thực tế:</w:t>
      </w:r>
    </w:p>
    <w:p w14:paraId="02F54BBA" w14:textId="77777777" w:rsidR="00B957D3" w:rsidRDefault="00B957D3" w:rsidP="00B957D3">
      <w:pPr>
        <w:pStyle w:val="Nidungvnbn"/>
      </w:pPr>
      <w:r>
        <w:t>+ Sử dụng Netmiko để xem thông tin cấu hình cơ bản của thiết bị cũng như tạo vlan cho Switch hay loopback cho Router cũng như cấu hình Trunking kết nối chúng và chương trình cho phép thực hiện tất cả điều đó. Cách này chúng ta có thể xem thông tin cũng như cấu hình một cách tự động thông qua Python thay vì cấu hình bằng tay thông qua CLI như truyền thống. Việc này cũng giúp tiết kiệm thời gian cũng như tăng độ chính xác và có thể áp dụng vào sự phát triển này trong tương lai</w:t>
      </w:r>
    </w:p>
    <w:p w14:paraId="2317A4B3" w14:textId="0D68E4BE" w:rsidR="00B957D3" w:rsidRDefault="00B957D3" w:rsidP="00B957D3">
      <w:pPr>
        <w:pStyle w:val="Nidungvnbn"/>
      </w:pPr>
      <w:r>
        <w:t>+ Sử dụng Ansible một công cụ cấu hình tự động khá phổ biến để xem thông tin và cấu hình cho hàng loạt thiết bị với việc chỉ kết nối SSH đến thiết bị. Có thể tạo vlan, loopback kết nối thiết bị với nhau cho đồng loạt thiết bị với số lượng lớn thay vì phải cấu hình thủ công từng thiết bị thông qua công cụ Ansible Server cũng như là hệ điều hành dùng nhiều cho mạng là Linux.</w:t>
      </w:r>
      <w:r w:rsidR="00E328DB">
        <w:t xml:space="preserve"> </w:t>
      </w:r>
    </w:p>
    <w:p w14:paraId="0C1C09DE" w14:textId="6C876B94" w:rsidR="00E328DB" w:rsidRDefault="00E328DB" w:rsidP="00B957D3">
      <w:pPr>
        <w:pStyle w:val="Nidungvnbn"/>
      </w:pPr>
      <w:r>
        <w:sym w:font="Wingdings" w:char="F0E0"/>
      </w:r>
      <w:r>
        <w:t xml:space="preserve"> Các cách làm truyền thống đã và đang sẽ dần biến mất trong sự phát triển của công nghệ hiện nay, từ đó sự phát triển của công nghệ sẽ dần thay thế những công việc đơn giản. Vì vậy qua bài tiểu luận này chúng ta sẽ thấy sự đóng góp tích cực của các công cụ Automation (tự động hóa) vào công việc hiện tại nó giúp chúng ta tối ưu hóa công việc, thời gian, sức lực, tiền bạc nó đã và đang là xu hướng của tương lai sau này</w:t>
      </w:r>
    </w:p>
    <w:p w14:paraId="6FDC9E7E" w14:textId="6D45AEE6" w:rsidR="00CD6C80" w:rsidRPr="00CD6C80" w:rsidRDefault="00CD6C80" w:rsidP="0039253B">
      <w:pPr>
        <w:pStyle w:val="Tiumccp1"/>
        <w:numPr>
          <w:ilvl w:val="0"/>
          <w:numId w:val="8"/>
        </w:numPr>
        <w:ind w:left="450" w:hanging="450"/>
      </w:pPr>
      <w:bookmarkStart w:id="31" w:name="_Toc102728375"/>
      <w:r>
        <w:lastRenderedPageBreak/>
        <w:t>Đề xuất</w:t>
      </w:r>
      <w:bookmarkEnd w:id="31"/>
    </w:p>
    <w:p w14:paraId="202F20D5" w14:textId="12F573E9" w:rsidR="00CD6C80" w:rsidRDefault="00E328DB" w:rsidP="00E328DB">
      <w:pPr>
        <w:pStyle w:val="Nidungvnbn"/>
      </w:pPr>
      <w:r>
        <w:t>Từ việc nghiên cứu các công cụ tự động hóa dựa trên thư viện có sẳn chúng ta có thể áp dụng nó vào một hệ thống để nó có thể vận hành tốt nhất có thể:</w:t>
      </w:r>
    </w:p>
    <w:p w14:paraId="6D6C700F" w14:textId="0AE3C6D1" w:rsidR="00E328DB" w:rsidRDefault="00E328DB" w:rsidP="00E328DB">
      <w:pPr>
        <w:pStyle w:val="Nidungvnbn"/>
      </w:pPr>
      <w:r>
        <w:t>+ Đối với áp dụng thư viện Netmiko vào tự động hóa chúng ta có thể tạo ra những chương trình có sẳn, giao diện dễ dàng sử dụng để mọi người có thể áp dụng chúng vào trong công việc tốt hơn thay vì mài mò gõ từng đoạn code</w:t>
      </w:r>
      <w:r w:rsidR="008143E2">
        <w:t xml:space="preserve"> mới có thể áp dụng chúng</w:t>
      </w:r>
    </w:p>
    <w:p w14:paraId="5F4EFFC3" w14:textId="1A87EF44" w:rsidR="008143E2" w:rsidRPr="00CD6C80" w:rsidRDefault="008143E2" w:rsidP="00E328DB">
      <w:pPr>
        <w:pStyle w:val="Nidungvnbn"/>
      </w:pPr>
      <w:r>
        <w:t>+ Đối với Ansible là một công cụ tuyệt vời chúng ta có thể áp dụng trong quá trình vận hành sản phẩm đặc biệt là DevOps ( một ngành là xu hướng của hiện tại và tương lai).</w:t>
      </w:r>
    </w:p>
    <w:p w14:paraId="7E440A8C" w14:textId="77777777" w:rsidR="00E16DBD" w:rsidRDefault="00E16DBD" w:rsidP="00E16DBD">
      <w:pPr>
        <w:pStyle w:val="Chng"/>
      </w:pPr>
    </w:p>
    <w:p w14:paraId="5D6BE013" w14:textId="77777777" w:rsidR="00E16DBD" w:rsidRDefault="00E16DBD" w:rsidP="00E16DBD">
      <w:pPr>
        <w:pStyle w:val="Chng"/>
      </w:pPr>
    </w:p>
    <w:p w14:paraId="54F3674E" w14:textId="77777777" w:rsidR="00B76781" w:rsidRDefault="00B76781" w:rsidP="004F3936">
      <w:pPr>
        <w:pStyle w:val="Bngbiu-nidung"/>
        <w:jc w:val="center"/>
        <w:rPr>
          <w:rStyle w:val="NidungvnbnChar"/>
        </w:rPr>
      </w:pPr>
      <w:bookmarkStart w:id="32" w:name="_Toc70523075"/>
    </w:p>
    <w:p w14:paraId="44921421" w14:textId="487894DB" w:rsidR="00883B2A" w:rsidRDefault="00FE2CD9" w:rsidP="004F3936">
      <w:pPr>
        <w:pStyle w:val="Bngbiu-nidung"/>
        <w:jc w:val="center"/>
      </w:pPr>
      <w:r>
        <w:br w:type="page"/>
      </w:r>
      <w:bookmarkEnd w:id="32"/>
    </w:p>
    <w:p w14:paraId="331B0962" w14:textId="6BF2B7B3" w:rsidR="00883B2A" w:rsidRDefault="00FE2CD9">
      <w:pPr>
        <w:pStyle w:val="Chng"/>
        <w:jc w:val="center"/>
      </w:pPr>
      <w:bookmarkStart w:id="33" w:name="_Toc102728376"/>
      <w:r>
        <w:lastRenderedPageBreak/>
        <w:t>TÀI LIỆU THAM KHẢO</w:t>
      </w:r>
      <w:bookmarkEnd w:id="33"/>
    </w:p>
    <w:p w14:paraId="4ACB68E9" w14:textId="2BFC34A4" w:rsidR="008143E2" w:rsidRDefault="00B13538" w:rsidP="0088230F">
      <w:pPr>
        <w:pStyle w:val="Nidungvnbn"/>
        <w:numPr>
          <w:ilvl w:val="1"/>
          <w:numId w:val="16"/>
        </w:numPr>
      </w:pPr>
      <w:hyperlink r:id="rId193" w:history="1">
        <w:r w:rsidR="008143E2" w:rsidRPr="00D512AF">
          <w:rPr>
            <w:rStyle w:val="Hyperlink"/>
          </w:rPr>
          <w:t>https://www.edureka.co/blog/what-is-ansible/</w:t>
        </w:r>
      </w:hyperlink>
      <w:r w:rsidR="0088230F">
        <w:t xml:space="preserve"> </w:t>
      </w:r>
      <w:r w:rsidR="0088230F">
        <w:tab/>
      </w:r>
      <w:r w:rsidR="008143E2">
        <w:t>[Accessed 15 03 22]</w:t>
      </w:r>
    </w:p>
    <w:p w14:paraId="2F8ECCD8" w14:textId="77777777" w:rsidR="008143E2" w:rsidRDefault="00B13538" w:rsidP="008143E2">
      <w:pPr>
        <w:pStyle w:val="Nidungvnbn"/>
        <w:numPr>
          <w:ilvl w:val="1"/>
          <w:numId w:val="16"/>
        </w:numPr>
      </w:pPr>
      <w:hyperlink r:id="rId194" w:history="1">
        <w:r w:rsidR="008143E2" w:rsidRPr="00D512AF">
          <w:rPr>
            <w:rStyle w:val="Hyperlink"/>
          </w:rPr>
          <w:t>https://www.packetcoders.io/netmiko-the-what-and-the-why/</w:t>
        </w:r>
      </w:hyperlink>
      <w:r w:rsidR="008143E2">
        <w:t xml:space="preserve"> </w:t>
      </w:r>
    </w:p>
    <w:p w14:paraId="3E610979" w14:textId="044201FB" w:rsidR="008143E2" w:rsidRDefault="008143E2" w:rsidP="008143E2">
      <w:pPr>
        <w:pStyle w:val="Nidungvnbn"/>
        <w:ind w:left="1440" w:firstLine="0"/>
      </w:pPr>
      <w:r>
        <w:t>[Accessed 20 03 22]</w:t>
      </w:r>
    </w:p>
    <w:p w14:paraId="597E507A" w14:textId="39174B60" w:rsidR="008143E2" w:rsidRDefault="00B13538" w:rsidP="008143E2">
      <w:pPr>
        <w:pStyle w:val="Nidungvnbn"/>
        <w:numPr>
          <w:ilvl w:val="1"/>
          <w:numId w:val="16"/>
        </w:numPr>
      </w:pPr>
      <w:hyperlink r:id="rId195" w:history="1">
        <w:r w:rsidR="008143E2" w:rsidRPr="00D512AF">
          <w:rPr>
            <w:rStyle w:val="Hyperlink"/>
          </w:rPr>
          <w:t>https://www.forum.vnpro.org/forum/ccna%C2%AE/devnet-associate</w:t>
        </w:r>
      </w:hyperlink>
    </w:p>
    <w:p w14:paraId="0E56C043" w14:textId="0A6D90E4" w:rsidR="008143E2" w:rsidRDefault="008143E2" w:rsidP="008143E2">
      <w:pPr>
        <w:pStyle w:val="Nidungvnbn"/>
        <w:ind w:left="1440" w:firstLine="0"/>
      </w:pPr>
      <w:r>
        <w:t>[ Accessed 25 03 22]</w:t>
      </w:r>
    </w:p>
    <w:p w14:paraId="252CCD4E" w14:textId="1BE11425" w:rsidR="008143E2" w:rsidRDefault="008143E2" w:rsidP="0088230F">
      <w:pPr>
        <w:pStyle w:val="Nidungvnbn"/>
        <w:numPr>
          <w:ilvl w:val="1"/>
          <w:numId w:val="16"/>
        </w:numPr>
      </w:pPr>
      <w:r>
        <w:t xml:space="preserve"> </w:t>
      </w:r>
      <w:hyperlink r:id="rId196" w:history="1">
        <w:r w:rsidRPr="00D512AF">
          <w:rPr>
            <w:rStyle w:val="Hyperlink"/>
          </w:rPr>
          <w:t>https://docs.ansible.com/</w:t>
        </w:r>
      </w:hyperlink>
      <w:r w:rsidR="0088230F">
        <w:t xml:space="preserve"> </w:t>
      </w:r>
      <w:r w:rsidR="0088230F">
        <w:tab/>
      </w:r>
      <w:r>
        <w:t>[ Accessed 29 03 22]</w:t>
      </w:r>
    </w:p>
    <w:p w14:paraId="24CE9BF2" w14:textId="7D46DCBE" w:rsidR="00EC5F3A" w:rsidRDefault="00EC5F3A" w:rsidP="0088230F">
      <w:pPr>
        <w:pStyle w:val="Nidungvnbn"/>
        <w:numPr>
          <w:ilvl w:val="1"/>
          <w:numId w:val="16"/>
        </w:numPr>
      </w:pPr>
      <w:r>
        <w:t xml:space="preserve"> </w:t>
      </w:r>
      <w:hyperlink r:id="rId197" w:history="1">
        <w:r w:rsidRPr="0028785A">
          <w:rPr>
            <w:rStyle w:val="Hyperlink"/>
          </w:rPr>
          <w:t>https://pypi.org/project/netmiko/</w:t>
        </w:r>
      </w:hyperlink>
      <w:r>
        <w:t xml:space="preserve">  [ Accessed 26 03 22]</w:t>
      </w:r>
    </w:p>
    <w:p w14:paraId="25067C69" w14:textId="649B2B78" w:rsidR="008143E2" w:rsidRDefault="008143E2" w:rsidP="008143E2">
      <w:pPr>
        <w:pStyle w:val="Nidungvnbn"/>
        <w:ind w:left="1440" w:firstLine="0"/>
      </w:pPr>
    </w:p>
    <w:sectPr w:rsidR="008143E2">
      <w:headerReference w:type="default" r:id="rId198"/>
      <w:pgSz w:w="12240" w:h="15840"/>
      <w:pgMar w:top="1985" w:right="1134" w:bottom="1701"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EFE5AEC" w14:textId="77777777" w:rsidR="00B13538" w:rsidRDefault="00B13538">
      <w:r>
        <w:separator/>
      </w:r>
    </w:p>
  </w:endnote>
  <w:endnote w:type="continuationSeparator" w:id="0">
    <w:p w14:paraId="27F49E35" w14:textId="77777777" w:rsidR="00B13538" w:rsidRDefault="00B1353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Lucida Console">
    <w:panose1 w:val="020B0609040504020204"/>
    <w:charset w:val="00"/>
    <w:family w:val="modern"/>
    <w:pitch w:val="fixed"/>
    <w:sig w:usb0="8000028F" w:usb1="00001800" w:usb2="00000000" w:usb3="00000000" w:csb0="0000001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320E9C7" w14:textId="77777777" w:rsidR="00B13538" w:rsidRDefault="00B13538">
      <w:r>
        <w:separator/>
      </w:r>
    </w:p>
  </w:footnote>
  <w:footnote w:type="continuationSeparator" w:id="0">
    <w:p w14:paraId="47BF8DF8" w14:textId="77777777" w:rsidR="00B13538" w:rsidRDefault="00B1353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01B6D8" w14:textId="77777777" w:rsidR="00883B2A" w:rsidRDefault="00883B2A">
    <w:pPr>
      <w:pStyle w:val="Header"/>
      <w:jc w:val="center"/>
    </w:pPr>
  </w:p>
  <w:p w14:paraId="7AD03F14" w14:textId="77777777" w:rsidR="00883B2A" w:rsidRDefault="00883B2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01097785"/>
    </w:sdtPr>
    <w:sdtEndPr/>
    <w:sdtContent>
      <w:p w14:paraId="79CD69CB" w14:textId="77777777" w:rsidR="00883B2A" w:rsidRDefault="00FE2CD9">
        <w:pPr>
          <w:pStyle w:val="Header"/>
          <w:jc w:val="center"/>
        </w:pPr>
        <w:r>
          <w:fldChar w:fldCharType="begin"/>
        </w:r>
        <w:r>
          <w:instrText xml:space="preserve"> PAGE   \* MERGEFORMAT </w:instrText>
        </w:r>
        <w:r>
          <w:fldChar w:fldCharType="separate"/>
        </w:r>
        <w:r>
          <w:t>iv</w:t>
        </w:r>
        <w:r>
          <w:fldChar w:fldCharType="end"/>
        </w:r>
      </w:p>
    </w:sdtContent>
  </w:sdt>
  <w:p w14:paraId="58608449" w14:textId="77777777" w:rsidR="00883B2A" w:rsidRDefault="00883B2A">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5520606"/>
    </w:sdtPr>
    <w:sdtEndPr/>
    <w:sdtContent>
      <w:p w14:paraId="1C809AE3" w14:textId="77777777" w:rsidR="00883B2A" w:rsidRDefault="00FE2CD9">
        <w:pPr>
          <w:pStyle w:val="Header"/>
          <w:jc w:val="center"/>
        </w:pPr>
        <w:r>
          <w:fldChar w:fldCharType="begin"/>
        </w:r>
        <w:r>
          <w:instrText xml:space="preserve"> PAGE   \* MERGEFORMAT </w:instrText>
        </w:r>
        <w:r>
          <w:fldChar w:fldCharType="separate"/>
        </w:r>
        <w:r>
          <w:t>40</w:t>
        </w:r>
        <w:r>
          <w:fldChar w:fldCharType="end"/>
        </w:r>
      </w:p>
    </w:sdtContent>
  </w:sdt>
  <w:p w14:paraId="0CC2C9DD" w14:textId="77777777" w:rsidR="00883B2A" w:rsidRDefault="00883B2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7" type="#_x0000_t75" style="width:11.4pt;height:11.4pt" o:bullet="t">
        <v:imagedata r:id="rId1" o:title=""/>
      </v:shape>
    </w:pict>
  </w:numPicBullet>
  <w:abstractNum w:abstractNumId="0" w15:restartNumberingAfterBreak="0">
    <w:nsid w:val="060224B3"/>
    <w:multiLevelType w:val="hybridMultilevel"/>
    <w:tmpl w:val="A188821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D022F35"/>
    <w:multiLevelType w:val="hybridMultilevel"/>
    <w:tmpl w:val="A094EA10"/>
    <w:lvl w:ilvl="0" w:tplc="37AC1D5C">
      <w:start w:val="1"/>
      <w:numFmt w:val="decimal"/>
      <w:lvlText w:val="2.%1"/>
      <w:lvlJc w:val="left"/>
      <w:pPr>
        <w:ind w:left="450" w:hanging="360"/>
      </w:pPr>
      <w:rPr>
        <w:rFonts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2" w15:restartNumberingAfterBreak="0">
    <w:nsid w:val="157D1E0D"/>
    <w:multiLevelType w:val="hybridMultilevel"/>
    <w:tmpl w:val="FB22123E"/>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18936AB2"/>
    <w:multiLevelType w:val="hybridMultilevel"/>
    <w:tmpl w:val="F37A2FF4"/>
    <w:lvl w:ilvl="0" w:tplc="39CA7F52">
      <w:start w:val="1"/>
      <w:numFmt w:val="decimal"/>
      <w:lvlText w:val="1.1.%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AE56C1F"/>
    <w:multiLevelType w:val="hybridMultilevel"/>
    <w:tmpl w:val="3E7EF56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F29776E"/>
    <w:multiLevelType w:val="hybridMultilevel"/>
    <w:tmpl w:val="A61E5C08"/>
    <w:lvl w:ilvl="0" w:tplc="04090007">
      <w:start w:val="1"/>
      <w:numFmt w:val="bullet"/>
      <w:lvlText w:val=""/>
      <w:lvlPicBulletId w:val="0"/>
      <w:lvlJc w:val="left"/>
      <w:pPr>
        <w:ind w:left="36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2F34215D"/>
    <w:multiLevelType w:val="multilevel"/>
    <w:tmpl w:val="2F34215D"/>
    <w:lvl w:ilvl="0">
      <w:start w:val="1"/>
      <w:numFmt w:val="decimal"/>
      <w:lvlText w:val="1.%1"/>
      <w:lvlJc w:val="center"/>
      <w:pPr>
        <w:ind w:left="63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302419D3"/>
    <w:multiLevelType w:val="hybridMultilevel"/>
    <w:tmpl w:val="CCBA89D6"/>
    <w:lvl w:ilvl="0" w:tplc="13B8E144">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65C1DF3"/>
    <w:multiLevelType w:val="hybridMultilevel"/>
    <w:tmpl w:val="4D10D7DE"/>
    <w:lvl w:ilvl="0" w:tplc="7812AB32">
      <w:start w:val="1"/>
      <w:numFmt w:val="decimal"/>
      <w:lvlText w:val="1.1.2.%1"/>
      <w:lvlJc w:val="center"/>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DB45CAD"/>
    <w:multiLevelType w:val="hybridMultilevel"/>
    <w:tmpl w:val="33022F38"/>
    <w:lvl w:ilvl="0" w:tplc="5C9E7288">
      <w:start w:val="1"/>
      <w:numFmt w:val="decimal"/>
      <w:lvlText w:val="1.2.%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314172F"/>
    <w:multiLevelType w:val="hybridMultilevel"/>
    <w:tmpl w:val="FCEA352A"/>
    <w:lvl w:ilvl="0" w:tplc="90C0AD8E">
      <w:start w:val="1"/>
      <w:numFmt w:val="decimal"/>
      <w:lvlText w:val="[%1]"/>
      <w:lvlJc w:val="left"/>
      <w:pPr>
        <w:ind w:left="1440" w:hanging="360"/>
      </w:pPr>
      <w:rPr>
        <w:rFonts w:hint="default"/>
      </w:rPr>
    </w:lvl>
    <w:lvl w:ilvl="1" w:tplc="90C0AD8E">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5AC1709"/>
    <w:multiLevelType w:val="hybridMultilevel"/>
    <w:tmpl w:val="06C4D44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46AB4E59"/>
    <w:multiLevelType w:val="hybridMultilevel"/>
    <w:tmpl w:val="BFCEDE8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46CB20DE"/>
    <w:multiLevelType w:val="hybridMultilevel"/>
    <w:tmpl w:val="4E18614C"/>
    <w:lvl w:ilvl="0" w:tplc="9DBA924A">
      <w:start w:val="1"/>
      <w:numFmt w:val="decimal"/>
      <w:lvlText w:val="2.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F984618"/>
    <w:multiLevelType w:val="hybridMultilevel"/>
    <w:tmpl w:val="CDFE126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52485A40"/>
    <w:multiLevelType w:val="hybridMultilevel"/>
    <w:tmpl w:val="C80E527A"/>
    <w:lvl w:ilvl="0" w:tplc="FFFFFFFF">
      <w:start w:val="1"/>
      <w:numFmt w:val="decimal"/>
      <w:lvlText w:val="%1."/>
      <w:lvlJc w:val="left"/>
      <w:pPr>
        <w:ind w:left="360" w:hanging="360"/>
      </w:pPr>
      <w:rPr>
        <w:rFonts w:hint="default"/>
      </w:rPr>
    </w:lvl>
    <w:lvl w:ilvl="1" w:tplc="FFFFFFFF" w:tentative="1">
      <w:start w:val="1"/>
      <w:numFmt w:val="bullet"/>
      <w:lvlText w:val="o"/>
      <w:lvlJc w:val="left"/>
      <w:pPr>
        <w:ind w:left="1170" w:hanging="360"/>
      </w:pPr>
      <w:rPr>
        <w:rFonts w:ascii="Courier New" w:hAnsi="Courier New" w:cs="Courier New" w:hint="default"/>
      </w:rPr>
    </w:lvl>
    <w:lvl w:ilvl="2" w:tplc="FFFFFFFF" w:tentative="1">
      <w:start w:val="1"/>
      <w:numFmt w:val="bullet"/>
      <w:lvlText w:val=""/>
      <w:lvlJc w:val="left"/>
      <w:pPr>
        <w:ind w:left="1890" w:hanging="360"/>
      </w:pPr>
      <w:rPr>
        <w:rFonts w:ascii="Wingdings" w:hAnsi="Wingdings" w:hint="default"/>
      </w:rPr>
    </w:lvl>
    <w:lvl w:ilvl="3" w:tplc="FFFFFFFF" w:tentative="1">
      <w:start w:val="1"/>
      <w:numFmt w:val="bullet"/>
      <w:lvlText w:val=""/>
      <w:lvlJc w:val="left"/>
      <w:pPr>
        <w:ind w:left="2610" w:hanging="360"/>
      </w:pPr>
      <w:rPr>
        <w:rFonts w:ascii="Symbol" w:hAnsi="Symbol" w:hint="default"/>
      </w:rPr>
    </w:lvl>
    <w:lvl w:ilvl="4" w:tplc="FFFFFFFF" w:tentative="1">
      <w:start w:val="1"/>
      <w:numFmt w:val="bullet"/>
      <w:lvlText w:val="o"/>
      <w:lvlJc w:val="left"/>
      <w:pPr>
        <w:ind w:left="3330" w:hanging="360"/>
      </w:pPr>
      <w:rPr>
        <w:rFonts w:ascii="Courier New" w:hAnsi="Courier New" w:cs="Courier New" w:hint="default"/>
      </w:rPr>
    </w:lvl>
    <w:lvl w:ilvl="5" w:tplc="FFFFFFFF" w:tentative="1">
      <w:start w:val="1"/>
      <w:numFmt w:val="bullet"/>
      <w:lvlText w:val=""/>
      <w:lvlJc w:val="left"/>
      <w:pPr>
        <w:ind w:left="4050" w:hanging="360"/>
      </w:pPr>
      <w:rPr>
        <w:rFonts w:ascii="Wingdings" w:hAnsi="Wingdings" w:hint="default"/>
      </w:rPr>
    </w:lvl>
    <w:lvl w:ilvl="6" w:tplc="FFFFFFFF" w:tentative="1">
      <w:start w:val="1"/>
      <w:numFmt w:val="bullet"/>
      <w:lvlText w:val=""/>
      <w:lvlJc w:val="left"/>
      <w:pPr>
        <w:ind w:left="4770" w:hanging="360"/>
      </w:pPr>
      <w:rPr>
        <w:rFonts w:ascii="Symbol" w:hAnsi="Symbol" w:hint="default"/>
      </w:rPr>
    </w:lvl>
    <w:lvl w:ilvl="7" w:tplc="FFFFFFFF" w:tentative="1">
      <w:start w:val="1"/>
      <w:numFmt w:val="bullet"/>
      <w:lvlText w:val="o"/>
      <w:lvlJc w:val="left"/>
      <w:pPr>
        <w:ind w:left="5490" w:hanging="360"/>
      </w:pPr>
      <w:rPr>
        <w:rFonts w:ascii="Courier New" w:hAnsi="Courier New" w:cs="Courier New" w:hint="default"/>
      </w:rPr>
    </w:lvl>
    <w:lvl w:ilvl="8" w:tplc="FFFFFFFF" w:tentative="1">
      <w:start w:val="1"/>
      <w:numFmt w:val="bullet"/>
      <w:lvlText w:val=""/>
      <w:lvlJc w:val="left"/>
      <w:pPr>
        <w:ind w:left="6210" w:hanging="360"/>
      </w:pPr>
      <w:rPr>
        <w:rFonts w:ascii="Wingdings" w:hAnsi="Wingdings" w:hint="default"/>
      </w:rPr>
    </w:lvl>
  </w:abstractNum>
  <w:abstractNum w:abstractNumId="16" w15:restartNumberingAfterBreak="0">
    <w:nsid w:val="67115099"/>
    <w:multiLevelType w:val="hybridMultilevel"/>
    <w:tmpl w:val="C9DA35CE"/>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68432758"/>
    <w:multiLevelType w:val="hybridMultilevel"/>
    <w:tmpl w:val="180CF47A"/>
    <w:lvl w:ilvl="0" w:tplc="C92C515A">
      <w:start w:val="1"/>
      <w:numFmt w:val="decimal"/>
      <w:lvlText w:val="2.2.%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6C2049DF"/>
    <w:multiLevelType w:val="hybridMultilevel"/>
    <w:tmpl w:val="88105C94"/>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CB53449"/>
    <w:multiLevelType w:val="hybridMultilevel"/>
    <w:tmpl w:val="15AE162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0" w15:restartNumberingAfterBreak="0">
    <w:nsid w:val="6E3E7CAE"/>
    <w:multiLevelType w:val="hybridMultilevel"/>
    <w:tmpl w:val="5034498A"/>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7EF55E59"/>
    <w:multiLevelType w:val="hybridMultilevel"/>
    <w:tmpl w:val="01F0AFD0"/>
    <w:lvl w:ilvl="0" w:tplc="04090007">
      <w:start w:val="1"/>
      <w:numFmt w:val="bullet"/>
      <w:lvlText w:val=""/>
      <w:lvlPicBulletId w:val="0"/>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930700446">
    <w:abstractNumId w:val="6"/>
  </w:num>
  <w:num w:numId="2" w16cid:durableId="2131823143">
    <w:abstractNumId w:val="3"/>
  </w:num>
  <w:num w:numId="3" w16cid:durableId="162858612">
    <w:abstractNumId w:val="8"/>
  </w:num>
  <w:num w:numId="4" w16cid:durableId="1080912437">
    <w:abstractNumId w:val="9"/>
  </w:num>
  <w:num w:numId="5" w16cid:durableId="1017539110">
    <w:abstractNumId w:val="1"/>
  </w:num>
  <w:num w:numId="6" w16cid:durableId="1309285862">
    <w:abstractNumId w:val="13"/>
  </w:num>
  <w:num w:numId="7" w16cid:durableId="716929725">
    <w:abstractNumId w:val="17"/>
  </w:num>
  <w:num w:numId="8" w16cid:durableId="1372000738">
    <w:abstractNumId w:val="7"/>
  </w:num>
  <w:num w:numId="9" w16cid:durableId="580725743">
    <w:abstractNumId w:val="14"/>
  </w:num>
  <w:num w:numId="10" w16cid:durableId="925575763">
    <w:abstractNumId w:val="20"/>
  </w:num>
  <w:num w:numId="11" w16cid:durableId="2017153034">
    <w:abstractNumId w:val="11"/>
  </w:num>
  <w:num w:numId="12" w16cid:durableId="1832795499">
    <w:abstractNumId w:val="18"/>
  </w:num>
  <w:num w:numId="13" w16cid:durableId="1952742692">
    <w:abstractNumId w:val="5"/>
  </w:num>
  <w:num w:numId="14" w16cid:durableId="1511331623">
    <w:abstractNumId w:val="4"/>
  </w:num>
  <w:num w:numId="15" w16cid:durableId="24604547">
    <w:abstractNumId w:val="15"/>
  </w:num>
  <w:num w:numId="16" w16cid:durableId="1474371610">
    <w:abstractNumId w:val="10"/>
  </w:num>
  <w:num w:numId="17" w16cid:durableId="115753796">
    <w:abstractNumId w:val="12"/>
  </w:num>
  <w:num w:numId="18" w16cid:durableId="2122338575">
    <w:abstractNumId w:val="16"/>
  </w:num>
  <w:num w:numId="19" w16cid:durableId="1545017527">
    <w:abstractNumId w:val="19"/>
  </w:num>
  <w:num w:numId="20" w16cid:durableId="1193422653">
    <w:abstractNumId w:val="0"/>
  </w:num>
  <w:num w:numId="21" w16cid:durableId="1981376792">
    <w:abstractNumId w:val="2"/>
  </w:num>
  <w:num w:numId="22" w16cid:durableId="2087143128">
    <w:abstractNumId w:val="21"/>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attachedTemplate r:id="rId1"/>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9710A"/>
    <w:rsid w:val="00000FCE"/>
    <w:rsid w:val="0000313A"/>
    <w:rsid w:val="000074D4"/>
    <w:rsid w:val="00024496"/>
    <w:rsid w:val="00026C33"/>
    <w:rsid w:val="00031851"/>
    <w:rsid w:val="00040BF3"/>
    <w:rsid w:val="00074C1A"/>
    <w:rsid w:val="00084A40"/>
    <w:rsid w:val="000A2DBC"/>
    <w:rsid w:val="000A6B9F"/>
    <w:rsid w:val="000B7B26"/>
    <w:rsid w:val="000E1B6D"/>
    <w:rsid w:val="000E48B2"/>
    <w:rsid w:val="000F5102"/>
    <w:rsid w:val="00103191"/>
    <w:rsid w:val="0013296F"/>
    <w:rsid w:val="0013680A"/>
    <w:rsid w:val="00137133"/>
    <w:rsid w:val="00165AE5"/>
    <w:rsid w:val="0016678B"/>
    <w:rsid w:val="001876AB"/>
    <w:rsid w:val="00197121"/>
    <w:rsid w:val="001B0850"/>
    <w:rsid w:val="001D02AE"/>
    <w:rsid w:val="00207DC2"/>
    <w:rsid w:val="002213B0"/>
    <w:rsid w:val="00231A82"/>
    <w:rsid w:val="00252F26"/>
    <w:rsid w:val="00256AB7"/>
    <w:rsid w:val="00261B9D"/>
    <w:rsid w:val="00275E0E"/>
    <w:rsid w:val="00291721"/>
    <w:rsid w:val="002A1D53"/>
    <w:rsid w:val="002A4E8F"/>
    <w:rsid w:val="002A6C27"/>
    <w:rsid w:val="002B2567"/>
    <w:rsid w:val="002C3F50"/>
    <w:rsid w:val="002D4629"/>
    <w:rsid w:val="002D73DA"/>
    <w:rsid w:val="002D76E1"/>
    <w:rsid w:val="002D796D"/>
    <w:rsid w:val="002E0644"/>
    <w:rsid w:val="00313F9D"/>
    <w:rsid w:val="00320C70"/>
    <w:rsid w:val="003218FF"/>
    <w:rsid w:val="00325253"/>
    <w:rsid w:val="00343EEE"/>
    <w:rsid w:val="00344977"/>
    <w:rsid w:val="00356E17"/>
    <w:rsid w:val="003575C8"/>
    <w:rsid w:val="003750F0"/>
    <w:rsid w:val="0039253B"/>
    <w:rsid w:val="00395993"/>
    <w:rsid w:val="003A0B53"/>
    <w:rsid w:val="003A118A"/>
    <w:rsid w:val="003F19BF"/>
    <w:rsid w:val="00414A47"/>
    <w:rsid w:val="004233E7"/>
    <w:rsid w:val="00423AF6"/>
    <w:rsid w:val="00442B99"/>
    <w:rsid w:val="00453AB1"/>
    <w:rsid w:val="00456336"/>
    <w:rsid w:val="00460717"/>
    <w:rsid w:val="0047172B"/>
    <w:rsid w:val="0048066C"/>
    <w:rsid w:val="0048088A"/>
    <w:rsid w:val="00482963"/>
    <w:rsid w:val="004859EF"/>
    <w:rsid w:val="00492E1D"/>
    <w:rsid w:val="004936DF"/>
    <w:rsid w:val="004A2F5D"/>
    <w:rsid w:val="004A7C39"/>
    <w:rsid w:val="004B05D5"/>
    <w:rsid w:val="004B2374"/>
    <w:rsid w:val="004D6E62"/>
    <w:rsid w:val="004E3C16"/>
    <w:rsid w:val="004F3936"/>
    <w:rsid w:val="00504EFE"/>
    <w:rsid w:val="00506B25"/>
    <w:rsid w:val="005200A1"/>
    <w:rsid w:val="00537C68"/>
    <w:rsid w:val="00557CD0"/>
    <w:rsid w:val="00561658"/>
    <w:rsid w:val="0057139C"/>
    <w:rsid w:val="00577E27"/>
    <w:rsid w:val="00591CED"/>
    <w:rsid w:val="00593511"/>
    <w:rsid w:val="00594A25"/>
    <w:rsid w:val="0059710A"/>
    <w:rsid w:val="00597D21"/>
    <w:rsid w:val="005C7547"/>
    <w:rsid w:val="005D5C20"/>
    <w:rsid w:val="00613727"/>
    <w:rsid w:val="00630B62"/>
    <w:rsid w:val="00630B91"/>
    <w:rsid w:val="0064189C"/>
    <w:rsid w:val="00642371"/>
    <w:rsid w:val="006463B7"/>
    <w:rsid w:val="00650D6A"/>
    <w:rsid w:val="00655395"/>
    <w:rsid w:val="00663B65"/>
    <w:rsid w:val="0066475A"/>
    <w:rsid w:val="0066745D"/>
    <w:rsid w:val="00684AE4"/>
    <w:rsid w:val="006968FC"/>
    <w:rsid w:val="006B4BE2"/>
    <w:rsid w:val="006B53C6"/>
    <w:rsid w:val="006C5B84"/>
    <w:rsid w:val="006E159F"/>
    <w:rsid w:val="006E40A6"/>
    <w:rsid w:val="0071573A"/>
    <w:rsid w:val="00720FD5"/>
    <w:rsid w:val="007247F4"/>
    <w:rsid w:val="00737340"/>
    <w:rsid w:val="00790122"/>
    <w:rsid w:val="007910ED"/>
    <w:rsid w:val="00791EED"/>
    <w:rsid w:val="007B1A23"/>
    <w:rsid w:val="007B2C2B"/>
    <w:rsid w:val="007B7FF5"/>
    <w:rsid w:val="007E2387"/>
    <w:rsid w:val="007E6AB9"/>
    <w:rsid w:val="007E7FF7"/>
    <w:rsid w:val="007F219B"/>
    <w:rsid w:val="00802907"/>
    <w:rsid w:val="008054D0"/>
    <w:rsid w:val="008143E2"/>
    <w:rsid w:val="00832669"/>
    <w:rsid w:val="00847B95"/>
    <w:rsid w:val="008670FE"/>
    <w:rsid w:val="00867C2D"/>
    <w:rsid w:val="00880D36"/>
    <w:rsid w:val="0088230F"/>
    <w:rsid w:val="00883B2A"/>
    <w:rsid w:val="008844B3"/>
    <w:rsid w:val="0088452F"/>
    <w:rsid w:val="00891A48"/>
    <w:rsid w:val="00897C37"/>
    <w:rsid w:val="008C0746"/>
    <w:rsid w:val="008C2DE0"/>
    <w:rsid w:val="008D27B3"/>
    <w:rsid w:val="008D2CB9"/>
    <w:rsid w:val="008E6453"/>
    <w:rsid w:val="009023C1"/>
    <w:rsid w:val="00916069"/>
    <w:rsid w:val="00932C80"/>
    <w:rsid w:val="0093437C"/>
    <w:rsid w:val="00941861"/>
    <w:rsid w:val="00942038"/>
    <w:rsid w:val="00942086"/>
    <w:rsid w:val="00942B81"/>
    <w:rsid w:val="00960808"/>
    <w:rsid w:val="0096314B"/>
    <w:rsid w:val="00967714"/>
    <w:rsid w:val="00971029"/>
    <w:rsid w:val="009728E4"/>
    <w:rsid w:val="009964B1"/>
    <w:rsid w:val="009D5903"/>
    <w:rsid w:val="009F25F4"/>
    <w:rsid w:val="009F5DC5"/>
    <w:rsid w:val="00A01EAD"/>
    <w:rsid w:val="00A05FF4"/>
    <w:rsid w:val="00A065D8"/>
    <w:rsid w:val="00A0735C"/>
    <w:rsid w:val="00A21E27"/>
    <w:rsid w:val="00A3303E"/>
    <w:rsid w:val="00A3715A"/>
    <w:rsid w:val="00A419D0"/>
    <w:rsid w:val="00A54A69"/>
    <w:rsid w:val="00A801C5"/>
    <w:rsid w:val="00A814A8"/>
    <w:rsid w:val="00AB5348"/>
    <w:rsid w:val="00AE4B27"/>
    <w:rsid w:val="00B0500C"/>
    <w:rsid w:val="00B05303"/>
    <w:rsid w:val="00B118C8"/>
    <w:rsid w:val="00B12DFC"/>
    <w:rsid w:val="00B13538"/>
    <w:rsid w:val="00B21C47"/>
    <w:rsid w:val="00B24152"/>
    <w:rsid w:val="00B30E9D"/>
    <w:rsid w:val="00B33563"/>
    <w:rsid w:val="00B47028"/>
    <w:rsid w:val="00B62922"/>
    <w:rsid w:val="00B679E6"/>
    <w:rsid w:val="00B76781"/>
    <w:rsid w:val="00B8489D"/>
    <w:rsid w:val="00B957D3"/>
    <w:rsid w:val="00BA6B89"/>
    <w:rsid w:val="00BB2B2A"/>
    <w:rsid w:val="00BE4743"/>
    <w:rsid w:val="00C000C1"/>
    <w:rsid w:val="00C04DCD"/>
    <w:rsid w:val="00C12CB8"/>
    <w:rsid w:val="00C36429"/>
    <w:rsid w:val="00C56904"/>
    <w:rsid w:val="00C70A1B"/>
    <w:rsid w:val="00C75086"/>
    <w:rsid w:val="00C87AE5"/>
    <w:rsid w:val="00CA1C39"/>
    <w:rsid w:val="00CA4012"/>
    <w:rsid w:val="00CB776D"/>
    <w:rsid w:val="00CC32F3"/>
    <w:rsid w:val="00CC7FF8"/>
    <w:rsid w:val="00CD13EC"/>
    <w:rsid w:val="00CD6C80"/>
    <w:rsid w:val="00CE5555"/>
    <w:rsid w:val="00D003D3"/>
    <w:rsid w:val="00D00721"/>
    <w:rsid w:val="00D03BDE"/>
    <w:rsid w:val="00D2146F"/>
    <w:rsid w:val="00D31208"/>
    <w:rsid w:val="00D34D21"/>
    <w:rsid w:val="00D34ED9"/>
    <w:rsid w:val="00D41715"/>
    <w:rsid w:val="00D41833"/>
    <w:rsid w:val="00D43C49"/>
    <w:rsid w:val="00D47F4F"/>
    <w:rsid w:val="00D565AE"/>
    <w:rsid w:val="00D60707"/>
    <w:rsid w:val="00D60BAF"/>
    <w:rsid w:val="00D6705E"/>
    <w:rsid w:val="00D74321"/>
    <w:rsid w:val="00D9493A"/>
    <w:rsid w:val="00DA185C"/>
    <w:rsid w:val="00DB3A77"/>
    <w:rsid w:val="00DB7595"/>
    <w:rsid w:val="00DB7AEA"/>
    <w:rsid w:val="00DC2276"/>
    <w:rsid w:val="00DC3A22"/>
    <w:rsid w:val="00DC686E"/>
    <w:rsid w:val="00DD74FD"/>
    <w:rsid w:val="00DE01E0"/>
    <w:rsid w:val="00E16DBD"/>
    <w:rsid w:val="00E202B4"/>
    <w:rsid w:val="00E2522F"/>
    <w:rsid w:val="00E26144"/>
    <w:rsid w:val="00E328DB"/>
    <w:rsid w:val="00E50264"/>
    <w:rsid w:val="00E53771"/>
    <w:rsid w:val="00E7263D"/>
    <w:rsid w:val="00E73E69"/>
    <w:rsid w:val="00E766EA"/>
    <w:rsid w:val="00E83124"/>
    <w:rsid w:val="00E85209"/>
    <w:rsid w:val="00E862DD"/>
    <w:rsid w:val="00EA44AF"/>
    <w:rsid w:val="00EB486F"/>
    <w:rsid w:val="00EC5F3A"/>
    <w:rsid w:val="00EF232F"/>
    <w:rsid w:val="00F122B4"/>
    <w:rsid w:val="00F5401A"/>
    <w:rsid w:val="00F6183C"/>
    <w:rsid w:val="00F70608"/>
    <w:rsid w:val="00F81FB4"/>
    <w:rsid w:val="00F85381"/>
    <w:rsid w:val="00F85793"/>
    <w:rsid w:val="00F94AD9"/>
    <w:rsid w:val="00FA0719"/>
    <w:rsid w:val="00FA2153"/>
    <w:rsid w:val="00FA2953"/>
    <w:rsid w:val="00FB0BF1"/>
    <w:rsid w:val="00FB711D"/>
    <w:rsid w:val="00FE2CD9"/>
    <w:rsid w:val="00FE66D4"/>
    <w:rsid w:val="00FF02E6"/>
    <w:rsid w:val="062522F8"/>
    <w:rsid w:val="0A97177F"/>
    <w:rsid w:val="0F394F5E"/>
    <w:rsid w:val="107D234C"/>
    <w:rsid w:val="11052FA9"/>
    <w:rsid w:val="11C51728"/>
    <w:rsid w:val="12C926BA"/>
    <w:rsid w:val="15F40542"/>
    <w:rsid w:val="17653861"/>
    <w:rsid w:val="1923533F"/>
    <w:rsid w:val="1B9F7794"/>
    <w:rsid w:val="377D3401"/>
    <w:rsid w:val="42C70575"/>
    <w:rsid w:val="44FC2381"/>
    <w:rsid w:val="4B7668DE"/>
    <w:rsid w:val="4E2C5712"/>
    <w:rsid w:val="580F507D"/>
    <w:rsid w:val="647D3883"/>
    <w:rsid w:val="6A9A52E5"/>
    <w:rsid w:val="6DD65DE6"/>
    <w:rsid w:val="752E3B64"/>
    <w:rsid w:val="758D070E"/>
    <w:rsid w:val="770622ED"/>
    <w:rsid w:val="7A061B74"/>
  </w:rsids>
  <m:mathPr>
    <m:mathFont m:val="Cambria Math"/>
    <m:brkBin m:val="before"/>
    <m:brkBinSub m:val="--"/>
    <m:smallFrac m:val="0"/>
    <m:dispDef/>
    <m:lMargin m:val="0"/>
    <m:rMargin m:val="0"/>
    <m:defJc m:val="centerGroup"/>
    <m:wrapIndent m:val="1440"/>
    <m:intLim m:val="subSup"/>
    <m:naryLim m:val="undOvr"/>
  </m:mathPr>
  <w:attachedSchema w:val="urn:schemas-microsoft-com:office:smarttags"/>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E766A5"/>
  <w15:docId w15:val="{237D226F-D190-4D61-9C4D-131CE40E9F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39" w:unhideWhenUsed="1" w:qFormat="1"/>
    <w:lsdException w:name="toc 5" w:uiPriority="39" w:unhideWhenUsed="1" w:qFormat="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Normal Indent" w:semiHidden="1" w:unhideWhenUsed="1"/>
    <w:lsdException w:name="footnote text" w:semiHidden="1" w:unhideWhenUsed="1"/>
    <w:lsdException w:name="annotation text" w:uiPriority="0" w:unhideWhenUsed="1" w:qFormat="1"/>
    <w:lsdException w:name="header" w:unhideWhenUsed="1" w:qFormat="1"/>
    <w:lsdException w:name="footer" w:unhideWhenUsed="1" w:qFormat="1"/>
    <w:lsdException w:name="index heading" w:semiHidden="1" w:unhideWhenUsed="1"/>
    <w:lsdException w:name="caption" w:uiPriority="35" w:unhideWhenUsed="1" w:qFormat="1"/>
    <w:lsdException w:name="table of figures" w:unhideWhenUsed="1" w:qFormat="1"/>
    <w:lsdException w:name="envelope address" w:semiHidden="1" w:unhideWhenUsed="1"/>
    <w:lsdException w:name="envelope return" w:semiHidden="1" w:unhideWhenUsed="1"/>
    <w:lsdException w:name="footnote reference" w:semiHidden="1" w:unhideWhenUsed="1"/>
    <w:lsdException w:name="annotation reference" w:uiPriority="0"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eastAsia="Times New Roman" w:cs="Times New Roman"/>
      <w:sz w:val="24"/>
      <w:szCs w:val="24"/>
      <w:lang w:eastAsia="en-US"/>
    </w:rPr>
  </w:style>
  <w:style w:type="paragraph" w:styleId="Heading1">
    <w:name w:val="heading 1"/>
    <w:basedOn w:val="Normal"/>
    <w:next w:val="Normal"/>
    <w:link w:val="Heading1Char"/>
    <w:uiPriority w:val="9"/>
    <w:qFormat/>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rPr>
      <w:rFonts w:ascii="Tahoma" w:hAnsi="Tahoma" w:cs="Tahoma"/>
      <w:sz w:val="16"/>
      <w:szCs w:val="16"/>
    </w:rPr>
  </w:style>
  <w:style w:type="paragraph" w:styleId="Caption">
    <w:name w:val="caption"/>
    <w:basedOn w:val="Normal"/>
    <w:next w:val="Normal"/>
    <w:uiPriority w:val="35"/>
    <w:unhideWhenUsed/>
    <w:qFormat/>
    <w:pPr>
      <w:spacing w:after="200"/>
      <w:jc w:val="center"/>
    </w:pPr>
    <w:rPr>
      <w:bCs/>
      <w:sz w:val="26"/>
      <w:szCs w:val="26"/>
    </w:rPr>
  </w:style>
  <w:style w:type="character" w:styleId="CommentReference">
    <w:name w:val="annotation reference"/>
    <w:basedOn w:val="DefaultParagraphFont"/>
    <w:unhideWhenUsed/>
    <w:qFormat/>
    <w:rPr>
      <w:sz w:val="16"/>
      <w:szCs w:val="16"/>
    </w:rPr>
  </w:style>
  <w:style w:type="paragraph" w:styleId="CommentText">
    <w:name w:val="annotation text"/>
    <w:basedOn w:val="Normal"/>
    <w:link w:val="CommentTextChar"/>
    <w:unhideWhenUsed/>
    <w:qFormat/>
    <w:rPr>
      <w:sz w:val="20"/>
      <w:szCs w:val="20"/>
    </w:rPr>
  </w:style>
  <w:style w:type="paragraph" w:styleId="CommentSubject">
    <w:name w:val="annotation subject"/>
    <w:basedOn w:val="CommentText"/>
    <w:next w:val="CommentText"/>
    <w:link w:val="CommentSubjectChar"/>
    <w:uiPriority w:val="99"/>
    <w:semiHidden/>
    <w:unhideWhenUsed/>
    <w:qFormat/>
    <w:rPr>
      <w:b/>
      <w:bCs/>
    </w:rPr>
  </w:style>
  <w:style w:type="character" w:styleId="Emphasis">
    <w:name w:val="Emphasis"/>
    <w:basedOn w:val="DefaultParagraphFont"/>
    <w:uiPriority w:val="20"/>
    <w:qFormat/>
    <w:rPr>
      <w:i/>
      <w:iCs/>
    </w:rPr>
  </w:style>
  <w:style w:type="paragraph" w:styleId="Footer">
    <w:name w:val="footer"/>
    <w:basedOn w:val="Normal"/>
    <w:link w:val="FooterChar"/>
    <w:uiPriority w:val="99"/>
    <w:unhideWhenUsed/>
    <w:qFormat/>
    <w:pPr>
      <w:tabs>
        <w:tab w:val="center" w:pos="4680"/>
        <w:tab w:val="right" w:pos="9360"/>
      </w:tabs>
    </w:pPr>
  </w:style>
  <w:style w:type="paragraph" w:styleId="Header">
    <w:name w:val="header"/>
    <w:basedOn w:val="Normal"/>
    <w:link w:val="HeaderChar"/>
    <w:uiPriority w:val="99"/>
    <w:unhideWhenUsed/>
    <w:qFormat/>
    <w:pPr>
      <w:tabs>
        <w:tab w:val="center" w:pos="4680"/>
        <w:tab w:val="right" w:pos="9360"/>
      </w:tabs>
    </w:pPr>
  </w:style>
  <w:style w:type="character" w:styleId="Hyperlink">
    <w:name w:val="Hyperlink"/>
    <w:basedOn w:val="DefaultParagraphFont"/>
    <w:uiPriority w:val="99"/>
    <w:unhideWhenUsed/>
    <w:qFormat/>
    <w:rPr>
      <w:color w:val="0000FF" w:themeColor="hyperlink"/>
      <w:u w:val="single"/>
    </w:rPr>
  </w:style>
  <w:style w:type="paragraph" w:styleId="NormalWeb">
    <w:name w:val="Normal (Web)"/>
    <w:basedOn w:val="Normal"/>
    <w:uiPriority w:val="99"/>
    <w:semiHidden/>
    <w:unhideWhenUsed/>
    <w:qFormat/>
    <w:pPr>
      <w:spacing w:before="100" w:beforeAutospacing="1" w:after="100" w:afterAutospacing="1"/>
    </w:pPr>
  </w:style>
  <w:style w:type="character" w:styleId="Strong">
    <w:name w:val="Strong"/>
    <w:basedOn w:val="DefaultParagraphFont"/>
    <w:uiPriority w:val="22"/>
    <w:qFormat/>
    <w:rPr>
      <w:b/>
      <w:bCs/>
    </w:rPr>
  </w:style>
  <w:style w:type="table" w:styleId="TableGrid">
    <w:name w:val="Table Grid"/>
    <w:basedOn w:val="Table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qFormat/>
    <w:pPr>
      <w:spacing w:line="360" w:lineRule="auto"/>
    </w:pPr>
    <w:rPr>
      <w:sz w:val="26"/>
    </w:rPr>
  </w:style>
  <w:style w:type="paragraph" w:styleId="TOC1">
    <w:name w:val="toc 1"/>
    <w:basedOn w:val="Normal"/>
    <w:next w:val="Normal"/>
    <w:uiPriority w:val="39"/>
    <w:unhideWhenUsed/>
    <w:qFormat/>
    <w:pPr>
      <w:spacing w:line="360" w:lineRule="auto"/>
    </w:pPr>
    <w:rPr>
      <w:sz w:val="26"/>
    </w:rPr>
  </w:style>
  <w:style w:type="paragraph" w:styleId="TOC2">
    <w:name w:val="toc 2"/>
    <w:basedOn w:val="Normal"/>
    <w:next w:val="Normal"/>
    <w:uiPriority w:val="39"/>
    <w:unhideWhenUsed/>
    <w:qFormat/>
    <w:pPr>
      <w:spacing w:line="360" w:lineRule="auto"/>
      <w:ind w:left="720"/>
    </w:pPr>
    <w:rPr>
      <w:sz w:val="26"/>
    </w:rPr>
  </w:style>
  <w:style w:type="paragraph" w:styleId="TOC3">
    <w:name w:val="toc 3"/>
    <w:basedOn w:val="Normal"/>
    <w:next w:val="Normal"/>
    <w:uiPriority w:val="39"/>
    <w:unhideWhenUsed/>
    <w:qFormat/>
    <w:pPr>
      <w:spacing w:line="360" w:lineRule="auto"/>
      <w:ind w:left="1440"/>
    </w:pPr>
    <w:rPr>
      <w:sz w:val="26"/>
    </w:rPr>
  </w:style>
  <w:style w:type="paragraph" w:styleId="TOC4">
    <w:name w:val="toc 4"/>
    <w:basedOn w:val="Normal"/>
    <w:next w:val="Normal"/>
    <w:uiPriority w:val="39"/>
    <w:unhideWhenUsed/>
    <w:qFormat/>
    <w:pPr>
      <w:spacing w:line="360" w:lineRule="auto"/>
      <w:ind w:left="2160"/>
    </w:pPr>
    <w:rPr>
      <w:sz w:val="26"/>
    </w:rPr>
  </w:style>
  <w:style w:type="paragraph" w:styleId="TOC5">
    <w:name w:val="toc 5"/>
    <w:basedOn w:val="Normal"/>
    <w:next w:val="Normal"/>
    <w:uiPriority w:val="39"/>
    <w:unhideWhenUsed/>
    <w:qFormat/>
    <w:pPr>
      <w:spacing w:after="100" w:line="259" w:lineRule="auto"/>
      <w:ind w:left="880"/>
    </w:pPr>
    <w:rPr>
      <w:rFonts w:asciiTheme="minorHAnsi" w:eastAsiaTheme="minorEastAsia" w:hAnsiTheme="minorHAnsi" w:cstheme="minorBidi"/>
      <w:sz w:val="22"/>
      <w:szCs w:val="22"/>
      <w:lang w:val="vi-VN" w:eastAsia="vi-VN"/>
    </w:rPr>
  </w:style>
  <w:style w:type="paragraph" w:styleId="TOC6">
    <w:name w:val="toc 6"/>
    <w:basedOn w:val="Normal"/>
    <w:next w:val="Normal"/>
    <w:uiPriority w:val="39"/>
    <w:unhideWhenUsed/>
    <w:qFormat/>
    <w:pPr>
      <w:spacing w:after="100" w:line="259" w:lineRule="auto"/>
      <w:ind w:left="1100"/>
    </w:pPr>
    <w:rPr>
      <w:rFonts w:asciiTheme="minorHAnsi" w:eastAsiaTheme="minorEastAsia" w:hAnsiTheme="minorHAnsi" w:cstheme="minorBidi"/>
      <w:sz w:val="22"/>
      <w:szCs w:val="22"/>
      <w:lang w:val="vi-VN" w:eastAsia="vi-VN"/>
    </w:rPr>
  </w:style>
  <w:style w:type="paragraph" w:styleId="TOC7">
    <w:name w:val="toc 7"/>
    <w:basedOn w:val="Normal"/>
    <w:next w:val="Normal"/>
    <w:uiPriority w:val="39"/>
    <w:unhideWhenUsed/>
    <w:qFormat/>
    <w:pPr>
      <w:spacing w:after="100" w:line="259" w:lineRule="auto"/>
      <w:ind w:left="1320"/>
    </w:pPr>
    <w:rPr>
      <w:rFonts w:asciiTheme="minorHAnsi" w:eastAsiaTheme="minorEastAsia" w:hAnsiTheme="minorHAnsi" w:cstheme="minorBidi"/>
      <w:sz w:val="22"/>
      <w:szCs w:val="22"/>
      <w:lang w:val="vi-VN" w:eastAsia="vi-VN"/>
    </w:rPr>
  </w:style>
  <w:style w:type="paragraph" w:styleId="TOC8">
    <w:name w:val="toc 8"/>
    <w:basedOn w:val="Normal"/>
    <w:next w:val="Normal"/>
    <w:uiPriority w:val="39"/>
    <w:unhideWhenUsed/>
    <w:qFormat/>
    <w:pPr>
      <w:spacing w:after="100" w:line="259" w:lineRule="auto"/>
      <w:ind w:left="1540"/>
    </w:pPr>
    <w:rPr>
      <w:rFonts w:asciiTheme="minorHAnsi" w:eastAsiaTheme="minorEastAsia" w:hAnsiTheme="minorHAnsi" w:cstheme="minorBidi"/>
      <w:sz w:val="22"/>
      <w:szCs w:val="22"/>
      <w:lang w:val="vi-VN" w:eastAsia="vi-VN"/>
    </w:rPr>
  </w:style>
  <w:style w:type="paragraph" w:styleId="TOC9">
    <w:name w:val="toc 9"/>
    <w:basedOn w:val="Normal"/>
    <w:next w:val="Normal"/>
    <w:uiPriority w:val="39"/>
    <w:unhideWhenUsed/>
    <w:qFormat/>
    <w:pPr>
      <w:spacing w:after="100" w:line="259" w:lineRule="auto"/>
      <w:ind w:left="1760"/>
    </w:pPr>
    <w:rPr>
      <w:rFonts w:asciiTheme="minorHAnsi" w:eastAsiaTheme="minorEastAsia" w:hAnsiTheme="minorHAnsi" w:cstheme="minorBidi"/>
      <w:sz w:val="22"/>
      <w:szCs w:val="22"/>
      <w:lang w:val="vi-VN" w:eastAsia="vi-VN"/>
    </w:rPr>
  </w:style>
  <w:style w:type="character" w:customStyle="1" w:styleId="BalloonTextChar">
    <w:name w:val="Balloon Text Char"/>
    <w:basedOn w:val="DefaultParagraphFont"/>
    <w:link w:val="BalloonText"/>
    <w:uiPriority w:val="99"/>
    <w:semiHidden/>
    <w:qFormat/>
    <w:rPr>
      <w:rFonts w:ascii="Tahoma" w:eastAsia="Times New Roman" w:hAnsi="Tahoma" w:cs="Tahoma"/>
      <w:sz w:val="16"/>
      <w:szCs w:val="16"/>
    </w:rPr>
  </w:style>
  <w:style w:type="character" w:customStyle="1" w:styleId="CommentTextChar">
    <w:name w:val="Comment Text Char"/>
    <w:basedOn w:val="DefaultParagraphFont"/>
    <w:link w:val="CommentText"/>
    <w:qFormat/>
    <w:rPr>
      <w:rFonts w:eastAsia="Times New Roman" w:cs="Times New Roman"/>
      <w:sz w:val="20"/>
      <w:szCs w:val="20"/>
    </w:rPr>
  </w:style>
  <w:style w:type="character" w:customStyle="1" w:styleId="CommentSubjectChar">
    <w:name w:val="Comment Subject Char"/>
    <w:basedOn w:val="CommentTextChar"/>
    <w:link w:val="CommentSubject"/>
    <w:uiPriority w:val="99"/>
    <w:semiHidden/>
    <w:qFormat/>
    <w:rPr>
      <w:rFonts w:eastAsia="Times New Roman" w:cs="Times New Roman"/>
      <w:b/>
      <w:bCs/>
      <w:sz w:val="20"/>
      <w:szCs w:val="20"/>
    </w:rPr>
  </w:style>
  <w:style w:type="paragraph" w:customStyle="1" w:styleId="Tiucctrangmu">
    <w:name w:val="Tiêu đề các trang mở đầu"/>
    <w:basedOn w:val="Normal"/>
    <w:link w:val="TiucctrangmuChar"/>
    <w:qFormat/>
    <w:pPr>
      <w:tabs>
        <w:tab w:val="center" w:pos="6379"/>
      </w:tabs>
      <w:spacing w:after="200" w:line="276" w:lineRule="auto"/>
      <w:jc w:val="center"/>
    </w:pPr>
    <w:rPr>
      <w:b/>
      <w:sz w:val="32"/>
      <w:szCs w:val="32"/>
    </w:rPr>
  </w:style>
  <w:style w:type="paragraph" w:customStyle="1" w:styleId="Nidungvnbn">
    <w:name w:val="Nội dung văn bản"/>
    <w:basedOn w:val="Normal"/>
    <w:link w:val="NidungvnbnChar"/>
    <w:qFormat/>
    <w:pPr>
      <w:spacing w:line="360" w:lineRule="auto"/>
      <w:ind w:firstLine="720"/>
      <w:jc w:val="both"/>
    </w:pPr>
    <w:rPr>
      <w:sz w:val="26"/>
      <w:szCs w:val="26"/>
    </w:rPr>
  </w:style>
  <w:style w:type="character" w:customStyle="1" w:styleId="TiucctrangmuChar">
    <w:name w:val="Tiêu đề các trang mở đầu Char"/>
    <w:basedOn w:val="DefaultParagraphFont"/>
    <w:link w:val="Tiucctrangmu"/>
    <w:qFormat/>
    <w:rPr>
      <w:rFonts w:eastAsia="Times New Roman" w:cs="Times New Roman"/>
      <w:b/>
      <w:sz w:val="32"/>
      <w:szCs w:val="32"/>
    </w:rPr>
  </w:style>
  <w:style w:type="paragraph" w:customStyle="1" w:styleId="Default">
    <w:name w:val="Default"/>
    <w:qFormat/>
    <w:pPr>
      <w:autoSpaceDE w:val="0"/>
      <w:autoSpaceDN w:val="0"/>
      <w:adjustRightInd w:val="0"/>
    </w:pPr>
    <w:rPr>
      <w:rFonts w:eastAsia="Times New Roman" w:cs="Times New Roman"/>
      <w:color w:val="000000"/>
      <w:sz w:val="24"/>
      <w:szCs w:val="24"/>
      <w:lang w:eastAsia="en-US"/>
    </w:rPr>
  </w:style>
  <w:style w:type="character" w:customStyle="1" w:styleId="NidungvnbnChar">
    <w:name w:val="Nội dung văn bản Char"/>
    <w:basedOn w:val="DefaultParagraphFont"/>
    <w:link w:val="Nidungvnbn"/>
    <w:qFormat/>
    <w:rPr>
      <w:rFonts w:eastAsia="Times New Roman" w:cs="Times New Roman"/>
      <w:sz w:val="26"/>
      <w:szCs w:val="26"/>
    </w:rPr>
  </w:style>
  <w:style w:type="character" w:customStyle="1" w:styleId="HeaderChar">
    <w:name w:val="Header Char"/>
    <w:basedOn w:val="DefaultParagraphFont"/>
    <w:link w:val="Header"/>
    <w:uiPriority w:val="99"/>
    <w:qFormat/>
    <w:rPr>
      <w:rFonts w:eastAsia="Times New Roman" w:cs="Times New Roman"/>
      <w:szCs w:val="24"/>
    </w:rPr>
  </w:style>
  <w:style w:type="character" w:customStyle="1" w:styleId="FooterChar">
    <w:name w:val="Footer Char"/>
    <w:basedOn w:val="DefaultParagraphFont"/>
    <w:link w:val="Footer"/>
    <w:uiPriority w:val="99"/>
    <w:qFormat/>
    <w:rPr>
      <w:rFonts w:eastAsia="Times New Roman" w:cs="Times New Roman"/>
      <w:szCs w:val="24"/>
    </w:rPr>
  </w:style>
  <w:style w:type="paragraph" w:customStyle="1" w:styleId="Chng">
    <w:name w:val="Chương"/>
    <w:basedOn w:val="Normal"/>
    <w:link w:val="ChngChar"/>
    <w:qFormat/>
    <w:pPr>
      <w:tabs>
        <w:tab w:val="center" w:pos="6379"/>
      </w:tabs>
      <w:spacing w:line="360" w:lineRule="auto"/>
    </w:pPr>
    <w:rPr>
      <w:b/>
      <w:sz w:val="32"/>
      <w:szCs w:val="32"/>
    </w:rPr>
  </w:style>
  <w:style w:type="paragraph" w:customStyle="1" w:styleId="Tiumccp1">
    <w:name w:val="Tiểu mục cấp 1"/>
    <w:basedOn w:val="Normal"/>
    <w:link w:val="Tiumccp1Char"/>
    <w:qFormat/>
    <w:pPr>
      <w:tabs>
        <w:tab w:val="center" w:pos="6379"/>
      </w:tabs>
      <w:spacing w:line="360" w:lineRule="auto"/>
    </w:pPr>
    <w:rPr>
      <w:b/>
      <w:sz w:val="28"/>
      <w:szCs w:val="28"/>
    </w:rPr>
  </w:style>
  <w:style w:type="character" w:customStyle="1" w:styleId="ChngChar">
    <w:name w:val="Chương Char"/>
    <w:basedOn w:val="DefaultParagraphFont"/>
    <w:link w:val="Chng"/>
    <w:qFormat/>
    <w:rPr>
      <w:rFonts w:eastAsia="Times New Roman" w:cs="Times New Roman"/>
      <w:b/>
      <w:sz w:val="32"/>
      <w:szCs w:val="32"/>
    </w:rPr>
  </w:style>
  <w:style w:type="paragraph" w:customStyle="1" w:styleId="Tiumccp2">
    <w:name w:val="Tiểu mục cấp 2"/>
    <w:basedOn w:val="Normal"/>
    <w:link w:val="Tiumccp2Char"/>
    <w:qFormat/>
    <w:pPr>
      <w:tabs>
        <w:tab w:val="center" w:pos="6379"/>
      </w:tabs>
      <w:spacing w:line="360" w:lineRule="auto"/>
    </w:pPr>
    <w:rPr>
      <w:b/>
      <w:i/>
      <w:sz w:val="28"/>
      <w:szCs w:val="26"/>
    </w:rPr>
  </w:style>
  <w:style w:type="character" w:customStyle="1" w:styleId="Tiumccp1Char">
    <w:name w:val="Tiểu mục cấp 1 Char"/>
    <w:basedOn w:val="DefaultParagraphFont"/>
    <w:link w:val="Tiumccp1"/>
    <w:qFormat/>
    <w:rPr>
      <w:rFonts w:eastAsia="Times New Roman" w:cs="Times New Roman"/>
      <w:b/>
      <w:sz w:val="28"/>
      <w:szCs w:val="28"/>
    </w:rPr>
  </w:style>
  <w:style w:type="paragraph" w:customStyle="1" w:styleId="Tiumccp3">
    <w:name w:val="Tiểu mục cấp 3"/>
    <w:basedOn w:val="Normal"/>
    <w:link w:val="Tiumccp3Char"/>
    <w:qFormat/>
    <w:pPr>
      <w:tabs>
        <w:tab w:val="center" w:pos="6379"/>
      </w:tabs>
      <w:spacing w:line="360" w:lineRule="auto"/>
    </w:pPr>
    <w:rPr>
      <w:sz w:val="28"/>
      <w:szCs w:val="26"/>
    </w:rPr>
  </w:style>
  <w:style w:type="character" w:customStyle="1" w:styleId="Tiumccp2Char">
    <w:name w:val="Tiểu mục cấp 2 Char"/>
    <w:basedOn w:val="DefaultParagraphFont"/>
    <w:link w:val="Tiumccp2"/>
    <w:qFormat/>
    <w:rPr>
      <w:rFonts w:eastAsia="Times New Roman" w:cs="Times New Roman"/>
      <w:b/>
      <w:i/>
      <w:sz w:val="28"/>
      <w:szCs w:val="26"/>
    </w:rPr>
  </w:style>
  <w:style w:type="character" w:customStyle="1" w:styleId="Heading1Char">
    <w:name w:val="Heading 1 Char"/>
    <w:basedOn w:val="DefaultParagraphFont"/>
    <w:link w:val="Heading1"/>
    <w:uiPriority w:val="9"/>
    <w:qFormat/>
    <w:rPr>
      <w:rFonts w:asciiTheme="majorHAnsi" w:eastAsiaTheme="majorEastAsia" w:hAnsiTheme="majorHAnsi" w:cstheme="majorBidi"/>
      <w:b/>
      <w:bCs/>
      <w:color w:val="365F91" w:themeColor="accent1" w:themeShade="BF"/>
      <w:sz w:val="28"/>
      <w:szCs w:val="28"/>
    </w:rPr>
  </w:style>
  <w:style w:type="character" w:customStyle="1" w:styleId="Tiumccp3Char">
    <w:name w:val="Tiểu mục cấp 3 Char"/>
    <w:basedOn w:val="DefaultParagraphFont"/>
    <w:link w:val="Tiumccp3"/>
    <w:qFormat/>
    <w:rPr>
      <w:rFonts w:eastAsia="Times New Roman" w:cs="Times New Roman"/>
      <w:sz w:val="28"/>
      <w:szCs w:val="26"/>
    </w:rPr>
  </w:style>
  <w:style w:type="character" w:customStyle="1" w:styleId="Heading2Char">
    <w:name w:val="Heading 2 Char"/>
    <w:basedOn w:val="DefaultParagraphFont"/>
    <w:link w:val="Heading2"/>
    <w:uiPriority w:val="9"/>
    <w:semiHidden/>
    <w:qFormat/>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semiHidden/>
    <w:qFormat/>
    <w:rPr>
      <w:rFonts w:asciiTheme="majorHAnsi" w:eastAsiaTheme="majorEastAsia" w:hAnsiTheme="majorHAnsi" w:cstheme="majorBidi"/>
      <w:b/>
      <w:bCs/>
      <w:color w:val="4F81BD" w:themeColor="accent1"/>
      <w:szCs w:val="24"/>
    </w:rPr>
  </w:style>
  <w:style w:type="character" w:customStyle="1" w:styleId="Heading4Char">
    <w:name w:val="Heading 4 Char"/>
    <w:basedOn w:val="DefaultParagraphFont"/>
    <w:link w:val="Heading4"/>
    <w:uiPriority w:val="9"/>
    <w:semiHidden/>
    <w:qFormat/>
    <w:rPr>
      <w:rFonts w:asciiTheme="majorHAnsi" w:eastAsiaTheme="majorEastAsia" w:hAnsiTheme="majorHAnsi" w:cstheme="majorBidi"/>
      <w:b/>
      <w:bCs/>
      <w:i/>
      <w:iCs/>
      <w:color w:val="4F81BD" w:themeColor="accent1"/>
      <w:szCs w:val="24"/>
    </w:rPr>
  </w:style>
  <w:style w:type="paragraph" w:customStyle="1" w:styleId="Bngbiu-nidung">
    <w:name w:val="Bảng biểu - nội dung"/>
    <w:basedOn w:val="Default"/>
    <w:link w:val="Bngbiu-nidungChar"/>
    <w:qFormat/>
    <w:pPr>
      <w:spacing w:after="120" w:line="360" w:lineRule="auto"/>
      <w:ind w:firstLine="720"/>
      <w:jc w:val="both"/>
    </w:pPr>
    <w:rPr>
      <w:color w:val="auto"/>
      <w:sz w:val="26"/>
      <w:szCs w:val="26"/>
    </w:rPr>
  </w:style>
  <w:style w:type="character" w:customStyle="1" w:styleId="Bngbiu-nidungChar">
    <w:name w:val="Bảng biểu - nội dung Char"/>
    <w:basedOn w:val="NidungvnbnChar"/>
    <w:link w:val="Bngbiu-nidung"/>
    <w:qFormat/>
    <w:rPr>
      <w:rFonts w:eastAsia="Times New Roman" w:cs="Times New Roman"/>
      <w:sz w:val="26"/>
      <w:szCs w:val="26"/>
    </w:rPr>
  </w:style>
  <w:style w:type="paragraph" w:styleId="ListParagraph">
    <w:name w:val="List Paragraph"/>
    <w:basedOn w:val="Normal"/>
    <w:uiPriority w:val="34"/>
    <w:qFormat/>
    <w:pPr>
      <w:ind w:left="720"/>
      <w:contextualSpacing/>
    </w:pPr>
  </w:style>
  <w:style w:type="paragraph" w:styleId="NoSpacing">
    <w:name w:val="No Spacing"/>
    <w:uiPriority w:val="1"/>
    <w:qFormat/>
    <w:rPr>
      <w:rFonts w:eastAsia="Times New Roman" w:cs="Times New Roman"/>
      <w:sz w:val="24"/>
      <w:szCs w:val="24"/>
      <w:lang w:eastAsia="en-US"/>
    </w:rPr>
  </w:style>
  <w:style w:type="table" w:customStyle="1" w:styleId="TableGrid1">
    <w:name w:val="Table Grid1"/>
    <w:basedOn w:val="TableNormal"/>
    <w:uiPriority w:val="39"/>
    <w:qFormat/>
    <w:rPr>
      <w:rFonts w:ascii="Arial" w:hAnsi="Arial"/>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4-Accent61">
    <w:name w:val="Grid Table 4 - Accent 61"/>
    <w:basedOn w:val="TableNormal"/>
    <w:uiPriority w:val="49"/>
    <w:qFormat/>
    <w:tblPr>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insideV w:val="nil"/>
        </w:tcBorders>
        <w:shd w:val="clear" w:color="auto" w:fill="F79646" w:themeFill="accent6"/>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customStyle="1" w:styleId="TableGrid2">
    <w:name w:val="Table Grid2"/>
    <w:basedOn w:val="Table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2-Accent61">
    <w:name w:val="Grid Table 2 - Accent 61"/>
    <w:basedOn w:val="TableNormal"/>
    <w:uiPriority w:val="47"/>
    <w:qFormat/>
    <w:tblPr>
      <w:tblBorders>
        <w:top w:val="single" w:sz="2" w:space="0" w:color="FABF8F" w:themeColor="accent6" w:themeTint="99"/>
        <w:bottom w:val="single" w:sz="2" w:space="0" w:color="FABF8F" w:themeColor="accent6" w:themeTint="99"/>
        <w:insideH w:val="single" w:sz="2" w:space="0" w:color="FABF8F" w:themeColor="accent6" w:themeTint="99"/>
        <w:insideV w:val="single" w:sz="2" w:space="0" w:color="FABF8F" w:themeColor="accent6" w:themeTint="99"/>
      </w:tblBorders>
    </w:tblPr>
    <w:tblStylePr w:type="firstRow">
      <w:rPr>
        <w:b/>
        <w:bCs/>
      </w:rPr>
      <w:tblPr/>
      <w:tcPr>
        <w:tcBorders>
          <w:top w:val="nil"/>
          <w:bottom w:val="single" w:sz="12" w:space="0" w:color="FABF8F" w:themeColor="accent6" w:themeTint="99"/>
          <w:insideH w:val="nil"/>
          <w:insideV w:val="nil"/>
        </w:tcBorders>
        <w:shd w:val="clear" w:color="auto" w:fill="FFFFFF" w:themeFill="background1"/>
      </w:tcPr>
    </w:tblStylePr>
    <w:tblStylePr w:type="lastRow">
      <w:rPr>
        <w:b/>
        <w:bCs/>
      </w:rPr>
      <w:tblPr/>
      <w:tcPr>
        <w:tcBorders>
          <w:top w:val="double" w:sz="2" w:space="0" w:color="FABF8F"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customStyle="1" w:styleId="GridTable1Light-Accent61">
    <w:name w:val="Grid Table 1 Light - Accent 61"/>
    <w:basedOn w:val="TableNormal"/>
    <w:uiPriority w:val="46"/>
    <w:qFormat/>
    <w:tblPr>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Pr>
    <w:tblStylePr w:type="firstRow">
      <w:rPr>
        <w:b/>
        <w:bCs/>
      </w:rPr>
      <w:tblPr/>
      <w:tcPr>
        <w:tcBorders>
          <w:bottom w:val="single" w:sz="12" w:space="0" w:color="FABF8F" w:themeColor="accent6" w:themeTint="99"/>
        </w:tcBorders>
      </w:tcPr>
    </w:tblStylePr>
    <w:tblStylePr w:type="lastRow">
      <w:rPr>
        <w:b/>
        <w:bCs/>
      </w:rPr>
      <w:tblPr/>
      <w:tcPr>
        <w:tcBorders>
          <w:top w:val="double" w:sz="2" w:space="0" w:color="FABF8F" w:themeColor="accent6" w:themeTint="99"/>
        </w:tcBorders>
      </w:tcPr>
    </w:tblStylePr>
    <w:tblStylePr w:type="firstCol">
      <w:rPr>
        <w:b/>
        <w:bCs/>
      </w:rPr>
    </w:tblStylePr>
    <w:tblStylePr w:type="lastCol">
      <w:rPr>
        <w:b/>
        <w:bCs/>
      </w:rPr>
    </w:tblStylePr>
  </w:style>
  <w:style w:type="table" w:customStyle="1" w:styleId="GridTable5Dark-Accent61">
    <w:name w:val="Grid Table 5 Dark - Accent 61"/>
    <w:basedOn w:val="TableNormal"/>
    <w:uiPriority w:val="50"/>
    <w:qFormat/>
    <w:tblP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DE9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79646"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79646"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79646"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79646" w:themeFill="accent6"/>
      </w:tcPr>
    </w:tblStylePr>
    <w:tblStylePr w:type="band1Vert">
      <w:tblPr/>
      <w:tcPr>
        <w:shd w:val="clear" w:color="auto" w:fill="FBD4B4" w:themeFill="accent6" w:themeFillTint="66"/>
      </w:tcPr>
    </w:tblStylePr>
    <w:tblStylePr w:type="band1Horz">
      <w:tblPr/>
      <w:tcPr>
        <w:shd w:val="clear" w:color="auto" w:fill="FBD4B4" w:themeFill="accent6" w:themeFillTint="66"/>
      </w:tcPr>
    </w:tblStylePr>
  </w:style>
  <w:style w:type="character" w:customStyle="1" w:styleId="UnresolvedMention1">
    <w:name w:val="Unresolved Mention1"/>
    <w:basedOn w:val="DefaultParagraphFont"/>
    <w:uiPriority w:val="99"/>
    <w:semiHidden/>
    <w:unhideWhenUsed/>
    <w:qFormat/>
    <w:rPr>
      <w:color w:val="605E5C"/>
      <w:shd w:val="clear" w:color="auto" w:fill="E1DFDD"/>
    </w:rPr>
  </w:style>
  <w:style w:type="character" w:styleId="UnresolvedMention">
    <w:name w:val="Unresolved Mention"/>
    <w:basedOn w:val="DefaultParagraphFont"/>
    <w:uiPriority w:val="99"/>
    <w:semiHidden/>
    <w:unhideWhenUsed/>
    <w:rsid w:val="008143E2"/>
    <w:rPr>
      <w:color w:val="605E5C"/>
      <w:shd w:val="clear" w:color="auto" w:fill="E1DFDD"/>
    </w:rPr>
  </w:style>
  <w:style w:type="character" w:customStyle="1" w:styleId="co4">
    <w:name w:val="co4"/>
    <w:basedOn w:val="DefaultParagraphFont"/>
    <w:rsid w:val="000A6B9F"/>
  </w:style>
  <w:style w:type="character" w:customStyle="1" w:styleId="kw2">
    <w:name w:val="kw2"/>
    <w:basedOn w:val="DefaultParagraphFont"/>
    <w:rsid w:val="000A6B9F"/>
  </w:style>
  <w:style w:type="character" w:customStyle="1" w:styleId="re5">
    <w:name w:val="re5"/>
    <w:basedOn w:val="DefaultParagraphFont"/>
    <w:rsid w:val="000A6B9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11.png"/><Relationship Id="rId42" Type="http://schemas.openxmlformats.org/officeDocument/2006/relationships/image" Target="media/image31.png"/><Relationship Id="rId63" Type="http://schemas.openxmlformats.org/officeDocument/2006/relationships/image" Target="media/image51.png"/><Relationship Id="rId84" Type="http://schemas.openxmlformats.org/officeDocument/2006/relationships/image" Target="media/image72.png"/><Relationship Id="rId138" Type="http://schemas.openxmlformats.org/officeDocument/2006/relationships/image" Target="media/image124.png"/><Relationship Id="rId159" Type="http://schemas.openxmlformats.org/officeDocument/2006/relationships/image" Target="media/image145.png"/><Relationship Id="rId170" Type="http://schemas.openxmlformats.org/officeDocument/2006/relationships/image" Target="media/image156.png"/><Relationship Id="rId191" Type="http://schemas.openxmlformats.org/officeDocument/2006/relationships/image" Target="media/image177.png"/><Relationship Id="rId196" Type="http://schemas.openxmlformats.org/officeDocument/2006/relationships/hyperlink" Target="https://docs.ansible.com/" TargetMode="External"/><Relationship Id="rId200" Type="http://schemas.openxmlformats.org/officeDocument/2006/relationships/theme" Target="theme/theme1.xml"/><Relationship Id="rId16" Type="http://schemas.openxmlformats.org/officeDocument/2006/relationships/image" Target="media/image6.png"/><Relationship Id="rId107" Type="http://schemas.openxmlformats.org/officeDocument/2006/relationships/hyperlink" Target="https://www.git-scm.com/downloads" TargetMode="External"/><Relationship Id="rId11" Type="http://schemas.openxmlformats.org/officeDocument/2006/relationships/header" Target="header2.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09.png"/><Relationship Id="rId128" Type="http://schemas.openxmlformats.org/officeDocument/2006/relationships/image" Target="media/image114.png"/><Relationship Id="rId144" Type="http://schemas.openxmlformats.org/officeDocument/2006/relationships/image" Target="media/image130.png"/><Relationship Id="rId149" Type="http://schemas.openxmlformats.org/officeDocument/2006/relationships/image" Target="media/image135.png"/><Relationship Id="rId5" Type="http://schemas.openxmlformats.org/officeDocument/2006/relationships/settings" Target="settings.xml"/><Relationship Id="rId90" Type="http://schemas.openxmlformats.org/officeDocument/2006/relationships/image" Target="media/image78.png"/><Relationship Id="rId95" Type="http://schemas.openxmlformats.org/officeDocument/2006/relationships/image" Target="media/image83.png"/><Relationship Id="rId160" Type="http://schemas.openxmlformats.org/officeDocument/2006/relationships/image" Target="media/image146.png"/><Relationship Id="rId165" Type="http://schemas.openxmlformats.org/officeDocument/2006/relationships/image" Target="media/image151.png"/><Relationship Id="rId181" Type="http://schemas.openxmlformats.org/officeDocument/2006/relationships/image" Target="media/image167.png"/><Relationship Id="rId186" Type="http://schemas.openxmlformats.org/officeDocument/2006/relationships/image" Target="media/image172.png"/><Relationship Id="rId22" Type="http://schemas.openxmlformats.org/officeDocument/2006/relationships/hyperlink" Target="https://github.com/ktbyers/netmiko/blob/develop/PLATFORMS.md" TargetMode="External"/><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image" Target="media/image99.png"/><Relationship Id="rId118" Type="http://schemas.openxmlformats.org/officeDocument/2006/relationships/image" Target="media/image104.png"/><Relationship Id="rId134" Type="http://schemas.openxmlformats.org/officeDocument/2006/relationships/image" Target="media/image120.png"/><Relationship Id="rId139" Type="http://schemas.openxmlformats.org/officeDocument/2006/relationships/image" Target="media/image125.png"/><Relationship Id="rId80" Type="http://schemas.openxmlformats.org/officeDocument/2006/relationships/image" Target="media/image68.png"/><Relationship Id="rId85" Type="http://schemas.openxmlformats.org/officeDocument/2006/relationships/image" Target="media/image73.png"/><Relationship Id="rId150" Type="http://schemas.openxmlformats.org/officeDocument/2006/relationships/image" Target="media/image136.png"/><Relationship Id="rId155" Type="http://schemas.openxmlformats.org/officeDocument/2006/relationships/image" Target="media/image141.png"/><Relationship Id="rId171" Type="http://schemas.openxmlformats.org/officeDocument/2006/relationships/image" Target="media/image157.png"/><Relationship Id="rId176" Type="http://schemas.openxmlformats.org/officeDocument/2006/relationships/image" Target="media/image162.png"/><Relationship Id="rId192" Type="http://schemas.openxmlformats.org/officeDocument/2006/relationships/image" Target="media/image178.png"/><Relationship Id="rId197" Type="http://schemas.openxmlformats.org/officeDocument/2006/relationships/hyperlink" Target="https://pypi.org/project/netmiko/" TargetMode="External"/><Relationship Id="rId12" Type="http://schemas.openxmlformats.org/officeDocument/2006/relationships/image" Target="media/image3.png"/><Relationship Id="rId17" Type="http://schemas.openxmlformats.org/officeDocument/2006/relationships/image" Target="media/image7.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7.png"/><Relationship Id="rId103" Type="http://schemas.openxmlformats.org/officeDocument/2006/relationships/image" Target="media/image91.png"/><Relationship Id="rId108" Type="http://schemas.openxmlformats.org/officeDocument/2006/relationships/hyperlink" Target="https://github.com/" TargetMode="External"/><Relationship Id="rId124" Type="http://schemas.openxmlformats.org/officeDocument/2006/relationships/image" Target="media/image110.png"/><Relationship Id="rId129" Type="http://schemas.openxmlformats.org/officeDocument/2006/relationships/image" Target="media/image115.png"/><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png"/><Relationship Id="rId140" Type="http://schemas.openxmlformats.org/officeDocument/2006/relationships/image" Target="media/image126.png"/><Relationship Id="rId145" Type="http://schemas.openxmlformats.org/officeDocument/2006/relationships/image" Target="media/image131.png"/><Relationship Id="rId161" Type="http://schemas.openxmlformats.org/officeDocument/2006/relationships/image" Target="media/image147.png"/><Relationship Id="rId166" Type="http://schemas.openxmlformats.org/officeDocument/2006/relationships/image" Target="media/image152.png"/><Relationship Id="rId182" Type="http://schemas.openxmlformats.org/officeDocument/2006/relationships/image" Target="media/image168.png"/><Relationship Id="rId187" Type="http://schemas.openxmlformats.org/officeDocument/2006/relationships/image" Target="media/image173.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0.png"/><Relationship Id="rId119" Type="http://schemas.openxmlformats.org/officeDocument/2006/relationships/image" Target="media/image105.png"/><Relationship Id="rId44" Type="http://schemas.openxmlformats.org/officeDocument/2006/relationships/image" Target="media/image33.png"/><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image" Target="media/image69.png"/><Relationship Id="rId86" Type="http://schemas.openxmlformats.org/officeDocument/2006/relationships/image" Target="media/image74.png"/><Relationship Id="rId130" Type="http://schemas.openxmlformats.org/officeDocument/2006/relationships/image" Target="media/image116.png"/><Relationship Id="rId135" Type="http://schemas.openxmlformats.org/officeDocument/2006/relationships/image" Target="media/image121.png"/><Relationship Id="rId151" Type="http://schemas.openxmlformats.org/officeDocument/2006/relationships/image" Target="media/image137.png"/><Relationship Id="rId156" Type="http://schemas.openxmlformats.org/officeDocument/2006/relationships/image" Target="media/image142.png"/><Relationship Id="rId177" Type="http://schemas.openxmlformats.org/officeDocument/2006/relationships/image" Target="media/image163.png"/><Relationship Id="rId198" Type="http://schemas.openxmlformats.org/officeDocument/2006/relationships/header" Target="header3.xml"/><Relationship Id="rId172" Type="http://schemas.openxmlformats.org/officeDocument/2006/relationships/image" Target="media/image158.png"/><Relationship Id="rId193" Type="http://schemas.openxmlformats.org/officeDocument/2006/relationships/hyperlink" Target="https://www.edureka.co/blog/what-is-ansible/" TargetMode="External"/><Relationship Id="rId13" Type="http://schemas.openxmlformats.org/officeDocument/2006/relationships/hyperlink" Target="https://www.python.org/downloads/" TargetMode="External"/><Relationship Id="rId18" Type="http://schemas.openxmlformats.org/officeDocument/2006/relationships/image" Target="media/image8.png"/><Relationship Id="rId39" Type="http://schemas.openxmlformats.org/officeDocument/2006/relationships/image" Target="media/image28.png"/><Relationship Id="rId109" Type="http://schemas.openxmlformats.org/officeDocument/2006/relationships/image" Target="media/image95.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6.png"/><Relationship Id="rId125" Type="http://schemas.openxmlformats.org/officeDocument/2006/relationships/image" Target="media/image111.png"/><Relationship Id="rId141" Type="http://schemas.openxmlformats.org/officeDocument/2006/relationships/image" Target="media/image127.png"/><Relationship Id="rId146" Type="http://schemas.openxmlformats.org/officeDocument/2006/relationships/image" Target="media/image132.png"/><Relationship Id="rId167" Type="http://schemas.openxmlformats.org/officeDocument/2006/relationships/image" Target="media/image153.png"/><Relationship Id="rId188" Type="http://schemas.openxmlformats.org/officeDocument/2006/relationships/image" Target="media/image174.png"/><Relationship Id="rId7" Type="http://schemas.openxmlformats.org/officeDocument/2006/relationships/footnotes" Target="footnotes.xml"/><Relationship Id="rId71" Type="http://schemas.openxmlformats.org/officeDocument/2006/relationships/image" Target="media/image59.png"/><Relationship Id="rId92" Type="http://schemas.openxmlformats.org/officeDocument/2006/relationships/image" Target="media/image80.png"/><Relationship Id="rId162" Type="http://schemas.openxmlformats.org/officeDocument/2006/relationships/image" Target="media/image148.png"/><Relationship Id="rId183" Type="http://schemas.openxmlformats.org/officeDocument/2006/relationships/image" Target="media/image169.png"/><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7.png"/><Relationship Id="rId136" Type="http://schemas.openxmlformats.org/officeDocument/2006/relationships/image" Target="media/image122.png"/><Relationship Id="rId157" Type="http://schemas.openxmlformats.org/officeDocument/2006/relationships/image" Target="media/image143.png"/><Relationship Id="rId178" Type="http://schemas.openxmlformats.org/officeDocument/2006/relationships/image" Target="media/image164.png"/><Relationship Id="rId61" Type="http://schemas.openxmlformats.org/officeDocument/2006/relationships/image" Target="media/image49.png"/><Relationship Id="rId82" Type="http://schemas.openxmlformats.org/officeDocument/2006/relationships/image" Target="media/image70.png"/><Relationship Id="rId152" Type="http://schemas.openxmlformats.org/officeDocument/2006/relationships/image" Target="media/image138.png"/><Relationship Id="rId173" Type="http://schemas.openxmlformats.org/officeDocument/2006/relationships/image" Target="media/image159.png"/><Relationship Id="rId194" Type="http://schemas.openxmlformats.org/officeDocument/2006/relationships/hyperlink" Target="https://www.packetcoders.io/netmiko-the-what-and-the-why/" TargetMode="External"/><Relationship Id="rId199" Type="http://schemas.openxmlformats.org/officeDocument/2006/relationships/fontTable" Target="fontTable.xml"/><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2.png"/><Relationship Id="rId147" Type="http://schemas.openxmlformats.org/officeDocument/2006/relationships/image" Target="media/image133.png"/><Relationship Id="rId168" Type="http://schemas.openxmlformats.org/officeDocument/2006/relationships/image" Target="media/image154.png"/><Relationship Id="rId8" Type="http://schemas.openxmlformats.org/officeDocument/2006/relationships/endnotes" Target="endnotes.xml"/><Relationship Id="rId51" Type="http://schemas.openxmlformats.org/officeDocument/2006/relationships/hyperlink" Target="https://code.visualstudio.com/" TargetMode="External"/><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7.png"/><Relationship Id="rId142" Type="http://schemas.openxmlformats.org/officeDocument/2006/relationships/image" Target="media/image128.png"/><Relationship Id="rId163" Type="http://schemas.openxmlformats.org/officeDocument/2006/relationships/image" Target="media/image149.png"/><Relationship Id="rId184" Type="http://schemas.openxmlformats.org/officeDocument/2006/relationships/image" Target="media/image170.png"/><Relationship Id="rId189" Type="http://schemas.openxmlformats.org/officeDocument/2006/relationships/image" Target="media/image175.png"/><Relationship Id="rId3" Type="http://schemas.openxmlformats.org/officeDocument/2006/relationships/numbering" Target="numbering.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5.pn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44.png"/><Relationship Id="rId20" Type="http://schemas.openxmlformats.org/officeDocument/2006/relationships/image" Target="media/image10.png"/><Relationship Id="rId41" Type="http://schemas.openxmlformats.org/officeDocument/2006/relationships/image" Target="media/image30.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image" Target="media/image139.png"/><Relationship Id="rId174" Type="http://schemas.openxmlformats.org/officeDocument/2006/relationships/image" Target="media/image160.png"/><Relationship Id="rId179" Type="http://schemas.openxmlformats.org/officeDocument/2006/relationships/image" Target="media/image165.png"/><Relationship Id="rId195" Type="http://schemas.openxmlformats.org/officeDocument/2006/relationships/hyperlink" Target="https://www.forum.vnpro.org/forum/ccna%C2%AE/devnet-associate" TargetMode="External"/><Relationship Id="rId190" Type="http://schemas.openxmlformats.org/officeDocument/2006/relationships/image" Target="media/image176.png"/><Relationship Id="rId15" Type="http://schemas.openxmlformats.org/officeDocument/2006/relationships/image" Target="media/image5.png"/><Relationship Id="rId36" Type="http://schemas.openxmlformats.org/officeDocument/2006/relationships/image" Target="media/image25.png"/><Relationship Id="rId57" Type="http://schemas.openxmlformats.org/officeDocument/2006/relationships/image" Target="media/image45.png"/><Relationship Id="rId106" Type="http://schemas.openxmlformats.org/officeDocument/2006/relationships/image" Target="media/image94.png"/><Relationship Id="rId127" Type="http://schemas.openxmlformats.org/officeDocument/2006/relationships/image" Target="media/image113.png"/><Relationship Id="rId10" Type="http://schemas.openxmlformats.org/officeDocument/2006/relationships/header" Target="header1.xml"/><Relationship Id="rId31" Type="http://schemas.openxmlformats.org/officeDocument/2006/relationships/image" Target="media/image20.png"/><Relationship Id="rId52" Type="http://schemas.openxmlformats.org/officeDocument/2006/relationships/image" Target="media/image40.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08.png"/><Relationship Id="rId143" Type="http://schemas.openxmlformats.org/officeDocument/2006/relationships/image" Target="media/image129.png"/><Relationship Id="rId148" Type="http://schemas.openxmlformats.org/officeDocument/2006/relationships/image" Target="media/image134.png"/><Relationship Id="rId164" Type="http://schemas.openxmlformats.org/officeDocument/2006/relationships/image" Target="media/image150.png"/><Relationship Id="rId169" Type="http://schemas.openxmlformats.org/officeDocument/2006/relationships/image" Target="media/image155.png"/><Relationship Id="rId185" Type="http://schemas.openxmlformats.org/officeDocument/2006/relationships/image" Target="media/image171.png"/><Relationship Id="rId4" Type="http://schemas.openxmlformats.org/officeDocument/2006/relationships/styles" Target="styles.xml"/><Relationship Id="rId9" Type="http://schemas.openxmlformats.org/officeDocument/2006/relationships/image" Target="media/image2.png"/><Relationship Id="rId180" Type="http://schemas.openxmlformats.org/officeDocument/2006/relationships/image" Target="media/image166.png"/><Relationship Id="rId26" Type="http://schemas.openxmlformats.org/officeDocument/2006/relationships/image" Target="media/image15.png"/><Relationship Id="rId47" Type="http://schemas.openxmlformats.org/officeDocument/2006/relationships/image" Target="media/image36.png"/><Relationship Id="rId68" Type="http://schemas.openxmlformats.org/officeDocument/2006/relationships/image" Target="media/image56.png"/><Relationship Id="rId89" Type="http://schemas.openxmlformats.org/officeDocument/2006/relationships/image" Target="media/image77.png"/><Relationship Id="rId112" Type="http://schemas.openxmlformats.org/officeDocument/2006/relationships/image" Target="media/image98.png"/><Relationship Id="rId133" Type="http://schemas.openxmlformats.org/officeDocument/2006/relationships/image" Target="media/image119.png"/><Relationship Id="rId154" Type="http://schemas.openxmlformats.org/officeDocument/2006/relationships/image" Target="media/image140.png"/><Relationship Id="rId175" Type="http://schemas.openxmlformats.org/officeDocument/2006/relationships/image" Target="media/image161.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_rels/settings.xml.rels><?xml version="1.0" encoding="UTF-8" standalone="yes"?>
<Relationships xmlns="http://schemas.openxmlformats.org/package/2006/relationships"><Relationship Id="rId1" Type="http://schemas.openxmlformats.org/officeDocument/2006/relationships/attachedTemplate" Target="file:///D:\HK1_2020-2021\Tr&#236;nh%20b&#224;y%20b&#225;o%20c&#225;o\Template_TrinhbayDoAnCuoiKi_BaiTapLonCacMon.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op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BD953F72-0778-4F1A-8708-D24730B0E9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Template_TrinhbayDoAnCuoiKi_BaiTapLonCacMon.dotx</Template>
  <TotalTime>215</TotalTime>
  <Pages>1</Pages>
  <Words>6088</Words>
  <Characters>34705</Characters>
  <Application>Microsoft Office Word</Application>
  <DocSecurity>0</DocSecurity>
  <Lines>289</Lines>
  <Paragraphs>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40712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Hiệp Huỳnh</dc:creator>
  <cp:lastModifiedBy>Hiệp Huỳnh</cp:lastModifiedBy>
  <cp:revision>37</cp:revision>
  <cp:lastPrinted>2022-05-06T04:20:00Z</cp:lastPrinted>
  <dcterms:created xsi:type="dcterms:W3CDTF">2021-04-29T08:39:00Z</dcterms:created>
  <dcterms:modified xsi:type="dcterms:W3CDTF">2022-05-06T04:20:00Z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1033-11.2.0.10114</vt:lpwstr>
  </property>
</Properties>
</file>